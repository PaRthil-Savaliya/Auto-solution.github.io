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DC12E" w14:textId="0E85C2E0" w:rsidR="00355C05" w:rsidRDefault="00355C05">
      <w:pPr>
        <w:spacing w:before="0" w:after="0"/>
        <w:ind w:left="0" w:right="0"/>
      </w:pPr>
    </w:p>
    <w:tbl>
      <w:tblPr>
        <w:tblpPr w:leftFromText="180" w:rightFromText="180" w:vertAnchor="text" w:horzAnchor="margin" w:tblpY="782"/>
        <w:tblW w:w="2798" w:type="pct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6044"/>
      </w:tblGrid>
      <w:tr w:rsidR="00116982" w:rsidRPr="0041428F" w14:paraId="5C256207" w14:textId="77777777" w:rsidTr="00116982">
        <w:trPr>
          <w:trHeight w:val="244"/>
        </w:trPr>
        <w:tc>
          <w:tcPr>
            <w:tcW w:w="6044" w:type="dxa"/>
          </w:tcPr>
          <w:p w14:paraId="34B9EF7D" w14:textId="77777777" w:rsidR="00116982" w:rsidRPr="0041428F" w:rsidRDefault="00116982" w:rsidP="00116982">
            <w:pPr>
              <w:pStyle w:val="ContactInfo"/>
              <w:rPr>
                <w:color w:val="000000" w:themeColor="text1"/>
              </w:rPr>
            </w:pPr>
          </w:p>
        </w:tc>
      </w:tr>
      <w:tr w:rsidR="00116982" w:rsidRPr="0041428F" w14:paraId="51B3E9AD" w14:textId="77777777" w:rsidTr="00116982">
        <w:trPr>
          <w:trHeight w:val="2439"/>
        </w:trPr>
        <w:tc>
          <w:tcPr>
            <w:tcW w:w="6044" w:type="dxa"/>
            <w:vAlign w:val="bottom"/>
          </w:tcPr>
          <w:p w14:paraId="212E9BA8" w14:textId="77777777" w:rsidR="00116982" w:rsidRPr="005A1478" w:rsidRDefault="00116982" w:rsidP="00116982">
            <w:pPr>
              <w:pStyle w:val="ContactInfo"/>
              <w:rPr>
                <w:rFonts w:ascii="Agency FB" w:hAnsi="Agency FB"/>
                <w:b/>
                <w:bCs/>
                <w:color w:val="DBEFF9" w:themeColor="background2"/>
                <w:spacing w:val="10"/>
                <w:sz w:val="32"/>
                <w:szCs w:val="32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5A1478">
              <w:rPr>
                <w:rFonts w:ascii="Agency FB" w:hAnsi="Agency FB"/>
                <w:b/>
                <w:bCs/>
                <w:noProof/>
                <w:color w:val="DBEFF9" w:themeColor="background2"/>
                <w:spacing w:val="10"/>
                <w:sz w:val="32"/>
                <w:szCs w:val="32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drawing>
                <wp:anchor distT="0" distB="0" distL="114300" distR="114300" simplePos="0" relativeHeight="251659264" behindDoc="0" locked="0" layoutInCell="1" allowOverlap="1" wp14:anchorId="7E186A09" wp14:editId="09A8D375">
                  <wp:simplePos x="0" y="0"/>
                  <wp:positionH relativeFrom="column">
                    <wp:posOffset>186690</wp:posOffset>
                  </wp:positionH>
                  <wp:positionV relativeFrom="paragraph">
                    <wp:posOffset>-1359535</wp:posOffset>
                  </wp:positionV>
                  <wp:extent cx="2028190" cy="1274445"/>
                  <wp:effectExtent l="19050" t="0" r="10160" b="40195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190" cy="127444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A1478">
              <w:rPr>
                <w:rFonts w:ascii="Agency FB" w:hAnsi="Agency FB"/>
                <w:b/>
                <w:bCs/>
                <w:color w:val="DBEFF9" w:themeColor="background2"/>
                <w:spacing w:val="10"/>
                <w:sz w:val="32"/>
                <w:szCs w:val="32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Auto solution</w:t>
            </w:r>
          </w:p>
          <w:p w14:paraId="14165234" w14:textId="77777777" w:rsidR="00116982" w:rsidRPr="005A1478" w:rsidRDefault="00116982" w:rsidP="00116982">
            <w:pPr>
              <w:pStyle w:val="ContactInfo"/>
              <w:rPr>
                <w:rFonts w:ascii="Agency FB" w:hAnsi="Agency FB"/>
                <w:b/>
                <w:color w:val="DBEFF9" w:themeColor="background2"/>
                <w:spacing w:val="10"/>
                <w:sz w:val="22"/>
                <w:szCs w:val="22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5A1478">
              <w:rPr>
                <w:rFonts w:ascii="Agency FB" w:hAnsi="Agency FB"/>
                <w:b/>
                <w:color w:val="DBEFF9" w:themeColor="background2"/>
                <w:spacing w:val="10"/>
                <w:sz w:val="22"/>
                <w:szCs w:val="22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Surat 394101</w:t>
            </w:r>
          </w:p>
          <w:p w14:paraId="375C4405" w14:textId="77777777" w:rsidR="00116982" w:rsidRPr="005A1478" w:rsidRDefault="00116982" w:rsidP="00116982">
            <w:pPr>
              <w:pStyle w:val="ContactInfo"/>
              <w:rPr>
                <w:rFonts w:ascii="Agency FB" w:hAnsi="Agency FB"/>
                <w:b/>
                <w:color w:val="DBEFF9" w:themeColor="background2"/>
                <w:spacing w:val="10"/>
                <w:sz w:val="22"/>
                <w:szCs w:val="22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5A1478">
              <w:rPr>
                <w:rStyle w:val="Strong"/>
                <w:rFonts w:ascii="Agency FB" w:hAnsi="Agency FB"/>
                <w:bCs w:val="0"/>
                <w:color w:val="DBEFF9" w:themeColor="background2"/>
                <w:spacing w:val="10"/>
                <w:sz w:val="22"/>
                <w:szCs w:val="22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7990553100</w:t>
            </w:r>
          </w:p>
          <w:p w14:paraId="69AA5752" w14:textId="77777777" w:rsidR="00116982" w:rsidRPr="005A1478" w:rsidRDefault="00116982" w:rsidP="00116982">
            <w:pPr>
              <w:pStyle w:val="ContactInfo"/>
              <w:rPr>
                <w:rFonts w:ascii="Agency FB" w:hAnsi="Agency FB"/>
                <w:b/>
                <w:color w:val="DBEFF9" w:themeColor="background2"/>
                <w:spacing w:val="10"/>
                <w:sz w:val="22"/>
                <w:szCs w:val="22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5A1478">
              <w:rPr>
                <w:rStyle w:val="Strong"/>
                <w:rFonts w:ascii="Agency FB" w:hAnsi="Agency FB"/>
                <w:bCs w:val="0"/>
                <w:color w:val="DBEFF9" w:themeColor="background2"/>
                <w:spacing w:val="10"/>
                <w:sz w:val="22"/>
                <w:szCs w:val="22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Parthilsavaliya20@gmail.com</w:t>
            </w:r>
          </w:p>
          <w:p w14:paraId="46E4C705" w14:textId="77777777" w:rsidR="00116982" w:rsidRPr="0041428F" w:rsidRDefault="00116982" w:rsidP="00116982">
            <w:pPr>
              <w:pStyle w:val="ContactInfo"/>
              <w:rPr>
                <w:color w:val="000000" w:themeColor="text1"/>
              </w:rPr>
            </w:pPr>
            <w:r w:rsidRPr="005A1478">
              <w:rPr>
                <w:rFonts w:ascii="Agency FB" w:hAnsi="Agency FB"/>
                <w:b/>
                <w:color w:val="DBEFF9" w:themeColor="background2"/>
                <w:spacing w:val="10"/>
                <w:sz w:val="22"/>
                <w:szCs w:val="22"/>
                <w14:shadow w14:blurRad="63500" w14:dist="50800" w14:dir="13500000" w14:sx="0" w14:sy="0" w14:kx="0" w14:ky="0" w14:algn="none">
                  <w14:srgbClr w14:val="000000">
                    <w14:alpha w14:val="50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Parthil-savaliya.github.io</w:t>
            </w:r>
          </w:p>
        </w:tc>
      </w:tr>
    </w:tbl>
    <w:p w14:paraId="63610592" w14:textId="77777777" w:rsidR="00355C05" w:rsidRDefault="00355C05"/>
    <w:p w14:paraId="7BAE6213" w14:textId="77777777" w:rsidR="00831721" w:rsidRDefault="00831721" w:rsidP="00831721">
      <w:pPr>
        <w:spacing w:before="120" w:after="0"/>
      </w:pPr>
      <w:r w:rsidRPr="0041428F"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5234FCC0" wp14:editId="7198E7A8">
                <wp:simplePos x="0" y="0"/>
                <wp:positionH relativeFrom="page">
                  <wp:align>left</wp:align>
                </wp:positionH>
                <wp:positionV relativeFrom="paragraph">
                  <wp:posOffset>-1488440</wp:posOffset>
                </wp:positionV>
                <wp:extent cx="8247380" cy="4067810"/>
                <wp:effectExtent l="0" t="0" r="1270" b="8890"/>
                <wp:wrapNone/>
                <wp:docPr id="19" name="Graphic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380" cy="4067810"/>
                          <a:chOff x="-7144" y="-7144"/>
                          <a:chExt cx="6005513" cy="1924050"/>
                        </a:xfrm>
                      </wpg:grpSpPr>
                      <wps:wsp>
                        <wps:cNvPr id="20" name="Freeform: Shape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reeform: Shape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reeform: Shape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reeform: Shape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FAE032" id="Graphic 17" o:spid="_x0000_s1026" alt="&quot;&quot;" style="position:absolute;margin-left:0;margin-top:-117.2pt;width:649.4pt;height:320.3pt;z-index:-251657216;mso-position-horizontal:left;mso-position-horizontal-relative:page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">
  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reeform: Shape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reeform: Shape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wrap anchorx="page"/>
                <w10:anchorlock/>
              </v:group>
            </w:pict>
          </mc:Fallback>
        </mc:AlternateContent>
      </w:r>
    </w:p>
    <w:p w14:paraId="7ECC855F" w14:textId="77777777" w:rsidR="00A66B18" w:rsidRDefault="00A66B18"/>
    <w:p w14:paraId="072581E1" w14:textId="2ABC2127" w:rsidR="00A66B18" w:rsidRPr="00A66B18" w:rsidRDefault="00A66B18" w:rsidP="00A66B18">
      <w:pPr>
        <w:pStyle w:val="Recipient"/>
      </w:pPr>
    </w:p>
    <w:p w14:paraId="5BF49CEC" w14:textId="48337C02" w:rsidR="00A66B18" w:rsidRDefault="00A66B18" w:rsidP="00A6783B">
      <w:pPr>
        <w:pStyle w:val="Signature"/>
        <w:rPr>
          <w:color w:val="000000" w:themeColor="text1"/>
        </w:rPr>
      </w:pPr>
    </w:p>
    <w:p w14:paraId="7A294525" w14:textId="1C4E9647" w:rsidR="005A1478" w:rsidRDefault="005A1478" w:rsidP="00A6783B">
      <w:pPr>
        <w:pStyle w:val="Signature"/>
        <w:rPr>
          <w:color w:val="000000" w:themeColor="text1"/>
        </w:rPr>
      </w:pPr>
    </w:p>
    <w:p w14:paraId="0DE7E2C2" w14:textId="13F2F276" w:rsidR="005A1478" w:rsidRDefault="005A1478" w:rsidP="00A6783B">
      <w:pPr>
        <w:pStyle w:val="Signature"/>
        <w:rPr>
          <w:color w:val="000000" w:themeColor="text1"/>
        </w:rPr>
      </w:pPr>
    </w:p>
    <w:p w14:paraId="6A4C655E" w14:textId="0FD9B273" w:rsidR="005A1478" w:rsidRDefault="005A1478" w:rsidP="00A6783B">
      <w:pPr>
        <w:pStyle w:val="Signature"/>
        <w:rPr>
          <w:color w:val="000000" w:themeColor="text1"/>
        </w:rPr>
      </w:pPr>
    </w:p>
    <w:p w14:paraId="2D9F9D73" w14:textId="5F681D0B" w:rsidR="005A1478" w:rsidRDefault="005A1478" w:rsidP="00A6783B">
      <w:pPr>
        <w:pStyle w:val="Signature"/>
        <w:rPr>
          <w:color w:val="000000" w:themeColor="text1"/>
        </w:rPr>
      </w:pPr>
    </w:p>
    <w:p w14:paraId="382F07C9" w14:textId="7F4A8D39" w:rsidR="005A1478" w:rsidRDefault="005A1478" w:rsidP="00A6783B">
      <w:pPr>
        <w:pStyle w:val="Signature"/>
        <w:rPr>
          <w:color w:val="000000" w:themeColor="text1"/>
        </w:rPr>
      </w:pPr>
    </w:p>
    <w:p w14:paraId="6A18B06D" w14:textId="50353504" w:rsidR="005A1478" w:rsidRDefault="005A1478" w:rsidP="00A6783B">
      <w:pPr>
        <w:pStyle w:val="Signature"/>
        <w:rPr>
          <w:color w:val="000000" w:themeColor="text1"/>
        </w:rPr>
      </w:pPr>
    </w:p>
    <w:p w14:paraId="243FB81E" w14:textId="3B870C53" w:rsidR="005A1478" w:rsidRDefault="005A1478" w:rsidP="00A6783B">
      <w:pPr>
        <w:pStyle w:val="Signature"/>
        <w:rPr>
          <w:color w:val="000000" w:themeColor="text1"/>
        </w:rPr>
      </w:pPr>
    </w:p>
    <w:p w14:paraId="46F0932F" w14:textId="164B5369" w:rsidR="005A1478" w:rsidRDefault="005A1478" w:rsidP="00A6783B">
      <w:pPr>
        <w:pStyle w:val="Signature"/>
        <w:rPr>
          <w:color w:val="000000" w:themeColor="text1"/>
        </w:rPr>
      </w:pPr>
    </w:p>
    <w:p w14:paraId="62CB94BF" w14:textId="29DBE86C" w:rsidR="005A1478" w:rsidRDefault="004E4124" w:rsidP="00A6783B">
      <w:pPr>
        <w:pStyle w:val="Signature"/>
        <w:rPr>
          <w:color w:val="000000" w:themeColor="text1"/>
        </w:rPr>
      </w:pPr>
      <w:r w:rsidRPr="005A1478">
        <w:rPr>
          <w:noProof/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19F093CE" wp14:editId="031E562C">
            <wp:simplePos x="0" y="0"/>
            <wp:positionH relativeFrom="column">
              <wp:posOffset>22860</wp:posOffset>
            </wp:positionH>
            <wp:positionV relativeFrom="paragraph">
              <wp:posOffset>398145</wp:posOffset>
            </wp:positionV>
            <wp:extent cx="3512820" cy="2726055"/>
            <wp:effectExtent l="152400" t="152400" r="335280" b="340995"/>
            <wp:wrapThrough wrapText="bothSides">
              <wp:wrapPolygon edited="0">
                <wp:start x="586" y="-1208"/>
                <wp:lineTo x="-937" y="-906"/>
                <wp:lineTo x="-937" y="22038"/>
                <wp:lineTo x="-351" y="23245"/>
                <wp:lineTo x="586" y="23849"/>
                <wp:lineTo x="703" y="24151"/>
                <wp:lineTo x="21787" y="24151"/>
                <wp:lineTo x="21905" y="23849"/>
                <wp:lineTo x="22842" y="23245"/>
                <wp:lineTo x="23544" y="20981"/>
                <wp:lineTo x="23427" y="1509"/>
                <wp:lineTo x="22022" y="-755"/>
                <wp:lineTo x="21905" y="-1208"/>
                <wp:lineTo x="586" y="-1208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2726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0BD932" w14:textId="10452476" w:rsidR="005A1478" w:rsidRDefault="005A1478" w:rsidP="005A1478">
      <w:pPr>
        <w:pStyle w:val="Default"/>
      </w:pPr>
    </w:p>
    <w:p w14:paraId="6CA1DB72" w14:textId="657AB313" w:rsidR="005A1478" w:rsidRDefault="005A1478" w:rsidP="005A1478">
      <w:pPr>
        <w:pStyle w:val="Signature"/>
        <w:ind w:firstLine="720"/>
        <w:jc w:val="both"/>
        <w:rPr>
          <w:rFonts w:ascii="Californian FB" w:hAnsi="Californian FB"/>
          <w:color w:val="000000" w:themeColor="text1"/>
          <w:sz w:val="44"/>
          <w:szCs w:val="44"/>
        </w:rPr>
      </w:pPr>
      <w:r w:rsidRPr="005A1478">
        <w:rPr>
          <w:rFonts w:ascii="Californian FB" w:hAnsi="Californian FB"/>
          <w:color w:val="000000" w:themeColor="text1"/>
          <w:sz w:val="44"/>
          <w:szCs w:val="44"/>
        </w:rPr>
        <w:t>Modules :-</w:t>
      </w:r>
    </w:p>
    <w:p w14:paraId="2F34CF52" w14:textId="28C586B6" w:rsidR="005A1478" w:rsidRDefault="005A1478" w:rsidP="005A1478">
      <w:pPr>
        <w:pStyle w:val="Signature"/>
        <w:ind w:firstLine="720"/>
        <w:jc w:val="both"/>
        <w:rPr>
          <w:rFonts w:ascii="Californian FB" w:hAnsi="Californian FB"/>
          <w:color w:val="000000" w:themeColor="text1"/>
          <w:sz w:val="44"/>
          <w:szCs w:val="44"/>
        </w:rPr>
      </w:pPr>
      <w:r>
        <w:rPr>
          <w:rFonts w:ascii="Californian FB" w:hAnsi="Californian FB"/>
          <w:color w:val="000000" w:themeColor="text1"/>
          <w:sz w:val="44"/>
          <w:szCs w:val="44"/>
        </w:rPr>
        <w:tab/>
      </w:r>
      <w:r>
        <w:rPr>
          <w:rFonts w:ascii="Californian FB" w:hAnsi="Californian FB"/>
          <w:color w:val="000000" w:themeColor="text1"/>
          <w:sz w:val="44"/>
          <w:szCs w:val="44"/>
        </w:rPr>
        <w:tab/>
      </w:r>
    </w:p>
    <w:p w14:paraId="3CCDAF16" w14:textId="78BA805D" w:rsidR="005A1478" w:rsidRDefault="005A1478" w:rsidP="004E4124">
      <w:pPr>
        <w:pStyle w:val="Signature"/>
        <w:numPr>
          <w:ilvl w:val="8"/>
          <w:numId w:val="2"/>
        </w:numPr>
        <w:jc w:val="both"/>
        <w:rPr>
          <w:rFonts w:ascii="Californian FB" w:hAnsi="Californian FB"/>
          <w:color w:val="000000" w:themeColor="text1"/>
          <w:sz w:val="32"/>
          <w:szCs w:val="32"/>
        </w:rPr>
      </w:pPr>
      <w:r>
        <w:rPr>
          <w:rFonts w:ascii="Californian FB" w:hAnsi="Californian FB"/>
          <w:color w:val="000000" w:themeColor="text1"/>
          <w:sz w:val="32"/>
          <w:szCs w:val="32"/>
        </w:rPr>
        <w:t>Admin</w:t>
      </w:r>
      <w:r w:rsidR="006313E2">
        <w:rPr>
          <w:rFonts w:ascii="Californian FB" w:hAnsi="Californian FB"/>
          <w:color w:val="000000" w:themeColor="text1"/>
          <w:sz w:val="32"/>
          <w:szCs w:val="32"/>
        </w:rPr>
        <w:t xml:space="preserve"> </w:t>
      </w:r>
      <w:r>
        <w:rPr>
          <w:rFonts w:ascii="Californian FB" w:hAnsi="Californian FB"/>
          <w:color w:val="000000" w:themeColor="text1"/>
          <w:sz w:val="32"/>
          <w:szCs w:val="32"/>
        </w:rPr>
        <w:t>panel</w:t>
      </w:r>
    </w:p>
    <w:p w14:paraId="38D0A92E" w14:textId="77777777" w:rsidR="00CC7E58" w:rsidRDefault="00CC7E58" w:rsidP="00CC7E58">
      <w:pPr>
        <w:pStyle w:val="Signature"/>
        <w:ind w:left="7920"/>
        <w:jc w:val="both"/>
        <w:rPr>
          <w:rFonts w:ascii="Californian FB" w:hAnsi="Californian FB"/>
          <w:color w:val="000000" w:themeColor="text1"/>
          <w:sz w:val="32"/>
          <w:szCs w:val="32"/>
        </w:rPr>
      </w:pPr>
    </w:p>
    <w:p w14:paraId="693FCE8A" w14:textId="7DA0BBA5" w:rsidR="005A1478" w:rsidRPr="006313E2" w:rsidRDefault="005A1478" w:rsidP="004E4124">
      <w:pPr>
        <w:pStyle w:val="Signature"/>
        <w:numPr>
          <w:ilvl w:val="8"/>
          <w:numId w:val="2"/>
        </w:numPr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  <w:r>
        <w:rPr>
          <w:rFonts w:ascii="Californian FB" w:hAnsi="Californian FB"/>
          <w:color w:val="000000" w:themeColor="text1"/>
          <w:sz w:val="32"/>
          <w:szCs w:val="32"/>
        </w:rPr>
        <w:t>Client Panel</w:t>
      </w:r>
    </w:p>
    <w:p w14:paraId="1C039888" w14:textId="50FF47C9" w:rsidR="006313E2" w:rsidRDefault="006313E2" w:rsidP="006313E2">
      <w:pPr>
        <w:pStyle w:val="Signature"/>
        <w:ind w:left="7200"/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6C71D491" w14:textId="65F4A3C1" w:rsidR="006313E2" w:rsidRDefault="006313E2" w:rsidP="006313E2">
      <w:pPr>
        <w:pStyle w:val="Signature"/>
        <w:ind w:left="7200"/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753AFE4C" w14:textId="733AABFB" w:rsidR="006313E2" w:rsidRDefault="006313E2" w:rsidP="006313E2">
      <w:pPr>
        <w:pStyle w:val="Signature"/>
        <w:ind w:left="7200"/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2CE4BE7C" w14:textId="5E6C7017" w:rsidR="006313E2" w:rsidRDefault="006313E2" w:rsidP="006313E2">
      <w:pPr>
        <w:pStyle w:val="Signature"/>
        <w:ind w:left="7200"/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0115026B" w14:textId="1E0A711B" w:rsidR="006313E2" w:rsidRDefault="006313E2" w:rsidP="006313E2">
      <w:pPr>
        <w:pStyle w:val="Signature"/>
        <w:ind w:left="7200"/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7BD7DF82" w14:textId="23A682DA" w:rsidR="006313E2" w:rsidRDefault="006313E2" w:rsidP="006313E2">
      <w:pPr>
        <w:pStyle w:val="Signature"/>
        <w:ind w:left="0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1700F37F" w14:textId="1A8A0BAE" w:rsidR="006313E2" w:rsidRDefault="006313E2" w:rsidP="006313E2">
      <w:pPr>
        <w:pStyle w:val="Signature"/>
        <w:ind w:left="0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3CEEE30F" w14:textId="70C2574C" w:rsidR="006313E2" w:rsidRPr="00730E01" w:rsidRDefault="00B23B1D" w:rsidP="00B23B1D">
      <w:pPr>
        <w:pStyle w:val="Signature"/>
        <w:numPr>
          <w:ilvl w:val="0"/>
          <w:numId w:val="6"/>
        </w:numPr>
        <w:rPr>
          <w:rFonts w:ascii="Californian FB" w:hAnsi="Californian FB"/>
          <w:color w:val="000000" w:themeColor="text1"/>
          <w:sz w:val="40"/>
          <w:szCs w:val="40"/>
        </w:rPr>
      </w:pPr>
      <w:r>
        <w:rPr>
          <w:rFonts w:ascii="Californian FB" w:hAnsi="Californian FB"/>
          <w:color w:val="000000" w:themeColor="text1"/>
          <w:sz w:val="40"/>
          <w:szCs w:val="40"/>
        </w:rPr>
        <w:t xml:space="preserve">   </w:t>
      </w:r>
      <w:r w:rsidR="006313E2" w:rsidRPr="00730E01">
        <w:rPr>
          <w:rFonts w:ascii="Californian FB" w:hAnsi="Californian FB"/>
          <w:color w:val="000000" w:themeColor="text1"/>
          <w:sz w:val="40"/>
          <w:szCs w:val="40"/>
        </w:rPr>
        <w:t>Admin panel</w:t>
      </w:r>
      <w:r w:rsidR="00730E01" w:rsidRPr="00730E01">
        <w:rPr>
          <w:rFonts w:ascii="Californian FB" w:hAnsi="Californian FB"/>
          <w:color w:val="000000" w:themeColor="text1"/>
          <w:sz w:val="40"/>
          <w:szCs w:val="40"/>
        </w:rPr>
        <w:t xml:space="preserve"> :-</w:t>
      </w:r>
    </w:p>
    <w:p w14:paraId="4D799FE5" w14:textId="77777777" w:rsidR="00730E01" w:rsidRDefault="00730E01" w:rsidP="006313E2">
      <w:pPr>
        <w:pStyle w:val="Signature"/>
        <w:ind w:left="0"/>
        <w:rPr>
          <w:rFonts w:ascii="Californian FB" w:hAnsi="Californian FB"/>
          <w:color w:val="000000" w:themeColor="text1"/>
          <w:sz w:val="32"/>
          <w:szCs w:val="32"/>
        </w:rPr>
      </w:pPr>
    </w:p>
    <w:p w14:paraId="3B95A1DF" w14:textId="77777777" w:rsidR="00730E01" w:rsidRPr="00730E01" w:rsidRDefault="00730E01" w:rsidP="00730E01">
      <w:pPr>
        <w:pStyle w:val="Signature"/>
        <w:numPr>
          <w:ilvl w:val="0"/>
          <w:numId w:val="3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</w:rPr>
        <w:t>Log In (Required)</w:t>
      </w:r>
    </w:p>
    <w:p w14:paraId="766FC8BE" w14:textId="77777777" w:rsidR="00730E01" w:rsidRPr="00730E01" w:rsidRDefault="00730E01" w:rsidP="00730E01">
      <w:pPr>
        <w:pStyle w:val="Signature"/>
        <w:numPr>
          <w:ilvl w:val="0"/>
          <w:numId w:val="3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</w:rPr>
        <w:t>Details of Stocks (insert, update, delete, search)</w:t>
      </w:r>
    </w:p>
    <w:p w14:paraId="39750DF8" w14:textId="34141201" w:rsidR="00730E01" w:rsidRPr="00730E01" w:rsidRDefault="00730E01" w:rsidP="00730E01">
      <w:pPr>
        <w:pStyle w:val="Signature"/>
        <w:numPr>
          <w:ilvl w:val="0"/>
          <w:numId w:val="3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</w:rPr>
        <w:t xml:space="preserve">Details about cars(info of cars like interior , exterior , Features such as  Safety,  Mileage, color, body type , fuel, model </w:t>
      </w:r>
      <w:r w:rsidR="00D827C9" w:rsidRPr="00730E01">
        <w:rPr>
          <w:rFonts w:ascii="Californian FB" w:hAnsi="Californian FB"/>
          <w:color w:val="000000" w:themeColor="text1"/>
          <w:sz w:val="32"/>
          <w:szCs w:val="32"/>
        </w:rPr>
        <w:t>ext...</w:t>
      </w:r>
      <w:r w:rsidRPr="00730E01">
        <w:rPr>
          <w:rFonts w:ascii="Californian FB" w:hAnsi="Californian FB"/>
          <w:color w:val="000000" w:themeColor="text1"/>
          <w:sz w:val="32"/>
          <w:szCs w:val="32"/>
        </w:rPr>
        <w:t>)</w:t>
      </w:r>
    </w:p>
    <w:p w14:paraId="5AA5C121" w14:textId="65322FE7" w:rsidR="00730E01" w:rsidRPr="00730E01" w:rsidRDefault="00730E01" w:rsidP="00730E01">
      <w:pPr>
        <w:pStyle w:val="Signature"/>
        <w:numPr>
          <w:ilvl w:val="0"/>
          <w:numId w:val="3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 xml:space="preserve">Details of </w:t>
      </w:r>
      <w:r w:rsidR="00D827C9"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>Sells (</w:t>
      </w:r>
      <w:r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 xml:space="preserve">Generate Monthly </w:t>
      </w:r>
      <w:r w:rsidR="00D827C9"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>Report,</w:t>
      </w:r>
      <w:r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 xml:space="preserve"> Download pdfs)</w:t>
      </w:r>
    </w:p>
    <w:p w14:paraId="23EEE741" w14:textId="1AE775B5" w:rsidR="00730E01" w:rsidRPr="00730E01" w:rsidRDefault="00730E01" w:rsidP="00730E01">
      <w:pPr>
        <w:pStyle w:val="Signature"/>
        <w:numPr>
          <w:ilvl w:val="0"/>
          <w:numId w:val="3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 xml:space="preserve">Details of </w:t>
      </w:r>
      <w:r w:rsidR="00D827C9"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>Employees (Insert</w:t>
      </w:r>
      <w:r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>, update, delete)</w:t>
      </w:r>
    </w:p>
    <w:p w14:paraId="1F2A8168" w14:textId="3AF4F5FD" w:rsidR="00730E01" w:rsidRPr="00730E01" w:rsidRDefault="00730E01" w:rsidP="00730E01">
      <w:pPr>
        <w:pStyle w:val="Signature"/>
        <w:numPr>
          <w:ilvl w:val="0"/>
          <w:numId w:val="3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 xml:space="preserve">Sign </w:t>
      </w:r>
      <w:r w:rsidR="00D827C9"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>In (</w:t>
      </w:r>
      <w:r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>Add New User)</w:t>
      </w:r>
    </w:p>
    <w:p w14:paraId="73E1D768" w14:textId="6B59DC09" w:rsidR="00730E01" w:rsidRPr="006313E2" w:rsidRDefault="00730E01" w:rsidP="006313E2">
      <w:pPr>
        <w:pStyle w:val="Signature"/>
        <w:ind w:left="0"/>
        <w:rPr>
          <w:rFonts w:ascii="Californian FB" w:hAnsi="Californian FB"/>
          <w:color w:val="000000" w:themeColor="text1"/>
          <w:sz w:val="32"/>
          <w:szCs w:val="32"/>
        </w:rPr>
      </w:pPr>
    </w:p>
    <w:p w14:paraId="603C7782" w14:textId="0AC19610" w:rsidR="006313E2" w:rsidRDefault="006313E2" w:rsidP="006313E2">
      <w:pPr>
        <w:pStyle w:val="Signature"/>
        <w:ind w:left="0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3FA6A380" w14:textId="0C15DECB" w:rsidR="006313E2" w:rsidRDefault="006313E2" w:rsidP="006313E2">
      <w:pPr>
        <w:pStyle w:val="Signature"/>
        <w:ind w:left="0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565E6427" w14:textId="3E10C6A5" w:rsidR="006313E2" w:rsidRDefault="00604C71" w:rsidP="00B23B1D">
      <w:pPr>
        <w:pStyle w:val="Signature"/>
        <w:numPr>
          <w:ilvl w:val="0"/>
          <w:numId w:val="6"/>
        </w:numPr>
        <w:rPr>
          <w:rFonts w:ascii="Californian FB" w:hAnsi="Californian FB"/>
          <w:color w:val="000000" w:themeColor="text1"/>
          <w:sz w:val="44"/>
          <w:szCs w:val="44"/>
        </w:rPr>
      </w:pPr>
      <w:r w:rsidRPr="00730E01">
        <w:rPr>
          <w:rFonts w:ascii="Californian FB" w:hAnsi="Californian FB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2A4EB421" wp14:editId="2241D3AC">
            <wp:simplePos x="0" y="0"/>
            <wp:positionH relativeFrom="page">
              <wp:posOffset>4133850</wp:posOffset>
            </wp:positionH>
            <wp:positionV relativeFrom="margin">
              <wp:posOffset>723900</wp:posOffset>
            </wp:positionV>
            <wp:extent cx="3158490" cy="2164080"/>
            <wp:effectExtent l="152400" t="152400" r="365760" b="369570"/>
            <wp:wrapNone/>
            <wp:docPr id="8" name="Content Placeholder 7">
              <a:extLst xmlns:a="http://schemas.openxmlformats.org/drawingml/2006/main">
                <a:ext uri="{FF2B5EF4-FFF2-40B4-BE49-F238E27FC236}">
                  <a16:creationId xmlns:a16="http://schemas.microsoft.com/office/drawing/2014/main" id="{EAAE2A72-7438-9D5F-F0F6-7431CE13F67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>
                      <a:extLst>
                        <a:ext uri="{FF2B5EF4-FFF2-40B4-BE49-F238E27FC236}">
                          <a16:creationId xmlns:a16="http://schemas.microsoft.com/office/drawing/2014/main" id="{EAAE2A72-7438-9D5F-F0F6-7431CE13F67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164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E01" w:rsidRPr="00730E01">
        <w:rPr>
          <w:rFonts w:ascii="Californian FB" w:hAnsi="Californian FB"/>
          <w:color w:val="000000" w:themeColor="text1"/>
          <w:sz w:val="44"/>
          <w:szCs w:val="44"/>
        </w:rPr>
        <w:t>Client</w:t>
      </w:r>
      <w:r w:rsidR="00730E01">
        <w:rPr>
          <w:rFonts w:ascii="Californian FB" w:hAnsi="Californian FB"/>
          <w:color w:val="000000" w:themeColor="text1"/>
          <w:sz w:val="44"/>
          <w:szCs w:val="44"/>
        </w:rPr>
        <w:t xml:space="preserve"> :-</w:t>
      </w:r>
    </w:p>
    <w:p w14:paraId="1702A0D3" w14:textId="5E217CE7" w:rsidR="00730E01" w:rsidRDefault="00730E01" w:rsidP="006313E2">
      <w:pPr>
        <w:pStyle w:val="Signature"/>
        <w:ind w:left="0"/>
        <w:rPr>
          <w:rFonts w:ascii="Californian FB" w:hAnsi="Californian FB"/>
          <w:color w:val="000000" w:themeColor="text1"/>
          <w:sz w:val="44"/>
          <w:szCs w:val="44"/>
        </w:rPr>
      </w:pPr>
    </w:p>
    <w:p w14:paraId="651B226C" w14:textId="6B097D0C" w:rsidR="00730E01" w:rsidRPr="00730E01" w:rsidRDefault="00730E01" w:rsidP="00730E01">
      <w:pPr>
        <w:pStyle w:val="Signature"/>
        <w:numPr>
          <w:ilvl w:val="0"/>
          <w:numId w:val="4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</w:rPr>
        <w:t>Searching Cars</w:t>
      </w:r>
    </w:p>
    <w:p w14:paraId="5D048623" w14:textId="77777777" w:rsidR="00730E01" w:rsidRPr="00730E01" w:rsidRDefault="00730E01" w:rsidP="00730E01">
      <w:pPr>
        <w:pStyle w:val="Signature"/>
        <w:numPr>
          <w:ilvl w:val="0"/>
          <w:numId w:val="4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</w:rPr>
        <w:t>Details of cars</w:t>
      </w:r>
    </w:p>
    <w:p w14:paraId="119AE50E" w14:textId="3B2E7045" w:rsidR="00730E01" w:rsidRPr="00730E01" w:rsidRDefault="00730E01" w:rsidP="00730E01">
      <w:pPr>
        <w:pStyle w:val="Signature"/>
        <w:numPr>
          <w:ilvl w:val="0"/>
          <w:numId w:val="4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>Car’s gallery</w:t>
      </w:r>
      <w:r>
        <w:rPr>
          <w:rFonts w:ascii="Californian FB" w:hAnsi="Californian FB"/>
          <w:color w:val="000000" w:themeColor="text1"/>
          <w:sz w:val="32"/>
          <w:szCs w:val="32"/>
          <w:lang w:val="en-IN"/>
        </w:rPr>
        <w:tab/>
      </w:r>
      <w:r>
        <w:rPr>
          <w:rFonts w:ascii="Californian FB" w:hAnsi="Californian FB"/>
          <w:color w:val="000000" w:themeColor="text1"/>
          <w:sz w:val="32"/>
          <w:szCs w:val="32"/>
          <w:lang w:val="en-IN"/>
        </w:rPr>
        <w:tab/>
      </w:r>
      <w:r>
        <w:rPr>
          <w:rFonts w:ascii="Californian FB" w:hAnsi="Californian FB"/>
          <w:color w:val="000000" w:themeColor="text1"/>
          <w:sz w:val="32"/>
          <w:szCs w:val="32"/>
          <w:lang w:val="en-IN"/>
        </w:rPr>
        <w:tab/>
      </w:r>
      <w:r>
        <w:rPr>
          <w:rFonts w:ascii="Californian FB" w:hAnsi="Californian FB"/>
          <w:color w:val="000000" w:themeColor="text1"/>
          <w:sz w:val="32"/>
          <w:szCs w:val="32"/>
          <w:lang w:val="en-IN"/>
        </w:rPr>
        <w:tab/>
      </w:r>
      <w:r>
        <w:rPr>
          <w:rFonts w:ascii="Californian FB" w:hAnsi="Californian FB"/>
          <w:color w:val="000000" w:themeColor="text1"/>
          <w:sz w:val="32"/>
          <w:szCs w:val="32"/>
          <w:lang w:val="en-IN"/>
        </w:rPr>
        <w:tab/>
      </w:r>
      <w:r>
        <w:rPr>
          <w:rFonts w:ascii="Californian FB" w:hAnsi="Californian FB"/>
          <w:color w:val="000000" w:themeColor="text1"/>
          <w:sz w:val="32"/>
          <w:szCs w:val="32"/>
          <w:lang w:val="en-IN"/>
        </w:rPr>
        <w:tab/>
      </w:r>
      <w:r>
        <w:rPr>
          <w:rFonts w:ascii="Californian FB" w:hAnsi="Californian FB"/>
          <w:color w:val="000000" w:themeColor="text1"/>
          <w:sz w:val="32"/>
          <w:szCs w:val="32"/>
          <w:lang w:val="en-IN"/>
        </w:rPr>
        <w:tab/>
      </w:r>
    </w:p>
    <w:p w14:paraId="2C199F12" w14:textId="77777777" w:rsidR="00730E01" w:rsidRDefault="00730E01" w:rsidP="00730E01">
      <w:pPr>
        <w:pStyle w:val="Signature"/>
        <w:numPr>
          <w:ilvl w:val="0"/>
          <w:numId w:val="4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 xml:space="preserve">Contact Us (WhatsApp, </w:t>
      </w:r>
    </w:p>
    <w:p w14:paraId="7E51F29E" w14:textId="5CBBCFA4" w:rsidR="00730E01" w:rsidRPr="00730E01" w:rsidRDefault="00730E01" w:rsidP="00730E01">
      <w:pPr>
        <w:pStyle w:val="Signature"/>
        <w:numPr>
          <w:ilvl w:val="0"/>
          <w:numId w:val="4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  <w:lang w:val="en-IN"/>
        </w:rPr>
        <w:t>Instagram, Telegram)</w:t>
      </w:r>
    </w:p>
    <w:p w14:paraId="28D5A1DE" w14:textId="27E49D68" w:rsidR="00730E01" w:rsidRPr="00730E01" w:rsidRDefault="00730E01" w:rsidP="00730E01">
      <w:pPr>
        <w:pStyle w:val="Signature"/>
        <w:numPr>
          <w:ilvl w:val="0"/>
          <w:numId w:val="4"/>
        </w:numPr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30E01">
        <w:rPr>
          <w:rFonts w:ascii="Californian FB" w:hAnsi="Californian FB"/>
          <w:color w:val="000000" w:themeColor="text1"/>
          <w:sz w:val="32"/>
          <w:szCs w:val="32"/>
        </w:rPr>
        <w:t xml:space="preserve">Download Purchase Receipts </w:t>
      </w:r>
      <w:r>
        <w:rPr>
          <w:rFonts w:ascii="Californian FB" w:hAnsi="Californian FB"/>
          <w:color w:val="000000" w:themeColor="text1"/>
          <w:sz w:val="32"/>
          <w:szCs w:val="32"/>
        </w:rPr>
        <w:t>(Bill)</w:t>
      </w:r>
    </w:p>
    <w:p w14:paraId="6694B50A" w14:textId="157EA08B" w:rsidR="00730E01" w:rsidRPr="00730E01" w:rsidRDefault="00730E01" w:rsidP="00730E01">
      <w:pPr>
        <w:pStyle w:val="Signature"/>
        <w:ind w:left="0"/>
        <w:rPr>
          <w:rFonts w:ascii="Californian FB" w:hAnsi="Californian FB"/>
          <w:color w:val="000000" w:themeColor="text1"/>
          <w:sz w:val="32"/>
          <w:szCs w:val="32"/>
          <w:lang w:val="en-IN"/>
        </w:rPr>
      </w:pPr>
    </w:p>
    <w:p w14:paraId="02871655" w14:textId="7BEA3D56" w:rsidR="004A0005" w:rsidRDefault="004A0005" w:rsidP="006313E2">
      <w:pPr>
        <w:pStyle w:val="Signature"/>
        <w:ind w:left="0"/>
        <w:rPr>
          <w:rFonts w:ascii="Californian FB" w:hAnsi="Californian FB"/>
          <w:color w:val="000000" w:themeColor="text1"/>
          <w:sz w:val="44"/>
          <w:szCs w:val="44"/>
        </w:rPr>
      </w:pPr>
    </w:p>
    <w:p w14:paraId="24EF3D3F" w14:textId="77777777" w:rsidR="00604C71" w:rsidRDefault="00604C71" w:rsidP="00604C71">
      <w:pPr>
        <w:pStyle w:val="Signature"/>
        <w:numPr>
          <w:ilvl w:val="0"/>
          <w:numId w:val="6"/>
        </w:numPr>
        <w:rPr>
          <w:rFonts w:ascii="Californian FB" w:hAnsi="Californian FB"/>
          <w:color w:val="000000" w:themeColor="text1"/>
          <w:sz w:val="44"/>
          <w:szCs w:val="44"/>
        </w:rPr>
      </w:pPr>
      <w:r w:rsidRPr="004A0005">
        <w:rPr>
          <w:rFonts w:ascii="Californian FB" w:hAnsi="Californian FB"/>
          <w:color w:val="000000" w:themeColor="text1"/>
          <w:sz w:val="44"/>
          <w:szCs w:val="44"/>
        </w:rPr>
        <w:t>Project profile</w:t>
      </w:r>
      <w:r>
        <w:rPr>
          <w:rFonts w:ascii="Californian FB" w:hAnsi="Californian FB"/>
          <w:color w:val="000000" w:themeColor="text1"/>
          <w:sz w:val="44"/>
          <w:szCs w:val="44"/>
        </w:rPr>
        <w:t xml:space="preserve"> :-</w:t>
      </w:r>
    </w:p>
    <w:p w14:paraId="5A57D577" w14:textId="3FAD3343" w:rsidR="004A0005" w:rsidRDefault="004A0005" w:rsidP="006313E2">
      <w:pPr>
        <w:pStyle w:val="Signature"/>
        <w:ind w:left="0"/>
        <w:rPr>
          <w:rFonts w:ascii="Californian FB" w:hAnsi="Californian FB"/>
          <w:color w:val="000000" w:themeColor="text1"/>
          <w:sz w:val="44"/>
          <w:szCs w:val="44"/>
        </w:rPr>
      </w:pPr>
    </w:p>
    <w:tbl>
      <w:tblPr>
        <w:tblStyle w:val="GridTable6Colorful-Accent4"/>
        <w:tblpPr w:leftFromText="180" w:rightFromText="180" w:vertAnchor="page" w:horzAnchor="page" w:tblpX="1" w:tblpY="6970"/>
        <w:tblW w:w="15600" w:type="dxa"/>
        <w:tblLook w:val="0420" w:firstRow="1" w:lastRow="0" w:firstColumn="0" w:lastColumn="0" w:noHBand="0" w:noVBand="1"/>
      </w:tblPr>
      <w:tblGrid>
        <w:gridCol w:w="4253"/>
        <w:gridCol w:w="11347"/>
      </w:tblGrid>
      <w:tr w:rsidR="000B24EE" w:rsidRPr="004A0005" w14:paraId="7C9DE454" w14:textId="77777777" w:rsidTr="000B24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4"/>
        </w:trPr>
        <w:tc>
          <w:tcPr>
            <w:tcW w:w="4253" w:type="dxa"/>
            <w:hideMark/>
          </w:tcPr>
          <w:p w14:paraId="2FF2AFD5" w14:textId="77777777" w:rsidR="000B24EE" w:rsidRPr="004A0005" w:rsidRDefault="000B24EE" w:rsidP="000B24EE">
            <w:pPr>
              <w:pStyle w:val="Signature"/>
              <w:rPr>
                <w:rFonts w:ascii="Californian FB" w:hAnsi="Californian FB"/>
                <w:b/>
                <w:bCs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b/>
                <w:bCs/>
                <w:color w:val="000000" w:themeColor="text1"/>
                <w:sz w:val="32"/>
                <w:szCs w:val="32"/>
                <w:lang w:val="en-IN"/>
              </w:rPr>
              <w:t>Project title:</w:t>
            </w:r>
          </w:p>
        </w:tc>
        <w:tc>
          <w:tcPr>
            <w:tcW w:w="11347" w:type="dxa"/>
            <w:hideMark/>
          </w:tcPr>
          <w:p w14:paraId="0C5038C0" w14:textId="77777777" w:rsidR="000B24EE" w:rsidRPr="004A0005" w:rsidRDefault="000B24EE" w:rsidP="000B24EE">
            <w:pPr>
              <w:pStyle w:val="Signature"/>
              <w:ind w:left="0"/>
              <w:rPr>
                <w:rFonts w:ascii="Californian FB" w:hAnsi="Californian FB"/>
                <w:b/>
                <w:bCs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b/>
                <w:bCs/>
                <w:color w:val="000000" w:themeColor="text1"/>
                <w:sz w:val="32"/>
                <w:szCs w:val="32"/>
                <w:lang w:val="en-IN"/>
              </w:rPr>
              <w:t>Auto Solution</w:t>
            </w:r>
          </w:p>
        </w:tc>
      </w:tr>
      <w:tr w:rsidR="000B24EE" w:rsidRPr="004A0005" w14:paraId="19176609" w14:textId="77777777" w:rsidTr="000B2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4253" w:type="dxa"/>
            <w:hideMark/>
          </w:tcPr>
          <w:p w14:paraId="504D6EC3" w14:textId="77777777" w:rsidR="000B24EE" w:rsidRPr="004A0005" w:rsidRDefault="000B24EE" w:rsidP="000B24EE">
            <w:pPr>
              <w:pStyle w:val="Signature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Frontend:</w:t>
            </w:r>
          </w:p>
        </w:tc>
        <w:tc>
          <w:tcPr>
            <w:tcW w:w="11347" w:type="dxa"/>
            <w:hideMark/>
          </w:tcPr>
          <w:p w14:paraId="459F1F9B" w14:textId="77777777" w:rsidR="000B24EE" w:rsidRDefault="000B24EE" w:rsidP="000B24EE">
            <w:pPr>
              <w:pStyle w:val="Signature"/>
              <w:ind w:left="0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 xml:space="preserve">Html, CSS, Bootstrap, Java-Script, J-Query, </w:t>
            </w:r>
          </w:p>
          <w:p w14:paraId="048C6550" w14:textId="77777777" w:rsidR="000B24EE" w:rsidRPr="004A0005" w:rsidRDefault="000B24EE" w:rsidP="000B24EE">
            <w:pPr>
              <w:pStyle w:val="Signature"/>
              <w:ind w:left="0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 xml:space="preserve">Font-Awesome, </w:t>
            </w:r>
            <w:r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 xml:space="preserve"> </w:t>
            </w:r>
            <w:proofErr w:type="spellStart"/>
            <w:r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Php</w:t>
            </w:r>
            <w:proofErr w:type="spellEnd"/>
          </w:p>
        </w:tc>
      </w:tr>
      <w:tr w:rsidR="000B24EE" w:rsidRPr="004A0005" w14:paraId="3A76BF76" w14:textId="77777777" w:rsidTr="000B24EE">
        <w:trPr>
          <w:trHeight w:val="584"/>
        </w:trPr>
        <w:tc>
          <w:tcPr>
            <w:tcW w:w="4253" w:type="dxa"/>
            <w:hideMark/>
          </w:tcPr>
          <w:p w14:paraId="31B2350C" w14:textId="77777777" w:rsidR="000B24EE" w:rsidRPr="004A0005" w:rsidRDefault="000B24EE" w:rsidP="000B24EE">
            <w:pPr>
              <w:pStyle w:val="Signature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Backend:</w:t>
            </w:r>
          </w:p>
        </w:tc>
        <w:tc>
          <w:tcPr>
            <w:tcW w:w="11347" w:type="dxa"/>
            <w:hideMark/>
          </w:tcPr>
          <w:p w14:paraId="1CA9D5AB" w14:textId="77777777" w:rsidR="000B24EE" w:rsidRPr="004A0005" w:rsidRDefault="000B24EE" w:rsidP="000B24EE">
            <w:pPr>
              <w:pStyle w:val="Signature"/>
              <w:ind w:left="0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MySQL</w:t>
            </w:r>
          </w:p>
        </w:tc>
      </w:tr>
      <w:tr w:rsidR="000B24EE" w:rsidRPr="004A0005" w14:paraId="1BEAB824" w14:textId="77777777" w:rsidTr="000B2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4253" w:type="dxa"/>
            <w:hideMark/>
          </w:tcPr>
          <w:p w14:paraId="789BF080" w14:textId="77777777" w:rsidR="000B24EE" w:rsidRPr="004A0005" w:rsidRDefault="000B24EE" w:rsidP="000B24EE">
            <w:pPr>
              <w:pStyle w:val="Signature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Browser:</w:t>
            </w:r>
          </w:p>
        </w:tc>
        <w:tc>
          <w:tcPr>
            <w:tcW w:w="11347" w:type="dxa"/>
            <w:hideMark/>
          </w:tcPr>
          <w:p w14:paraId="11664827" w14:textId="77777777" w:rsidR="000B24EE" w:rsidRPr="004A0005" w:rsidRDefault="000B24EE" w:rsidP="000B24EE">
            <w:pPr>
              <w:pStyle w:val="Signature"/>
              <w:ind w:left="0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Chrome, Firefox</w:t>
            </w:r>
          </w:p>
        </w:tc>
      </w:tr>
      <w:tr w:rsidR="000B24EE" w:rsidRPr="004A0005" w14:paraId="50FD71FD" w14:textId="77777777" w:rsidTr="000B24EE">
        <w:trPr>
          <w:trHeight w:val="584"/>
        </w:trPr>
        <w:tc>
          <w:tcPr>
            <w:tcW w:w="4253" w:type="dxa"/>
            <w:hideMark/>
          </w:tcPr>
          <w:p w14:paraId="16A70ADB" w14:textId="77777777" w:rsidR="000B24EE" w:rsidRPr="004A0005" w:rsidRDefault="000B24EE" w:rsidP="000B24EE">
            <w:pPr>
              <w:pStyle w:val="Signature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Platform:</w:t>
            </w:r>
          </w:p>
        </w:tc>
        <w:tc>
          <w:tcPr>
            <w:tcW w:w="11347" w:type="dxa"/>
            <w:hideMark/>
          </w:tcPr>
          <w:p w14:paraId="21583BDE" w14:textId="77777777" w:rsidR="000B24EE" w:rsidRPr="004A0005" w:rsidRDefault="000B24EE" w:rsidP="000B24EE">
            <w:pPr>
              <w:pStyle w:val="Signature"/>
              <w:ind w:left="0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Vs-code</w:t>
            </w:r>
          </w:p>
        </w:tc>
      </w:tr>
      <w:tr w:rsidR="000B24EE" w:rsidRPr="004A0005" w14:paraId="414AACA0" w14:textId="77777777" w:rsidTr="000B2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tcW w:w="4253" w:type="dxa"/>
            <w:hideMark/>
          </w:tcPr>
          <w:p w14:paraId="260AD58C" w14:textId="77777777" w:rsidR="000B24EE" w:rsidRPr="004A0005" w:rsidRDefault="000B24EE" w:rsidP="000B24EE">
            <w:pPr>
              <w:pStyle w:val="Signature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Documentation:</w:t>
            </w:r>
          </w:p>
        </w:tc>
        <w:tc>
          <w:tcPr>
            <w:tcW w:w="11347" w:type="dxa"/>
            <w:hideMark/>
          </w:tcPr>
          <w:p w14:paraId="08AF1F26" w14:textId="77777777" w:rsidR="000B24EE" w:rsidRPr="004A0005" w:rsidRDefault="000B24EE" w:rsidP="000B24EE">
            <w:pPr>
              <w:pStyle w:val="Signature"/>
              <w:ind w:left="0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Microsoft Word</w:t>
            </w:r>
          </w:p>
        </w:tc>
      </w:tr>
      <w:tr w:rsidR="000B24EE" w:rsidRPr="004A0005" w14:paraId="42BCF0C4" w14:textId="77777777" w:rsidTr="000B24EE">
        <w:trPr>
          <w:trHeight w:val="584"/>
        </w:trPr>
        <w:tc>
          <w:tcPr>
            <w:tcW w:w="4253" w:type="dxa"/>
            <w:hideMark/>
          </w:tcPr>
          <w:p w14:paraId="68CD5C53" w14:textId="77777777" w:rsidR="000B24EE" w:rsidRPr="004A0005" w:rsidRDefault="000B24EE" w:rsidP="000B24EE">
            <w:pPr>
              <w:pStyle w:val="Signature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Internal guide:</w:t>
            </w:r>
          </w:p>
        </w:tc>
        <w:tc>
          <w:tcPr>
            <w:tcW w:w="11347" w:type="dxa"/>
            <w:hideMark/>
          </w:tcPr>
          <w:p w14:paraId="295BD311" w14:textId="77777777" w:rsidR="000B24EE" w:rsidRPr="003A0673" w:rsidRDefault="000B24EE" w:rsidP="000B24EE">
            <w:pPr>
              <w:pStyle w:val="Signature"/>
              <w:ind w:left="0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3A0673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 xml:space="preserve">Dr  </w:t>
            </w:r>
            <w:proofErr w:type="spellStart"/>
            <w:r w:rsidRPr="003A0673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Hiral</w:t>
            </w:r>
            <w:proofErr w:type="spellEnd"/>
            <w:r w:rsidRPr="003A0673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 xml:space="preserve"> Patel</w:t>
            </w:r>
          </w:p>
        </w:tc>
      </w:tr>
      <w:tr w:rsidR="000B24EE" w:rsidRPr="004A0005" w14:paraId="6C8B60DA" w14:textId="77777777" w:rsidTr="000B2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7"/>
        </w:trPr>
        <w:tc>
          <w:tcPr>
            <w:tcW w:w="4253" w:type="dxa"/>
            <w:hideMark/>
          </w:tcPr>
          <w:p w14:paraId="656D74E1" w14:textId="77777777" w:rsidR="000B24EE" w:rsidRPr="004A0005" w:rsidRDefault="000B24EE" w:rsidP="000B24EE">
            <w:pPr>
              <w:pStyle w:val="Signature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  <w:r w:rsidRPr="004A0005"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  <w:t>Submitted to:</w:t>
            </w:r>
          </w:p>
        </w:tc>
        <w:tc>
          <w:tcPr>
            <w:tcW w:w="11347" w:type="dxa"/>
            <w:hideMark/>
          </w:tcPr>
          <w:p w14:paraId="3329C83C" w14:textId="77777777" w:rsidR="000B24EE" w:rsidRPr="00E86F69" w:rsidRDefault="000B24EE" w:rsidP="000B24EE">
            <w:pPr>
              <w:spacing w:after="65" w:line="364" w:lineRule="auto"/>
              <w:ind w:left="0"/>
              <w:rPr>
                <w:color w:val="000000" w:themeColor="text1"/>
                <w:sz w:val="32"/>
                <w:szCs w:val="32"/>
              </w:rPr>
            </w:pPr>
            <w:proofErr w:type="spellStart"/>
            <w:r w:rsidRPr="00E86F69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>Sutex</w:t>
            </w:r>
            <w:proofErr w:type="spellEnd"/>
            <w:r w:rsidRPr="00E86F69">
              <w:rPr>
                <w:rFonts w:ascii="Times New Roman" w:eastAsia="Times New Roman" w:hAnsi="Times New Roman" w:cs="Times New Roman"/>
                <w:color w:val="000000" w:themeColor="text1"/>
                <w:sz w:val="32"/>
                <w:szCs w:val="32"/>
              </w:rPr>
              <w:t xml:space="preserve"> Bank College of Computer Applications &amp; Science</w:t>
            </w:r>
          </w:p>
          <w:p w14:paraId="64F3803C" w14:textId="77777777" w:rsidR="000B24EE" w:rsidRPr="00E86F69" w:rsidRDefault="000B24EE" w:rsidP="000B24EE">
            <w:pPr>
              <w:pStyle w:val="Signature"/>
              <w:ind w:left="0"/>
              <w:rPr>
                <w:rFonts w:ascii="Californian FB" w:hAnsi="Californian FB"/>
                <w:color w:val="000000" w:themeColor="text1"/>
                <w:sz w:val="32"/>
                <w:szCs w:val="32"/>
                <w:lang w:val="en-IN"/>
              </w:rPr>
            </w:pPr>
          </w:p>
        </w:tc>
      </w:tr>
    </w:tbl>
    <w:p w14:paraId="43CEB49B" w14:textId="77777777" w:rsidR="004A0005" w:rsidRDefault="004A0005" w:rsidP="006313E2">
      <w:pPr>
        <w:pStyle w:val="Signature"/>
        <w:ind w:left="0"/>
        <w:rPr>
          <w:rFonts w:ascii="Californian FB" w:hAnsi="Californian FB"/>
          <w:color w:val="000000" w:themeColor="text1"/>
          <w:sz w:val="44"/>
          <w:szCs w:val="44"/>
        </w:rPr>
      </w:pPr>
    </w:p>
    <w:p w14:paraId="0905DC8A" w14:textId="77777777" w:rsidR="004A0005" w:rsidRPr="00730E01" w:rsidRDefault="004A0005" w:rsidP="006313E2">
      <w:pPr>
        <w:pStyle w:val="Signature"/>
        <w:ind w:left="0"/>
        <w:rPr>
          <w:rFonts w:ascii="Californian FB" w:hAnsi="Californian FB"/>
          <w:color w:val="000000" w:themeColor="text1"/>
          <w:sz w:val="44"/>
          <w:szCs w:val="44"/>
        </w:rPr>
      </w:pPr>
      <w:r>
        <w:rPr>
          <w:rFonts w:ascii="Californian FB" w:hAnsi="Californian FB"/>
          <w:color w:val="000000" w:themeColor="text1"/>
          <w:sz w:val="44"/>
          <w:szCs w:val="44"/>
        </w:rPr>
        <w:tab/>
      </w:r>
    </w:p>
    <w:p w14:paraId="28E006A8" w14:textId="6CB57993" w:rsidR="004A0005" w:rsidRPr="00730E01" w:rsidRDefault="004A0005" w:rsidP="006313E2">
      <w:pPr>
        <w:pStyle w:val="Signature"/>
        <w:ind w:left="0"/>
        <w:rPr>
          <w:rFonts w:ascii="Californian FB" w:hAnsi="Californian FB"/>
          <w:color w:val="000000" w:themeColor="text1"/>
          <w:sz w:val="44"/>
          <w:szCs w:val="44"/>
        </w:rPr>
      </w:pPr>
    </w:p>
    <w:p w14:paraId="54DDB942" w14:textId="5918F669" w:rsidR="006313E2" w:rsidRDefault="006313E2" w:rsidP="006313E2">
      <w:pPr>
        <w:pStyle w:val="Signature"/>
        <w:ind w:left="0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2DB20764" w14:textId="77777777" w:rsidR="006313E2" w:rsidRDefault="006313E2" w:rsidP="006313E2">
      <w:pPr>
        <w:pStyle w:val="Signature"/>
        <w:ind w:left="0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14B58756" w14:textId="1315A0E6" w:rsidR="006313E2" w:rsidRDefault="006313E2" w:rsidP="006313E2">
      <w:pPr>
        <w:pStyle w:val="Signature"/>
        <w:ind w:left="7200"/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3FCA42F0" w14:textId="4D76D18B" w:rsidR="006313E2" w:rsidRDefault="006313E2" w:rsidP="006313E2">
      <w:pPr>
        <w:pStyle w:val="Signature"/>
        <w:ind w:left="7200"/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</w:rPr>
      </w:pPr>
    </w:p>
    <w:p w14:paraId="6251B1F6" w14:textId="59F51C1C" w:rsidR="006313E2" w:rsidRDefault="00745ADA" w:rsidP="00B23B1D">
      <w:pPr>
        <w:pStyle w:val="Signature"/>
        <w:numPr>
          <w:ilvl w:val="0"/>
          <w:numId w:val="6"/>
        </w:numPr>
        <w:jc w:val="both"/>
        <w:rPr>
          <w:rFonts w:ascii="Californian FB" w:hAnsi="Californian FB"/>
          <w:color w:val="000000" w:themeColor="text1"/>
          <w:sz w:val="44"/>
          <w:szCs w:val="44"/>
        </w:rPr>
      </w:pPr>
      <w:r w:rsidRPr="00745ADA">
        <w:rPr>
          <w:rFonts w:ascii="Californian FB" w:hAnsi="Californian FB"/>
          <w:color w:val="000000" w:themeColor="text1"/>
          <w:sz w:val="44"/>
          <w:szCs w:val="44"/>
        </w:rPr>
        <w:t>Objectives</w:t>
      </w:r>
      <w:r>
        <w:rPr>
          <w:rFonts w:ascii="Californian FB" w:hAnsi="Californian FB"/>
          <w:color w:val="000000" w:themeColor="text1"/>
          <w:sz w:val="44"/>
          <w:szCs w:val="44"/>
        </w:rPr>
        <w:t xml:space="preserve"> :-</w:t>
      </w:r>
    </w:p>
    <w:p w14:paraId="2B4450F7" w14:textId="77777777" w:rsidR="00745ADA" w:rsidRDefault="00745ADA" w:rsidP="00745ADA">
      <w:pPr>
        <w:pStyle w:val="Signature"/>
        <w:ind w:left="0"/>
        <w:jc w:val="both"/>
        <w:rPr>
          <w:rFonts w:ascii="Californian FB" w:hAnsi="Californian FB"/>
          <w:color w:val="000000" w:themeColor="text1"/>
          <w:sz w:val="44"/>
          <w:szCs w:val="44"/>
        </w:rPr>
      </w:pPr>
    </w:p>
    <w:p w14:paraId="1642ABB5" w14:textId="77777777" w:rsidR="00745ADA" w:rsidRPr="00745ADA" w:rsidRDefault="00745ADA" w:rsidP="00745ADA">
      <w:pPr>
        <w:pStyle w:val="Signature"/>
        <w:numPr>
          <w:ilvl w:val="0"/>
          <w:numId w:val="5"/>
        </w:numPr>
        <w:jc w:val="both"/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45ADA">
        <w:rPr>
          <w:rFonts w:ascii="Californian FB" w:hAnsi="Californian FB"/>
          <w:color w:val="000000" w:themeColor="text1"/>
          <w:sz w:val="32"/>
          <w:szCs w:val="32"/>
        </w:rPr>
        <w:t>Auto solutions is a website for selling a car. Which provides quality of cars in Judicious price range with fascinate discounts.</w:t>
      </w:r>
    </w:p>
    <w:p w14:paraId="16C1F455" w14:textId="341C4D02" w:rsidR="00745ADA" w:rsidRPr="00745ADA" w:rsidRDefault="00745ADA" w:rsidP="00745ADA">
      <w:pPr>
        <w:pStyle w:val="Signature"/>
        <w:numPr>
          <w:ilvl w:val="0"/>
          <w:numId w:val="5"/>
        </w:numPr>
        <w:jc w:val="both"/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45ADA">
        <w:rPr>
          <w:rFonts w:ascii="Californian FB" w:hAnsi="Californian FB"/>
          <w:color w:val="000000" w:themeColor="text1"/>
          <w:sz w:val="32"/>
          <w:szCs w:val="32"/>
        </w:rPr>
        <w:t xml:space="preserve">Auto solutions is  famous for </w:t>
      </w:r>
      <w:r w:rsidR="00D827C9" w:rsidRPr="00745ADA">
        <w:rPr>
          <w:rFonts w:ascii="Californian FB" w:hAnsi="Californian FB"/>
          <w:color w:val="000000" w:themeColor="text1"/>
          <w:sz w:val="32"/>
          <w:szCs w:val="32"/>
        </w:rPr>
        <w:t>the</w:t>
      </w:r>
      <w:r w:rsidR="0076139D">
        <w:rPr>
          <w:rFonts w:ascii="Californian FB" w:hAnsi="Californian FB"/>
          <w:color w:val="000000" w:themeColor="text1"/>
          <w:sz w:val="32"/>
          <w:szCs w:val="32"/>
        </w:rPr>
        <w:t>ir</w:t>
      </w:r>
      <w:r w:rsidRPr="00745ADA">
        <w:rPr>
          <w:rFonts w:ascii="Californian FB" w:hAnsi="Californian FB"/>
          <w:color w:val="000000" w:themeColor="text1"/>
          <w:sz w:val="32"/>
          <w:szCs w:val="32"/>
        </w:rPr>
        <w:t xml:space="preserve"> after sells services. we give quality of services that’s why we become India’s large</w:t>
      </w:r>
      <w:r w:rsidR="0076139D">
        <w:rPr>
          <w:rFonts w:ascii="Californian FB" w:hAnsi="Californian FB"/>
          <w:color w:val="000000" w:themeColor="text1"/>
          <w:sz w:val="32"/>
          <w:szCs w:val="32"/>
        </w:rPr>
        <w:t>st</w:t>
      </w:r>
      <w:r w:rsidRPr="00745ADA">
        <w:rPr>
          <w:rFonts w:ascii="Californian FB" w:hAnsi="Californian FB"/>
          <w:color w:val="000000" w:themeColor="text1"/>
          <w:sz w:val="32"/>
          <w:szCs w:val="32"/>
        </w:rPr>
        <w:t xml:space="preserve"> car selling company.</w:t>
      </w:r>
    </w:p>
    <w:p w14:paraId="29C70F7C" w14:textId="71E6C540" w:rsidR="00745ADA" w:rsidRPr="002B55BD" w:rsidRDefault="00745ADA" w:rsidP="00745ADA">
      <w:pPr>
        <w:pStyle w:val="Signature"/>
        <w:numPr>
          <w:ilvl w:val="0"/>
          <w:numId w:val="5"/>
        </w:numPr>
        <w:jc w:val="both"/>
        <w:rPr>
          <w:rFonts w:ascii="Californian FB" w:hAnsi="Californian FB"/>
          <w:color w:val="000000" w:themeColor="text1"/>
          <w:sz w:val="32"/>
          <w:szCs w:val="32"/>
          <w:lang w:val="en-IN"/>
        </w:rPr>
      </w:pPr>
      <w:r w:rsidRPr="00745ADA">
        <w:rPr>
          <w:rFonts w:ascii="Californian FB" w:hAnsi="Californian FB"/>
          <w:color w:val="000000" w:themeColor="text1"/>
          <w:sz w:val="32"/>
          <w:szCs w:val="32"/>
        </w:rPr>
        <w:t>If a customer is served well, it brings other customers.</w:t>
      </w:r>
    </w:p>
    <w:p w14:paraId="3930CAC2" w14:textId="77777777" w:rsidR="002B55BD" w:rsidRDefault="002B55BD" w:rsidP="002369E8">
      <w:pPr>
        <w:pStyle w:val="Signature"/>
        <w:ind w:left="0"/>
        <w:rPr>
          <w:rFonts w:ascii="Californian FB" w:hAnsi="Californian FB"/>
          <w:color w:val="000000" w:themeColor="text1"/>
          <w:sz w:val="44"/>
          <w:szCs w:val="44"/>
        </w:rPr>
      </w:pPr>
    </w:p>
    <w:p w14:paraId="19895F46" w14:textId="0EAF529B" w:rsidR="00CC7E58" w:rsidRPr="00CC7E58" w:rsidRDefault="00604C71" w:rsidP="00116982">
      <w:pPr>
        <w:pStyle w:val="Signature"/>
        <w:numPr>
          <w:ilvl w:val="0"/>
          <w:numId w:val="6"/>
        </w:numPr>
        <w:rPr>
          <w:rFonts w:ascii="Californian FB" w:hAnsi="Californian FB"/>
          <w:color w:val="000000" w:themeColor="text1"/>
          <w:sz w:val="44"/>
          <w:szCs w:val="44"/>
        </w:rPr>
      </w:pPr>
      <w:r w:rsidRPr="002369E8">
        <w:rPr>
          <w:rFonts w:ascii="Californian FB" w:hAnsi="Californian FB"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658240" behindDoc="1" locked="0" layoutInCell="1" allowOverlap="1" wp14:anchorId="6A5E79EC" wp14:editId="7491759D">
            <wp:simplePos x="0" y="0"/>
            <wp:positionH relativeFrom="margin">
              <wp:posOffset>520700</wp:posOffset>
            </wp:positionH>
            <wp:positionV relativeFrom="paragraph">
              <wp:posOffset>-71120</wp:posOffset>
            </wp:positionV>
            <wp:extent cx="6540500" cy="5143500"/>
            <wp:effectExtent l="0" t="0" r="0" b="95250"/>
            <wp:wrapTight wrapText="bothSides">
              <wp:wrapPolygon edited="0">
                <wp:start x="11639" y="0"/>
                <wp:lineTo x="11513" y="320"/>
                <wp:lineTo x="11513" y="2640"/>
                <wp:lineTo x="8745" y="2720"/>
                <wp:lineTo x="7424" y="3120"/>
                <wp:lineTo x="7424" y="8720"/>
                <wp:lineTo x="7801" y="9040"/>
                <wp:lineTo x="5662" y="9040"/>
                <wp:lineTo x="3901" y="9520"/>
                <wp:lineTo x="3901" y="11600"/>
                <wp:lineTo x="440" y="12800"/>
                <wp:lineTo x="377" y="15200"/>
                <wp:lineTo x="629" y="15440"/>
                <wp:lineTo x="1824" y="15440"/>
                <wp:lineTo x="629" y="16000"/>
                <wp:lineTo x="377" y="16160"/>
                <wp:lineTo x="440" y="21760"/>
                <wp:lineTo x="503" y="21920"/>
                <wp:lineTo x="6920" y="21920"/>
                <wp:lineTo x="6983" y="21760"/>
                <wp:lineTo x="6983" y="19280"/>
                <wp:lineTo x="13715" y="19280"/>
                <wp:lineTo x="21202" y="18640"/>
                <wp:lineTo x="21202" y="16240"/>
                <wp:lineTo x="20887" y="15920"/>
                <wp:lineTo x="19755" y="15440"/>
                <wp:lineTo x="20887" y="15440"/>
                <wp:lineTo x="21202" y="15120"/>
                <wp:lineTo x="21202" y="9680"/>
                <wp:lineTo x="19755" y="9120"/>
                <wp:lineTo x="18056" y="9040"/>
                <wp:lineTo x="19063" y="9040"/>
                <wp:lineTo x="19440" y="8640"/>
                <wp:lineTo x="19440" y="3200"/>
                <wp:lineTo x="18182" y="2720"/>
                <wp:lineTo x="16106" y="2640"/>
                <wp:lineTo x="16106" y="240"/>
                <wp:lineTo x="16043" y="0"/>
                <wp:lineTo x="11639" y="0"/>
              </wp:wrapPolygon>
            </wp:wrapTight>
            <wp:docPr id="5" name="Diagram 5">
              <a:extLst xmlns:a="http://schemas.openxmlformats.org/drawingml/2006/main">
                <a:ext uri="{FF2B5EF4-FFF2-40B4-BE49-F238E27FC236}">
                  <a16:creationId xmlns:a16="http://schemas.microsoft.com/office/drawing/2014/main" id="{DA7F6DE5-C6EB-D5CC-A988-B90AAC54585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9E8" w:rsidRPr="002369E8">
        <w:rPr>
          <w:rFonts w:ascii="Californian FB" w:hAnsi="Californian FB"/>
          <w:color w:val="000000" w:themeColor="text1"/>
          <w:sz w:val="44"/>
          <w:szCs w:val="44"/>
        </w:rPr>
        <w:t>System flow Diagram :-</w:t>
      </w:r>
    </w:p>
    <w:p w14:paraId="5A6CF530" w14:textId="30BDDF0D" w:rsidR="002369E8" w:rsidRDefault="002369E8" w:rsidP="00E40045">
      <w:pPr>
        <w:pStyle w:val="Signature"/>
        <w:ind w:left="0"/>
        <w:rPr>
          <w:rFonts w:ascii="Californian FB" w:hAnsi="Californian FB"/>
          <w:color w:val="000000" w:themeColor="text1"/>
          <w:sz w:val="44"/>
          <w:szCs w:val="44"/>
        </w:rPr>
      </w:pPr>
    </w:p>
    <w:p w14:paraId="0EE484D7" w14:textId="7590CAA0" w:rsidR="00B23B1D" w:rsidRDefault="00B23B1D" w:rsidP="00B23B1D">
      <w:pPr>
        <w:pStyle w:val="Signature"/>
        <w:ind w:left="360"/>
        <w:jc w:val="both"/>
        <w:rPr>
          <w:rFonts w:ascii="Californian FB" w:hAnsi="Californian FB"/>
          <w:color w:val="000000" w:themeColor="text1"/>
          <w:sz w:val="44"/>
          <w:szCs w:val="44"/>
        </w:rPr>
      </w:pPr>
    </w:p>
    <w:p w14:paraId="0B5264FB" w14:textId="5D7FE5DA" w:rsidR="00B23B1D" w:rsidRDefault="00B23B1D" w:rsidP="00B23B1D">
      <w:pPr>
        <w:pStyle w:val="Signature"/>
        <w:ind w:left="1440"/>
        <w:jc w:val="both"/>
        <w:rPr>
          <w:rFonts w:ascii="Californian FB" w:hAnsi="Californian FB"/>
          <w:color w:val="000000" w:themeColor="text1"/>
          <w:sz w:val="44"/>
          <w:szCs w:val="44"/>
        </w:rPr>
      </w:pPr>
    </w:p>
    <w:p w14:paraId="26AB2EC0" w14:textId="04DA0224" w:rsidR="002369E8" w:rsidRDefault="002369E8" w:rsidP="00116982">
      <w:pPr>
        <w:pStyle w:val="Signature"/>
        <w:ind w:left="0"/>
        <w:jc w:val="both"/>
        <w:rPr>
          <w:rFonts w:ascii="Californian FB" w:hAnsi="Californian FB"/>
          <w:color w:val="000000" w:themeColor="text1"/>
          <w:sz w:val="44"/>
          <w:szCs w:val="44"/>
        </w:rPr>
      </w:pPr>
    </w:p>
    <w:p w14:paraId="34AF853F" w14:textId="14F824FA" w:rsidR="002369E8" w:rsidRDefault="002369E8" w:rsidP="006313E2">
      <w:pPr>
        <w:pStyle w:val="Signature"/>
        <w:ind w:left="7200"/>
        <w:jc w:val="both"/>
        <w:rPr>
          <w:rFonts w:ascii="Californian FB" w:hAnsi="Californian FB"/>
          <w:color w:val="000000" w:themeColor="text1"/>
          <w:sz w:val="44"/>
          <w:szCs w:val="44"/>
        </w:rPr>
      </w:pPr>
    </w:p>
    <w:p w14:paraId="6D8BF3C5" w14:textId="01743B81" w:rsidR="002369E8" w:rsidRPr="003A6EFB" w:rsidRDefault="003A6EFB" w:rsidP="003A6EFB">
      <w:pPr>
        <w:pStyle w:val="Signature"/>
        <w:ind w:left="4320" w:firstLine="720"/>
        <w:jc w:val="both"/>
        <w:rPr>
          <w:rFonts w:ascii="Californian FB" w:hAnsi="Californian FB"/>
          <w:color w:val="000000" w:themeColor="text1"/>
          <w:sz w:val="20"/>
        </w:rPr>
      </w:pPr>
      <w:r>
        <w:rPr>
          <w:rFonts w:ascii="Californian FB" w:hAnsi="Californian FB"/>
          <w:color w:val="000000" w:themeColor="text1"/>
          <w:sz w:val="16"/>
          <w:szCs w:val="16"/>
        </w:rPr>
        <w:t xml:space="preserve"> </w:t>
      </w:r>
    </w:p>
    <w:p w14:paraId="173B6103" w14:textId="77777777" w:rsidR="00484744" w:rsidRDefault="00484744" w:rsidP="00355C05">
      <w:pPr>
        <w:pStyle w:val="Signature"/>
        <w:ind w:left="0"/>
        <w:jc w:val="both"/>
        <w:rPr>
          <w:rFonts w:ascii="Californian FB" w:hAnsi="Californian FB"/>
          <w:color w:val="000000" w:themeColor="text1"/>
          <w:sz w:val="44"/>
          <w:szCs w:val="44"/>
        </w:rPr>
      </w:pPr>
    </w:p>
    <w:p w14:paraId="494F004B" w14:textId="77777777" w:rsidR="000B24EE" w:rsidRPr="000B24EE" w:rsidRDefault="000B24EE" w:rsidP="000B24EE">
      <w:pPr>
        <w:pStyle w:val="Signature"/>
        <w:numPr>
          <w:ilvl w:val="0"/>
          <w:numId w:val="7"/>
        </w:numPr>
        <w:jc w:val="both"/>
        <w:rPr>
          <w:rFonts w:ascii="Californian FB" w:hAnsi="Californian FB"/>
          <w:color w:val="000000" w:themeColor="text1"/>
          <w:sz w:val="44"/>
          <w:szCs w:val="44"/>
        </w:rPr>
      </w:pPr>
      <w:r w:rsidRPr="000B24EE">
        <w:rPr>
          <w:rFonts w:ascii="Californian FB" w:hAnsi="Californian FB"/>
          <w:color w:val="000000" w:themeColor="text1"/>
          <w:sz w:val="44"/>
          <w:szCs w:val="44"/>
        </w:rPr>
        <w:lastRenderedPageBreak/>
        <w:t>Data Flow Diagram :-</w:t>
      </w:r>
    </w:p>
    <w:p w14:paraId="11513812" w14:textId="11400B91" w:rsidR="002369E8" w:rsidRDefault="00C11D8E" w:rsidP="000B24EE">
      <w:pPr>
        <w:pStyle w:val="Signature"/>
        <w:ind w:left="0"/>
        <w:rPr>
          <w:rFonts w:ascii="Californian FB" w:hAnsi="Californian FB"/>
          <w:color w:val="000000" w:themeColor="text1"/>
          <w:sz w:val="44"/>
          <w:szCs w:val="44"/>
        </w:rPr>
      </w:pPr>
      <w:r>
        <w:rPr>
          <w:rFonts w:ascii="Californian FB" w:hAnsi="Californian FB"/>
          <w:i/>
          <w:iCs/>
          <w:noProof/>
          <w:color w:val="000000" w:themeColor="text1"/>
          <w:sz w:val="32"/>
          <w:szCs w:val="32"/>
          <w:lang w:val="en-IN"/>
        </w:rPr>
        <w:drawing>
          <wp:anchor distT="0" distB="0" distL="114300" distR="114300" simplePos="0" relativeHeight="251665408" behindDoc="1" locked="0" layoutInCell="1" allowOverlap="1" wp14:anchorId="2C5A7075" wp14:editId="0D2AEF7B">
            <wp:simplePos x="0" y="0"/>
            <wp:positionH relativeFrom="margin">
              <wp:posOffset>368300</wp:posOffset>
            </wp:positionH>
            <wp:positionV relativeFrom="paragraph">
              <wp:posOffset>315595</wp:posOffset>
            </wp:positionV>
            <wp:extent cx="6743700" cy="7239000"/>
            <wp:effectExtent l="0" t="0" r="0" b="0"/>
            <wp:wrapTight wrapText="bothSides">
              <wp:wrapPolygon edited="0">
                <wp:start x="0" y="0"/>
                <wp:lineTo x="0" y="21543"/>
                <wp:lineTo x="21539" y="21543"/>
                <wp:lineTo x="2153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86B47" w14:textId="1B086613" w:rsidR="000B24EE" w:rsidRDefault="000B24EE" w:rsidP="000B24EE">
      <w:pPr>
        <w:pStyle w:val="Signature"/>
        <w:ind w:left="0"/>
        <w:rPr>
          <w:rFonts w:ascii="Californian FB" w:hAnsi="Californian FB"/>
          <w:color w:val="000000" w:themeColor="text1"/>
          <w:sz w:val="44"/>
          <w:szCs w:val="44"/>
        </w:rPr>
      </w:pPr>
    </w:p>
    <w:p w14:paraId="2C40B43B" w14:textId="77777777" w:rsidR="000B24EE" w:rsidRDefault="000B24EE" w:rsidP="000B24EE">
      <w:pPr>
        <w:pStyle w:val="Signature"/>
        <w:ind w:left="0"/>
        <w:rPr>
          <w:rFonts w:ascii="Californian FB" w:hAnsi="Californian FB"/>
          <w:color w:val="000000" w:themeColor="text1"/>
          <w:sz w:val="44"/>
          <w:szCs w:val="44"/>
        </w:rPr>
      </w:pPr>
    </w:p>
    <w:p w14:paraId="5CABD4AF" w14:textId="3742BDFA" w:rsidR="002369E8" w:rsidRDefault="002369E8" w:rsidP="005F1DF9">
      <w:pPr>
        <w:pStyle w:val="Signature"/>
        <w:ind w:left="0"/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  <w:lang w:val="en-IN"/>
        </w:rPr>
      </w:pPr>
    </w:p>
    <w:p w14:paraId="6F6AB520" w14:textId="6BB36E8E" w:rsidR="00C11D8E" w:rsidRDefault="00C11D8E" w:rsidP="005F1DF9">
      <w:pPr>
        <w:pStyle w:val="Signature"/>
        <w:ind w:left="0"/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  <w:lang w:val="en-IN"/>
        </w:rPr>
      </w:pPr>
    </w:p>
    <w:p w14:paraId="2FF76059" w14:textId="77777777" w:rsidR="00355C05" w:rsidRDefault="00D217D3" w:rsidP="00C11D8E">
      <w:pPr>
        <w:pStyle w:val="Signature"/>
        <w:ind w:left="0"/>
        <w:jc w:val="center"/>
        <w:rPr>
          <w:rFonts w:ascii="Californian FB" w:hAnsi="Californian FB"/>
          <w:color w:val="000000" w:themeColor="text1"/>
          <w:sz w:val="40"/>
          <w:szCs w:val="40"/>
          <w:lang w:val="en-IN"/>
        </w:rPr>
      </w:pPr>
      <w:r>
        <w:rPr>
          <w:rFonts w:ascii="Californian FB" w:hAnsi="Californian FB"/>
          <w:color w:val="000000" w:themeColor="text1"/>
          <w:sz w:val="40"/>
          <w:szCs w:val="40"/>
          <w:lang w:val="en-IN"/>
        </w:rPr>
        <w:t xml:space="preserve">        </w:t>
      </w:r>
    </w:p>
    <w:p w14:paraId="3DA3E9C4" w14:textId="77777777" w:rsidR="00355C05" w:rsidRDefault="00355C05" w:rsidP="00C11D8E">
      <w:pPr>
        <w:pStyle w:val="Signature"/>
        <w:ind w:left="0"/>
        <w:jc w:val="center"/>
        <w:rPr>
          <w:rFonts w:ascii="Californian FB" w:hAnsi="Californian FB"/>
          <w:color w:val="000000" w:themeColor="text1"/>
          <w:sz w:val="40"/>
          <w:szCs w:val="40"/>
          <w:lang w:val="en-IN"/>
        </w:rPr>
      </w:pPr>
    </w:p>
    <w:p w14:paraId="7D476107" w14:textId="77777777" w:rsidR="00355C05" w:rsidRDefault="00355C05" w:rsidP="00C11D8E">
      <w:pPr>
        <w:pStyle w:val="Signature"/>
        <w:ind w:left="0"/>
        <w:jc w:val="center"/>
        <w:rPr>
          <w:rFonts w:ascii="Californian FB" w:hAnsi="Californian FB"/>
          <w:color w:val="000000" w:themeColor="text1"/>
          <w:sz w:val="40"/>
          <w:szCs w:val="40"/>
          <w:lang w:val="en-IN"/>
        </w:rPr>
      </w:pPr>
    </w:p>
    <w:p w14:paraId="7272049D" w14:textId="77777777" w:rsidR="00355C05" w:rsidRDefault="00355C05" w:rsidP="00C11D8E">
      <w:pPr>
        <w:pStyle w:val="Signature"/>
        <w:ind w:left="0"/>
        <w:jc w:val="center"/>
        <w:rPr>
          <w:rFonts w:ascii="Californian FB" w:hAnsi="Californian FB"/>
          <w:color w:val="000000" w:themeColor="text1"/>
          <w:sz w:val="40"/>
          <w:szCs w:val="40"/>
          <w:lang w:val="en-IN"/>
        </w:rPr>
      </w:pPr>
    </w:p>
    <w:p w14:paraId="5CE00CCF" w14:textId="77777777" w:rsidR="00355C05" w:rsidRDefault="00355C05" w:rsidP="00C11D8E">
      <w:pPr>
        <w:pStyle w:val="Signature"/>
        <w:ind w:left="0"/>
        <w:jc w:val="center"/>
        <w:rPr>
          <w:rFonts w:ascii="Californian FB" w:hAnsi="Californian FB"/>
          <w:color w:val="000000" w:themeColor="text1"/>
          <w:sz w:val="40"/>
          <w:szCs w:val="40"/>
          <w:lang w:val="en-IN"/>
        </w:rPr>
      </w:pPr>
    </w:p>
    <w:p w14:paraId="481CA670" w14:textId="77777777" w:rsidR="00355C05" w:rsidRDefault="00355C05" w:rsidP="00C11D8E">
      <w:pPr>
        <w:pStyle w:val="Signature"/>
        <w:ind w:left="0"/>
        <w:jc w:val="center"/>
        <w:rPr>
          <w:rFonts w:ascii="Californian FB" w:hAnsi="Californian FB"/>
          <w:color w:val="000000" w:themeColor="text1"/>
          <w:sz w:val="40"/>
          <w:szCs w:val="40"/>
          <w:lang w:val="en-IN"/>
        </w:rPr>
      </w:pPr>
    </w:p>
    <w:p w14:paraId="7CE2DB58" w14:textId="77777777" w:rsidR="00355C05" w:rsidRDefault="00355C05" w:rsidP="00C11D8E">
      <w:pPr>
        <w:pStyle w:val="Signature"/>
        <w:ind w:left="0"/>
        <w:jc w:val="center"/>
        <w:rPr>
          <w:rFonts w:ascii="Californian FB" w:hAnsi="Californian FB"/>
          <w:color w:val="000000" w:themeColor="text1"/>
          <w:sz w:val="40"/>
          <w:szCs w:val="40"/>
          <w:lang w:val="en-IN"/>
        </w:rPr>
      </w:pPr>
    </w:p>
    <w:p w14:paraId="5DA52702" w14:textId="4A0A9408" w:rsidR="00C11D8E" w:rsidRPr="00C11D8E" w:rsidRDefault="00355C05" w:rsidP="00355C05">
      <w:pPr>
        <w:pStyle w:val="Signature"/>
        <w:ind w:left="0"/>
        <w:jc w:val="center"/>
        <w:rPr>
          <w:rFonts w:ascii="Californian FB" w:hAnsi="Californian FB"/>
          <w:color w:val="000000" w:themeColor="text1"/>
          <w:sz w:val="40"/>
          <w:szCs w:val="40"/>
          <w:lang w:val="en-IN"/>
        </w:rPr>
      </w:pPr>
      <w:r>
        <w:rPr>
          <w:rFonts w:ascii="Californian FB" w:hAnsi="Californian FB"/>
          <w:color w:val="000000" w:themeColor="text1"/>
          <w:sz w:val="40"/>
          <w:szCs w:val="40"/>
          <w:lang w:val="en-IN"/>
        </w:rPr>
        <w:t xml:space="preserve">      </w:t>
      </w:r>
      <w:r w:rsidR="00C11D8E" w:rsidRPr="00C11D8E">
        <w:rPr>
          <w:rFonts w:ascii="Californian FB" w:hAnsi="Californian FB"/>
          <w:color w:val="000000" w:themeColor="text1"/>
          <w:sz w:val="40"/>
          <w:szCs w:val="40"/>
          <w:lang w:val="en-IN"/>
        </w:rPr>
        <w:t>Context Level Data Flow Diagram</w:t>
      </w:r>
    </w:p>
    <w:p w14:paraId="7D83B673" w14:textId="785D9726" w:rsidR="00F56557" w:rsidRDefault="00D04066" w:rsidP="005F1DF9">
      <w:pPr>
        <w:pStyle w:val="Signature"/>
        <w:ind w:left="0"/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  <w:lang w:val="en-IN"/>
        </w:rPr>
      </w:pPr>
      <w:r>
        <w:rPr>
          <w:rFonts w:ascii="Californian FB" w:hAnsi="Californian FB"/>
          <w:i/>
          <w:iCs/>
          <w:noProof/>
          <w:color w:val="000000" w:themeColor="text1"/>
          <w:sz w:val="32"/>
          <w:szCs w:val="32"/>
          <w:lang w:val="en-IN"/>
        </w:rPr>
        <w:lastRenderedPageBreak/>
        <w:drawing>
          <wp:anchor distT="0" distB="0" distL="114300" distR="114300" simplePos="0" relativeHeight="251666432" behindDoc="1" locked="0" layoutInCell="1" allowOverlap="1" wp14:anchorId="397C88D0" wp14:editId="5E665CED">
            <wp:simplePos x="0" y="0"/>
            <wp:positionH relativeFrom="margin">
              <wp:posOffset>371475</wp:posOffset>
            </wp:positionH>
            <wp:positionV relativeFrom="paragraph">
              <wp:posOffset>371</wp:posOffset>
            </wp:positionV>
            <wp:extent cx="6305550" cy="7901569"/>
            <wp:effectExtent l="0" t="0" r="0" b="4445"/>
            <wp:wrapTight wrapText="bothSides">
              <wp:wrapPolygon edited="0">
                <wp:start x="0" y="0"/>
                <wp:lineTo x="0" y="21560"/>
                <wp:lineTo x="21535" y="21560"/>
                <wp:lineTo x="2153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19" cy="790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557">
        <w:rPr>
          <w:rFonts w:ascii="Californian FB" w:hAnsi="Californian FB"/>
          <w:i/>
          <w:iCs/>
          <w:color w:val="000000" w:themeColor="text1"/>
          <w:sz w:val="32"/>
          <w:szCs w:val="32"/>
          <w:lang w:val="en-IN"/>
        </w:rPr>
        <w:tab/>
      </w:r>
      <w:r w:rsidR="00F56557">
        <w:rPr>
          <w:rFonts w:ascii="Californian FB" w:hAnsi="Californian FB"/>
          <w:i/>
          <w:iCs/>
          <w:color w:val="000000" w:themeColor="text1"/>
          <w:sz w:val="32"/>
          <w:szCs w:val="32"/>
          <w:lang w:val="en-IN"/>
        </w:rPr>
        <w:tab/>
      </w:r>
    </w:p>
    <w:p w14:paraId="06785B58" w14:textId="77777777" w:rsidR="00F56557" w:rsidRDefault="00F56557" w:rsidP="005F1DF9">
      <w:pPr>
        <w:pStyle w:val="Signature"/>
        <w:ind w:left="0"/>
        <w:jc w:val="both"/>
        <w:rPr>
          <w:rFonts w:ascii="Californian FB" w:hAnsi="Californian FB"/>
          <w:i/>
          <w:iCs/>
          <w:color w:val="000000" w:themeColor="text1"/>
          <w:sz w:val="32"/>
          <w:szCs w:val="32"/>
          <w:lang w:val="en-IN"/>
        </w:rPr>
      </w:pPr>
    </w:p>
    <w:p w14:paraId="734B5395" w14:textId="5254F85D" w:rsidR="00C11D8E" w:rsidRDefault="00F56557" w:rsidP="00F56557">
      <w:pPr>
        <w:pStyle w:val="Signature"/>
        <w:ind w:left="1440"/>
        <w:jc w:val="center"/>
        <w:rPr>
          <w:rFonts w:ascii="Californian FB" w:hAnsi="Californian FB"/>
          <w:color w:val="000000" w:themeColor="text1"/>
          <w:sz w:val="44"/>
          <w:szCs w:val="44"/>
          <w:lang w:val="en-IN"/>
        </w:rPr>
      </w:pPr>
      <w:r w:rsidRPr="00F56557">
        <w:rPr>
          <w:rFonts w:ascii="Californian FB" w:hAnsi="Californian FB"/>
          <w:color w:val="000000" w:themeColor="text1"/>
          <w:sz w:val="44"/>
          <w:szCs w:val="44"/>
          <w:lang w:val="en-IN"/>
        </w:rPr>
        <w:t>Admin Panel 1</w:t>
      </w:r>
      <w:r w:rsidRPr="00F56557">
        <w:rPr>
          <w:rFonts w:ascii="Californian FB" w:hAnsi="Californian FB"/>
          <w:color w:val="000000" w:themeColor="text1"/>
          <w:sz w:val="44"/>
          <w:szCs w:val="44"/>
          <w:vertAlign w:val="superscript"/>
          <w:lang w:val="en-IN"/>
        </w:rPr>
        <w:t>st</w:t>
      </w:r>
      <w:r w:rsidRPr="00F56557">
        <w:rPr>
          <w:rFonts w:ascii="Californian FB" w:hAnsi="Californian FB"/>
          <w:color w:val="000000" w:themeColor="text1"/>
          <w:sz w:val="44"/>
          <w:szCs w:val="44"/>
          <w:lang w:val="en-IN"/>
        </w:rPr>
        <w:t xml:space="preserve"> Level Data Flow Diagram</w:t>
      </w:r>
    </w:p>
    <w:p w14:paraId="20C8E6DF" w14:textId="564DBFBE" w:rsidR="00F56557" w:rsidRDefault="00F56557" w:rsidP="00F56557">
      <w:pPr>
        <w:pStyle w:val="Signature"/>
        <w:ind w:left="1440"/>
        <w:jc w:val="center"/>
        <w:rPr>
          <w:rFonts w:ascii="Californian FB" w:hAnsi="Californian FB"/>
          <w:color w:val="000000" w:themeColor="text1"/>
          <w:sz w:val="44"/>
          <w:szCs w:val="44"/>
          <w:lang w:val="en-IN"/>
        </w:rPr>
      </w:pPr>
    </w:p>
    <w:p w14:paraId="7FC1C7D7" w14:textId="09B7B11F" w:rsidR="00F56557" w:rsidRDefault="00D04066" w:rsidP="00BE289C">
      <w:pPr>
        <w:pStyle w:val="Signature"/>
        <w:ind w:left="1440" w:firstLine="720"/>
        <w:jc w:val="center"/>
        <w:rPr>
          <w:rFonts w:ascii="Californian FB" w:hAnsi="Californian FB"/>
          <w:color w:val="000000" w:themeColor="text1"/>
          <w:sz w:val="44"/>
          <w:szCs w:val="44"/>
          <w:lang w:val="en-IN"/>
        </w:rPr>
      </w:pPr>
      <w:r>
        <w:rPr>
          <w:rFonts w:ascii="Californian FB" w:hAnsi="Californian FB"/>
          <w:noProof/>
          <w:color w:val="000000" w:themeColor="text1"/>
          <w:sz w:val="44"/>
          <w:szCs w:val="44"/>
          <w:lang w:val="en-IN"/>
        </w:rPr>
        <w:lastRenderedPageBreak/>
        <w:drawing>
          <wp:anchor distT="0" distB="0" distL="114300" distR="114300" simplePos="0" relativeHeight="251667456" behindDoc="1" locked="0" layoutInCell="1" allowOverlap="1" wp14:anchorId="6D9E914B" wp14:editId="5FB34F04">
            <wp:simplePos x="0" y="0"/>
            <wp:positionH relativeFrom="column">
              <wp:posOffset>238125</wp:posOffset>
            </wp:positionH>
            <wp:positionV relativeFrom="paragraph">
              <wp:posOffset>247650</wp:posOffset>
            </wp:positionV>
            <wp:extent cx="6942455" cy="5793105"/>
            <wp:effectExtent l="0" t="0" r="0" b="0"/>
            <wp:wrapTight wrapText="bothSides">
              <wp:wrapPolygon edited="0">
                <wp:start x="0" y="0"/>
                <wp:lineTo x="0" y="21522"/>
                <wp:lineTo x="21515" y="21522"/>
                <wp:lineTo x="2151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455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ABC3E" w14:textId="585FB497" w:rsidR="00D04066" w:rsidRPr="00D04066" w:rsidRDefault="00BE289C" w:rsidP="00BE289C">
      <w:pPr>
        <w:pStyle w:val="Signature"/>
        <w:ind w:left="1440" w:firstLine="720"/>
        <w:rPr>
          <w:rFonts w:ascii="Californian FB" w:hAnsi="Californian FB"/>
          <w:color w:val="000000" w:themeColor="text1"/>
          <w:sz w:val="44"/>
          <w:szCs w:val="44"/>
          <w:lang w:val="en-IN"/>
        </w:rPr>
      </w:pPr>
      <w:r>
        <w:rPr>
          <w:rFonts w:ascii="Californian FB" w:hAnsi="Californian FB"/>
          <w:color w:val="000000" w:themeColor="text1"/>
          <w:sz w:val="44"/>
          <w:szCs w:val="44"/>
          <w:lang w:val="en-IN"/>
        </w:rPr>
        <w:t xml:space="preserve">Client Panel </w:t>
      </w:r>
      <w:r w:rsidR="00D04066">
        <w:rPr>
          <w:rFonts w:ascii="Californian FB" w:hAnsi="Californian FB"/>
          <w:color w:val="000000" w:themeColor="text1"/>
          <w:sz w:val="44"/>
          <w:szCs w:val="44"/>
          <w:lang w:val="en-IN"/>
        </w:rPr>
        <w:t>1</w:t>
      </w:r>
      <w:r w:rsidR="00D04066">
        <w:rPr>
          <w:rFonts w:ascii="Californian FB" w:hAnsi="Californian FB"/>
          <w:color w:val="000000" w:themeColor="text1"/>
          <w:sz w:val="44"/>
          <w:szCs w:val="44"/>
          <w:vertAlign w:val="superscript"/>
          <w:lang w:val="en-IN"/>
        </w:rPr>
        <w:t xml:space="preserve">St </w:t>
      </w:r>
      <w:r w:rsidR="00D04066">
        <w:rPr>
          <w:rFonts w:ascii="Californian FB" w:hAnsi="Californian FB"/>
          <w:color w:val="000000" w:themeColor="text1"/>
          <w:sz w:val="44"/>
          <w:szCs w:val="44"/>
          <w:lang w:val="en-IN"/>
        </w:rPr>
        <w:t>Level</w:t>
      </w:r>
      <w:r w:rsidR="00D04066">
        <w:rPr>
          <w:rFonts w:ascii="Californian FB" w:hAnsi="Californian FB"/>
          <w:color w:val="000000" w:themeColor="text1"/>
          <w:sz w:val="44"/>
          <w:szCs w:val="44"/>
          <w:vertAlign w:val="superscript"/>
          <w:lang w:val="en-IN"/>
        </w:rPr>
        <w:t xml:space="preserve"> </w:t>
      </w:r>
      <w:r w:rsidR="00D04066">
        <w:rPr>
          <w:rFonts w:ascii="Californian FB" w:hAnsi="Californian FB"/>
          <w:color w:val="000000" w:themeColor="text1"/>
          <w:sz w:val="44"/>
          <w:szCs w:val="44"/>
          <w:lang w:val="en-IN"/>
        </w:rPr>
        <w:t>Data Flow Diagram</w:t>
      </w:r>
    </w:p>
    <w:p w14:paraId="6712B446" w14:textId="77777777" w:rsidR="00D04066" w:rsidRPr="00D04066" w:rsidRDefault="00D04066" w:rsidP="00D04066">
      <w:pPr>
        <w:pStyle w:val="Signature"/>
        <w:ind w:left="1440" w:firstLine="720"/>
        <w:rPr>
          <w:rFonts w:ascii="Californian FB" w:hAnsi="Californian FB"/>
          <w:color w:val="000000" w:themeColor="text1"/>
          <w:sz w:val="44"/>
          <w:szCs w:val="44"/>
          <w:lang w:val="en-IN"/>
        </w:rPr>
      </w:pPr>
    </w:p>
    <w:p w14:paraId="3F014F92" w14:textId="30566629" w:rsidR="00D04066" w:rsidRDefault="00D04066" w:rsidP="00D04066">
      <w:pPr>
        <w:pStyle w:val="Signature"/>
        <w:ind w:left="1440" w:firstLine="720"/>
        <w:rPr>
          <w:rFonts w:ascii="Californian FB" w:hAnsi="Californian FB"/>
          <w:color w:val="000000" w:themeColor="text1"/>
          <w:sz w:val="44"/>
          <w:szCs w:val="44"/>
          <w:lang w:val="en-IN"/>
        </w:rPr>
      </w:pPr>
    </w:p>
    <w:p w14:paraId="7D9A0FBA" w14:textId="77777777" w:rsidR="00D04066" w:rsidRDefault="00D04066" w:rsidP="00D04066">
      <w:pPr>
        <w:pStyle w:val="Signature"/>
        <w:ind w:left="1440" w:firstLine="720"/>
        <w:rPr>
          <w:rFonts w:ascii="Californian FB" w:hAnsi="Californian FB"/>
          <w:color w:val="000000" w:themeColor="text1"/>
          <w:sz w:val="44"/>
          <w:szCs w:val="44"/>
          <w:lang w:val="en-IN"/>
        </w:rPr>
      </w:pPr>
    </w:p>
    <w:p w14:paraId="0C1D8D02" w14:textId="64B7371A" w:rsidR="00D04066" w:rsidRDefault="00D04066" w:rsidP="00D04066">
      <w:pPr>
        <w:pStyle w:val="Signature"/>
        <w:ind w:left="1440" w:firstLine="720"/>
        <w:rPr>
          <w:rFonts w:ascii="Californian FB" w:hAnsi="Californian FB"/>
          <w:color w:val="000000" w:themeColor="text1"/>
          <w:sz w:val="44"/>
          <w:szCs w:val="44"/>
          <w:lang w:val="en-IN"/>
        </w:rPr>
      </w:pPr>
    </w:p>
    <w:p w14:paraId="63C9D52F" w14:textId="77777777" w:rsidR="00D04066" w:rsidRPr="00D04066" w:rsidRDefault="00D04066" w:rsidP="00D04066">
      <w:pPr>
        <w:pStyle w:val="Signature"/>
        <w:ind w:left="1440" w:firstLine="720"/>
        <w:rPr>
          <w:rFonts w:ascii="Californian FB" w:hAnsi="Californian FB"/>
          <w:color w:val="000000" w:themeColor="text1"/>
          <w:sz w:val="44"/>
          <w:szCs w:val="44"/>
          <w:lang w:val="en-IN"/>
        </w:rPr>
      </w:pPr>
    </w:p>
    <w:p w14:paraId="0B16C64E" w14:textId="7FA37EB7" w:rsidR="00F56557" w:rsidRDefault="00F56557" w:rsidP="00F56557">
      <w:pPr>
        <w:pStyle w:val="Signature"/>
        <w:ind w:left="1440"/>
        <w:jc w:val="center"/>
        <w:rPr>
          <w:rFonts w:ascii="Californian FB" w:hAnsi="Californian FB"/>
          <w:color w:val="000000" w:themeColor="text1"/>
          <w:sz w:val="44"/>
          <w:szCs w:val="44"/>
          <w:lang w:val="en-IN"/>
        </w:rPr>
      </w:pPr>
    </w:p>
    <w:p w14:paraId="531C6F77" w14:textId="23BB66D8" w:rsidR="00F56557" w:rsidRDefault="00F56557" w:rsidP="00F56557">
      <w:pPr>
        <w:pStyle w:val="Signature"/>
        <w:ind w:left="1440"/>
        <w:jc w:val="center"/>
        <w:rPr>
          <w:rFonts w:ascii="Californian FB" w:hAnsi="Californian FB"/>
          <w:color w:val="000000" w:themeColor="text1"/>
          <w:sz w:val="44"/>
          <w:szCs w:val="44"/>
          <w:lang w:val="en-IN"/>
        </w:rPr>
      </w:pPr>
    </w:p>
    <w:p w14:paraId="12082EA3" w14:textId="7FF77A57" w:rsidR="00F56557" w:rsidRDefault="00D73495" w:rsidP="00D73495">
      <w:pPr>
        <w:pStyle w:val="Signature"/>
        <w:numPr>
          <w:ilvl w:val="0"/>
          <w:numId w:val="6"/>
        </w:numPr>
        <w:rPr>
          <w:rFonts w:ascii="Californian FB" w:hAnsi="Californian FB"/>
          <w:color w:val="000000" w:themeColor="text1"/>
          <w:sz w:val="44"/>
          <w:szCs w:val="44"/>
          <w:lang w:val="en-IN"/>
        </w:rPr>
      </w:pPr>
      <w:r w:rsidRPr="00D73495">
        <w:rPr>
          <w:rFonts w:ascii="Californian FB" w:hAnsi="Californian FB"/>
          <w:color w:val="000000" w:themeColor="text1"/>
          <w:sz w:val="44"/>
          <w:szCs w:val="44"/>
          <w:lang w:val="en-IN"/>
        </w:rPr>
        <w:lastRenderedPageBreak/>
        <w:t>Entity Relation Diagram</w:t>
      </w:r>
      <w:r>
        <w:rPr>
          <w:rFonts w:ascii="Californian FB" w:hAnsi="Californian FB"/>
          <w:color w:val="000000" w:themeColor="text1"/>
          <w:sz w:val="44"/>
          <w:szCs w:val="44"/>
          <w:lang w:val="en-IN"/>
        </w:rPr>
        <w:t xml:space="preserve"> :-</w:t>
      </w:r>
    </w:p>
    <w:p w14:paraId="582017DA" w14:textId="30E33504" w:rsidR="00D73495" w:rsidRDefault="00D73495" w:rsidP="00D73495">
      <w:pPr>
        <w:pStyle w:val="Signature"/>
        <w:ind w:left="360"/>
        <w:rPr>
          <w:rFonts w:ascii="Californian FB" w:hAnsi="Californian FB"/>
          <w:color w:val="000000" w:themeColor="text1"/>
          <w:sz w:val="44"/>
          <w:szCs w:val="44"/>
          <w:lang w:val="en-IN"/>
        </w:rPr>
      </w:pPr>
    </w:p>
    <w:p w14:paraId="4A990760" w14:textId="17759E57" w:rsidR="00D73495" w:rsidRDefault="000B24EE" w:rsidP="00D73495">
      <w:pPr>
        <w:pStyle w:val="Signature"/>
        <w:ind w:left="360"/>
        <w:rPr>
          <w:rFonts w:ascii="Californian FB" w:hAnsi="Californian FB"/>
          <w:color w:val="000000" w:themeColor="text1"/>
          <w:sz w:val="44"/>
          <w:szCs w:val="44"/>
          <w:lang w:val="en-IN"/>
        </w:rPr>
      </w:pPr>
      <w:r>
        <w:rPr>
          <w:rFonts w:ascii="Californian FB" w:hAnsi="Californian FB"/>
          <w:noProof/>
          <w:color w:val="000000" w:themeColor="text1"/>
          <w:sz w:val="44"/>
          <w:szCs w:val="44"/>
          <w:lang w:val="en-IN"/>
        </w:rPr>
        <w:drawing>
          <wp:anchor distT="0" distB="0" distL="114300" distR="114300" simplePos="0" relativeHeight="251668480" behindDoc="1" locked="0" layoutInCell="1" allowOverlap="1" wp14:anchorId="4112FBD9" wp14:editId="01BD79E3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7491980" cy="6769100"/>
            <wp:effectExtent l="0" t="0" r="0" b="0"/>
            <wp:wrapTight wrapText="bothSides">
              <wp:wrapPolygon edited="0">
                <wp:start x="0" y="0"/>
                <wp:lineTo x="0" y="21519"/>
                <wp:lineTo x="21530" y="21519"/>
                <wp:lineTo x="2153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198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8CB89" w14:textId="7683C65C" w:rsidR="00D73495" w:rsidRDefault="007A1A7C" w:rsidP="00892709">
      <w:pPr>
        <w:pStyle w:val="Signature"/>
        <w:jc w:val="center"/>
        <w:rPr>
          <w:rFonts w:ascii="Californian FB" w:hAnsi="Californian FB"/>
          <w:color w:val="000000" w:themeColor="text1"/>
          <w:sz w:val="44"/>
          <w:szCs w:val="44"/>
          <w:lang w:val="en-IN"/>
        </w:rPr>
      </w:pPr>
      <w:r>
        <w:rPr>
          <w:rFonts w:ascii="Californian FB" w:hAnsi="Californian FB"/>
          <w:color w:val="000000" w:themeColor="text1"/>
          <w:sz w:val="44"/>
          <w:szCs w:val="44"/>
          <w:lang w:val="en-IN"/>
        </w:rPr>
        <w:t>ER Diagram</w:t>
      </w:r>
    </w:p>
    <w:p w14:paraId="5E827C0E" w14:textId="77777777" w:rsidR="00892709" w:rsidRDefault="00892709" w:rsidP="00892709">
      <w:pPr>
        <w:pStyle w:val="Signature"/>
        <w:jc w:val="center"/>
        <w:rPr>
          <w:rFonts w:ascii="Californian FB" w:hAnsi="Californian FB"/>
          <w:color w:val="000000" w:themeColor="text1"/>
          <w:sz w:val="44"/>
          <w:szCs w:val="44"/>
          <w:lang w:val="en-IN"/>
        </w:rPr>
      </w:pPr>
    </w:p>
    <w:p w14:paraId="382D1D61" w14:textId="50C90DA0" w:rsidR="00892709" w:rsidRPr="00793230" w:rsidRDefault="00793230" w:rsidP="00793230">
      <w:pPr>
        <w:pStyle w:val="Signature"/>
        <w:numPr>
          <w:ilvl w:val="0"/>
          <w:numId w:val="6"/>
        </w:numPr>
        <w:rPr>
          <w:rFonts w:ascii="Californian FB" w:hAnsi="Californian FB"/>
          <w:color w:val="000000" w:themeColor="text1"/>
          <w:sz w:val="52"/>
          <w:szCs w:val="52"/>
          <w:lang w:val="en-IN"/>
        </w:rPr>
      </w:pPr>
      <w:r w:rsidRPr="00793230">
        <w:rPr>
          <w:rFonts w:ascii="Californian FB" w:eastAsiaTheme="minorEastAsia" w:hAnsi="Californian FB" w:cs="CIDFont+F1"/>
          <w:color w:val="auto"/>
          <w:kern w:val="0"/>
          <w:sz w:val="52"/>
          <w:szCs w:val="52"/>
          <w:lang w:val="en-IN" w:bidi="he-IL"/>
        </w:rPr>
        <w:lastRenderedPageBreak/>
        <w:t>Database Design :-</w:t>
      </w:r>
    </w:p>
    <w:p w14:paraId="05589DCC" w14:textId="77777777" w:rsidR="00793230" w:rsidRDefault="00793230" w:rsidP="00793230">
      <w:pPr>
        <w:pStyle w:val="Signature"/>
        <w:rPr>
          <w:rFonts w:ascii="Californian FB" w:eastAsiaTheme="minorEastAsia" w:hAnsi="Californian FB" w:cs="CIDFont+F1"/>
          <w:color w:val="auto"/>
          <w:kern w:val="0"/>
          <w:sz w:val="52"/>
          <w:szCs w:val="52"/>
          <w:lang w:val="en-IN" w:bidi="he-IL"/>
        </w:rPr>
      </w:pPr>
    </w:p>
    <w:tbl>
      <w:tblPr>
        <w:tblStyle w:val="GridTable4-Accent3"/>
        <w:tblW w:w="11013" w:type="dxa"/>
        <w:jc w:val="center"/>
        <w:tblLook w:val="04A0" w:firstRow="1" w:lastRow="0" w:firstColumn="1" w:lastColumn="0" w:noHBand="0" w:noVBand="1"/>
      </w:tblPr>
      <w:tblGrid>
        <w:gridCol w:w="2291"/>
        <w:gridCol w:w="3132"/>
        <w:gridCol w:w="2655"/>
        <w:gridCol w:w="2935"/>
      </w:tblGrid>
      <w:tr w:rsidR="009824F8" w:rsidRPr="002767CF" w14:paraId="48B0F277" w14:textId="77777777" w:rsidTr="00B874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3" w:type="dxa"/>
            <w:gridSpan w:val="4"/>
          </w:tcPr>
          <w:p w14:paraId="67231A33" w14:textId="33CAD98C" w:rsidR="009824F8" w:rsidRPr="00B8744C" w:rsidRDefault="00F24138" w:rsidP="00F24138">
            <w:pPr>
              <w:pStyle w:val="Signature"/>
              <w:ind w:left="0"/>
              <w:jc w:val="center"/>
              <w:rPr>
                <w:rFonts w:ascii="Arial Black" w:hAnsi="Arial Black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Arial Black" w:hAnsi="Arial Black"/>
                <w:color w:val="000000" w:themeColor="text1"/>
                <w:sz w:val="28"/>
                <w:szCs w:val="28"/>
                <w:lang w:val="en-IN"/>
              </w:rPr>
              <w:t xml:space="preserve">    </w:t>
            </w:r>
            <w:r w:rsidR="00E8748C" w:rsidRPr="00B8744C">
              <w:rPr>
                <w:rFonts w:ascii="Arial Black" w:hAnsi="Arial Black"/>
                <w:color w:val="000000" w:themeColor="text1"/>
                <w:sz w:val="28"/>
                <w:szCs w:val="28"/>
                <w:lang w:val="en-IN"/>
              </w:rPr>
              <w:t xml:space="preserve"> </w:t>
            </w:r>
            <w:r w:rsidRPr="00B8744C">
              <w:rPr>
                <w:rFonts w:ascii="Arial Black" w:hAnsi="Arial Black"/>
                <w:color w:val="000000" w:themeColor="text1"/>
                <w:sz w:val="28"/>
                <w:szCs w:val="28"/>
                <w:lang w:val="en-IN"/>
              </w:rPr>
              <w:t xml:space="preserve"> Cars</w:t>
            </w:r>
          </w:p>
        </w:tc>
      </w:tr>
      <w:tr w:rsidR="002767CF" w:rsidRPr="00B8744C" w14:paraId="72342B2D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1" w:type="dxa"/>
          </w:tcPr>
          <w:p w14:paraId="3C641833" w14:textId="03AFFB66" w:rsidR="009824F8" w:rsidRPr="00B8744C" w:rsidRDefault="009C389B" w:rsidP="00E8748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No</w:t>
            </w:r>
          </w:p>
        </w:tc>
        <w:tc>
          <w:tcPr>
            <w:tcW w:w="3132" w:type="dxa"/>
          </w:tcPr>
          <w:p w14:paraId="67012488" w14:textId="7C5C0EC1" w:rsidR="009824F8" w:rsidRPr="00B8744C" w:rsidRDefault="009C389B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Field Name</w:t>
            </w:r>
          </w:p>
        </w:tc>
        <w:tc>
          <w:tcPr>
            <w:tcW w:w="2655" w:type="dxa"/>
          </w:tcPr>
          <w:p w14:paraId="31E3649A" w14:textId="42A576C6" w:rsidR="009824F8" w:rsidRPr="00B8744C" w:rsidRDefault="0014430C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Data Type</w:t>
            </w:r>
          </w:p>
        </w:tc>
        <w:tc>
          <w:tcPr>
            <w:tcW w:w="2933" w:type="dxa"/>
          </w:tcPr>
          <w:p w14:paraId="7B9730B3" w14:textId="3622B215" w:rsidR="009824F8" w:rsidRPr="00B8744C" w:rsidRDefault="00D54B3A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eastAsiaTheme="minorEastAsia" w:hAnsi="Californian FB" w:cs="CIDFont+F1"/>
                <w:color w:val="auto"/>
                <w:kern w:val="0"/>
                <w:sz w:val="28"/>
                <w:szCs w:val="28"/>
                <w:lang w:val="en-IN" w:bidi="he-IL"/>
              </w:rPr>
              <w:t>Constraints</w:t>
            </w:r>
          </w:p>
        </w:tc>
      </w:tr>
      <w:tr w:rsidR="002767CF" w:rsidRPr="00B8744C" w14:paraId="6E8BA099" w14:textId="77777777" w:rsidTr="00B8744C">
        <w:trPr>
          <w:trHeight w:val="5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1" w:type="dxa"/>
          </w:tcPr>
          <w:p w14:paraId="566949C5" w14:textId="2598C701" w:rsidR="009824F8" w:rsidRPr="00B8744C" w:rsidRDefault="00D54B3A" w:rsidP="00E8748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1</w:t>
            </w:r>
          </w:p>
        </w:tc>
        <w:tc>
          <w:tcPr>
            <w:tcW w:w="3132" w:type="dxa"/>
          </w:tcPr>
          <w:p w14:paraId="203FDE1D" w14:textId="67B5A421" w:rsidR="009824F8" w:rsidRPr="00B8744C" w:rsidRDefault="002767CF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Cid</w:t>
            </w:r>
          </w:p>
        </w:tc>
        <w:tc>
          <w:tcPr>
            <w:tcW w:w="2655" w:type="dxa"/>
          </w:tcPr>
          <w:p w14:paraId="4D38C651" w14:textId="24EA4EEC" w:rsidR="009824F8" w:rsidRPr="00B8744C" w:rsidRDefault="002767CF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Auto Generate</w:t>
            </w:r>
          </w:p>
        </w:tc>
        <w:tc>
          <w:tcPr>
            <w:tcW w:w="2933" w:type="dxa"/>
          </w:tcPr>
          <w:p w14:paraId="161CEBB8" w14:textId="6925B6A0" w:rsidR="009824F8" w:rsidRPr="00B8744C" w:rsidRDefault="002767CF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Primary Key</w:t>
            </w:r>
          </w:p>
        </w:tc>
      </w:tr>
      <w:tr w:rsidR="002767CF" w:rsidRPr="00B8744C" w14:paraId="12307CE9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1" w:type="dxa"/>
          </w:tcPr>
          <w:p w14:paraId="7D9CF49B" w14:textId="71173DF0" w:rsidR="009824F8" w:rsidRPr="00B8744C" w:rsidRDefault="00D54B3A" w:rsidP="00E8748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2</w:t>
            </w:r>
          </w:p>
        </w:tc>
        <w:tc>
          <w:tcPr>
            <w:tcW w:w="3132" w:type="dxa"/>
          </w:tcPr>
          <w:p w14:paraId="0960D539" w14:textId="16387D08" w:rsidR="009824F8" w:rsidRPr="00B8744C" w:rsidRDefault="002767CF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Cname</w:t>
            </w:r>
            <w:proofErr w:type="spellEnd"/>
          </w:p>
        </w:tc>
        <w:tc>
          <w:tcPr>
            <w:tcW w:w="2655" w:type="dxa"/>
          </w:tcPr>
          <w:p w14:paraId="62E0A95F" w14:textId="5FCB4058" w:rsidR="009824F8" w:rsidRPr="00B8744C" w:rsidRDefault="002767CF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2933" w:type="dxa"/>
          </w:tcPr>
          <w:p w14:paraId="5FCE8E28" w14:textId="063FC451" w:rsidR="009824F8" w:rsidRPr="00B8744C" w:rsidRDefault="002767CF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2767CF" w:rsidRPr="00B8744C" w14:paraId="46509AE1" w14:textId="77777777" w:rsidTr="00B8744C">
        <w:trPr>
          <w:trHeight w:val="5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1" w:type="dxa"/>
          </w:tcPr>
          <w:p w14:paraId="6934AB18" w14:textId="23B01275" w:rsidR="009824F8" w:rsidRPr="00B8744C" w:rsidRDefault="00D54B3A" w:rsidP="00E8748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3</w:t>
            </w:r>
          </w:p>
        </w:tc>
        <w:tc>
          <w:tcPr>
            <w:tcW w:w="3132" w:type="dxa"/>
          </w:tcPr>
          <w:p w14:paraId="24949741" w14:textId="4DE7B400" w:rsidR="009824F8" w:rsidRPr="00B8744C" w:rsidRDefault="002767CF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Images</w:t>
            </w:r>
          </w:p>
        </w:tc>
        <w:tc>
          <w:tcPr>
            <w:tcW w:w="2655" w:type="dxa"/>
          </w:tcPr>
          <w:p w14:paraId="737B62CA" w14:textId="39B7DF0D" w:rsidR="009824F8" w:rsidRPr="00B8744C" w:rsidRDefault="002767CF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2933" w:type="dxa"/>
          </w:tcPr>
          <w:p w14:paraId="5F89D8D7" w14:textId="025864FE" w:rsidR="009824F8" w:rsidRPr="00B8744C" w:rsidRDefault="002767CF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2767CF" w:rsidRPr="00B8744C" w14:paraId="39FC7E67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1" w:type="dxa"/>
          </w:tcPr>
          <w:p w14:paraId="1D527D5C" w14:textId="34C0C621" w:rsidR="009824F8" w:rsidRPr="00B8744C" w:rsidRDefault="00D54B3A" w:rsidP="00E8748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4</w:t>
            </w:r>
          </w:p>
        </w:tc>
        <w:tc>
          <w:tcPr>
            <w:tcW w:w="3132" w:type="dxa"/>
          </w:tcPr>
          <w:p w14:paraId="00A0012D" w14:textId="14A1482B" w:rsidR="009824F8" w:rsidRPr="00B8744C" w:rsidRDefault="002767CF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Specification</w:t>
            </w:r>
          </w:p>
        </w:tc>
        <w:tc>
          <w:tcPr>
            <w:tcW w:w="2655" w:type="dxa"/>
          </w:tcPr>
          <w:p w14:paraId="1559CB28" w14:textId="6E621B0A" w:rsidR="009824F8" w:rsidRPr="00B8744C" w:rsidRDefault="002767CF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2933" w:type="dxa"/>
          </w:tcPr>
          <w:p w14:paraId="30D36CAA" w14:textId="5F0A93B2" w:rsidR="009824F8" w:rsidRPr="00B8744C" w:rsidRDefault="002767CF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2767CF" w:rsidRPr="00B8744C" w14:paraId="09898810" w14:textId="77777777" w:rsidTr="00B8744C">
        <w:trPr>
          <w:trHeight w:val="5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1" w:type="dxa"/>
          </w:tcPr>
          <w:p w14:paraId="2B889DBF" w14:textId="07F7705E" w:rsidR="002767CF" w:rsidRPr="00B8744C" w:rsidRDefault="002767CF" w:rsidP="00E8748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5</w:t>
            </w:r>
          </w:p>
        </w:tc>
        <w:tc>
          <w:tcPr>
            <w:tcW w:w="3132" w:type="dxa"/>
          </w:tcPr>
          <w:p w14:paraId="33186528" w14:textId="04861537" w:rsidR="002767CF" w:rsidRPr="00B8744C" w:rsidRDefault="002767CF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Price</w:t>
            </w:r>
          </w:p>
        </w:tc>
        <w:tc>
          <w:tcPr>
            <w:tcW w:w="2655" w:type="dxa"/>
          </w:tcPr>
          <w:p w14:paraId="49ED6EEC" w14:textId="4305D6DC" w:rsidR="002767CF" w:rsidRPr="00B8744C" w:rsidRDefault="002767CF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2933" w:type="dxa"/>
          </w:tcPr>
          <w:p w14:paraId="34C520D6" w14:textId="604DD090" w:rsidR="002767CF" w:rsidRPr="00B8744C" w:rsidRDefault="002767CF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2767CF" w:rsidRPr="00B8744C" w14:paraId="45DC8AA2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1" w:type="dxa"/>
          </w:tcPr>
          <w:p w14:paraId="3B9DB7DA" w14:textId="38BF41CB" w:rsidR="002767CF" w:rsidRPr="00B8744C" w:rsidRDefault="002767CF" w:rsidP="00E8748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6</w:t>
            </w:r>
          </w:p>
        </w:tc>
        <w:tc>
          <w:tcPr>
            <w:tcW w:w="3132" w:type="dxa"/>
          </w:tcPr>
          <w:p w14:paraId="2CA3050F" w14:textId="3BE98C11" w:rsidR="002767CF" w:rsidRPr="00B8744C" w:rsidRDefault="002767CF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Model</w:t>
            </w:r>
          </w:p>
        </w:tc>
        <w:tc>
          <w:tcPr>
            <w:tcW w:w="2655" w:type="dxa"/>
          </w:tcPr>
          <w:p w14:paraId="0505CDBF" w14:textId="4210CFB4" w:rsidR="002767CF" w:rsidRPr="00B8744C" w:rsidRDefault="002767CF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2933" w:type="dxa"/>
          </w:tcPr>
          <w:p w14:paraId="4AB2BBD4" w14:textId="4640C95F" w:rsidR="002767CF" w:rsidRPr="00B8744C" w:rsidRDefault="002767CF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E8748C" w:rsidRPr="00B8744C" w14:paraId="321C18A6" w14:textId="77777777" w:rsidTr="00B8744C">
        <w:trPr>
          <w:trHeight w:val="5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1" w:type="dxa"/>
          </w:tcPr>
          <w:p w14:paraId="5CF27389" w14:textId="7AEA6E18" w:rsidR="00E8748C" w:rsidRPr="00B8744C" w:rsidRDefault="00E8748C" w:rsidP="00E8748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7</w:t>
            </w:r>
          </w:p>
        </w:tc>
        <w:tc>
          <w:tcPr>
            <w:tcW w:w="3132" w:type="dxa"/>
          </w:tcPr>
          <w:p w14:paraId="5C47483B" w14:textId="36DAF3FB" w:rsidR="00E8748C" w:rsidRPr="00B8744C" w:rsidRDefault="00E8748C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Fuel</w:t>
            </w:r>
          </w:p>
        </w:tc>
        <w:tc>
          <w:tcPr>
            <w:tcW w:w="2655" w:type="dxa"/>
          </w:tcPr>
          <w:p w14:paraId="35AADAC6" w14:textId="21D82856" w:rsidR="00E8748C" w:rsidRPr="00B8744C" w:rsidRDefault="00E8748C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2933" w:type="dxa"/>
          </w:tcPr>
          <w:p w14:paraId="7697A183" w14:textId="5D1745D2" w:rsidR="00E8748C" w:rsidRPr="00B8744C" w:rsidRDefault="00E8748C" w:rsidP="00E8748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E8748C" w:rsidRPr="00B8744C" w14:paraId="23DE1C00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1" w:type="dxa"/>
          </w:tcPr>
          <w:p w14:paraId="2252F1B8" w14:textId="5A968B19" w:rsidR="00E8748C" w:rsidRPr="00B8744C" w:rsidRDefault="00E8748C" w:rsidP="00E8748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8</w:t>
            </w:r>
          </w:p>
        </w:tc>
        <w:tc>
          <w:tcPr>
            <w:tcW w:w="3132" w:type="dxa"/>
          </w:tcPr>
          <w:p w14:paraId="630FD33E" w14:textId="3E64C2E3" w:rsidR="00E8748C" w:rsidRPr="00B8744C" w:rsidRDefault="00E8748C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Brand</w:t>
            </w:r>
          </w:p>
        </w:tc>
        <w:tc>
          <w:tcPr>
            <w:tcW w:w="2655" w:type="dxa"/>
          </w:tcPr>
          <w:p w14:paraId="7127E296" w14:textId="1E68668D" w:rsidR="00E8748C" w:rsidRPr="00B8744C" w:rsidRDefault="00E8748C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2933" w:type="dxa"/>
          </w:tcPr>
          <w:p w14:paraId="222C985E" w14:textId="6990A65E" w:rsidR="00E8748C" w:rsidRPr="00B8744C" w:rsidRDefault="00E8748C" w:rsidP="00E8748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</w:tbl>
    <w:p w14:paraId="282B1B71" w14:textId="77777777" w:rsidR="00793230" w:rsidRPr="00B8744C" w:rsidRDefault="00793230" w:rsidP="00793230">
      <w:pPr>
        <w:pStyle w:val="Signature"/>
        <w:ind w:left="1440"/>
        <w:rPr>
          <w:rFonts w:ascii="Californian FB" w:hAnsi="Californian FB"/>
          <w:color w:val="000000" w:themeColor="text1"/>
          <w:sz w:val="28"/>
          <w:szCs w:val="28"/>
          <w:lang w:val="en-IN"/>
        </w:rPr>
      </w:pPr>
    </w:p>
    <w:p w14:paraId="264B539F" w14:textId="77777777" w:rsidR="00827634" w:rsidRPr="00B8744C" w:rsidRDefault="00827634" w:rsidP="00793230">
      <w:pPr>
        <w:pStyle w:val="Signature"/>
        <w:ind w:left="1440"/>
        <w:rPr>
          <w:rFonts w:ascii="Californian FB" w:hAnsi="Californian FB"/>
          <w:color w:val="000000" w:themeColor="text1"/>
          <w:sz w:val="28"/>
          <w:szCs w:val="28"/>
          <w:lang w:val="en-IN"/>
        </w:rPr>
      </w:pPr>
    </w:p>
    <w:p w14:paraId="02A9F3F8" w14:textId="77777777" w:rsidR="00827634" w:rsidRPr="00B8744C" w:rsidRDefault="00827634" w:rsidP="00793230">
      <w:pPr>
        <w:pStyle w:val="Signature"/>
        <w:ind w:left="1440"/>
        <w:rPr>
          <w:rFonts w:ascii="Californian FB" w:hAnsi="Californian FB"/>
          <w:color w:val="000000" w:themeColor="text1"/>
          <w:sz w:val="28"/>
          <w:szCs w:val="28"/>
          <w:lang w:val="en-IN"/>
        </w:rPr>
      </w:pPr>
    </w:p>
    <w:tbl>
      <w:tblPr>
        <w:tblStyle w:val="GridTable4-Accent3"/>
        <w:tblW w:w="11052" w:type="dxa"/>
        <w:jc w:val="center"/>
        <w:tblLook w:val="04A0" w:firstRow="1" w:lastRow="0" w:firstColumn="1" w:lastColumn="0" w:noHBand="0" w:noVBand="1"/>
      </w:tblPr>
      <w:tblGrid>
        <w:gridCol w:w="1836"/>
        <w:gridCol w:w="3397"/>
        <w:gridCol w:w="2685"/>
        <w:gridCol w:w="3134"/>
      </w:tblGrid>
      <w:tr w:rsidR="00827634" w:rsidRPr="00B8744C" w14:paraId="0C788FFF" w14:textId="77777777" w:rsidTr="00B874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52" w:type="dxa"/>
            <w:gridSpan w:val="4"/>
          </w:tcPr>
          <w:p w14:paraId="3189BF31" w14:textId="45F2FA57" w:rsidR="00827634" w:rsidRPr="00B8744C" w:rsidRDefault="00827634" w:rsidP="00827634">
            <w:pPr>
              <w:pStyle w:val="Signature"/>
              <w:ind w:left="0"/>
              <w:jc w:val="center"/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Arial Black" w:hAnsi="Arial Black"/>
                <w:color w:val="000000" w:themeColor="text1"/>
                <w:sz w:val="28"/>
                <w:szCs w:val="28"/>
                <w:lang w:val="en-IN"/>
              </w:rPr>
              <w:t xml:space="preserve">      </w:t>
            </w:r>
            <w:proofErr w:type="spellStart"/>
            <w:r w:rsidRPr="00B8744C">
              <w:rPr>
                <w:rFonts w:ascii="Arial Black" w:hAnsi="Arial Black"/>
                <w:color w:val="000000" w:themeColor="text1"/>
                <w:sz w:val="28"/>
                <w:szCs w:val="28"/>
                <w:lang w:val="en-IN"/>
              </w:rPr>
              <w:t>Car_</w:t>
            </w:r>
            <w:r w:rsidRPr="00B8744C"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  <w:lang w:val="en-IN"/>
              </w:rPr>
              <w:t>Info</w:t>
            </w:r>
            <w:proofErr w:type="spellEnd"/>
          </w:p>
        </w:tc>
      </w:tr>
      <w:tr w:rsidR="00285CFA" w:rsidRPr="00B8744C" w14:paraId="18D9CCA3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838F146" w14:textId="77777777" w:rsidR="00827634" w:rsidRPr="00B8744C" w:rsidRDefault="00827634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No</w:t>
            </w:r>
          </w:p>
        </w:tc>
        <w:tc>
          <w:tcPr>
            <w:tcW w:w="3397" w:type="dxa"/>
          </w:tcPr>
          <w:p w14:paraId="0B8CB06C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Field Name</w:t>
            </w:r>
          </w:p>
        </w:tc>
        <w:tc>
          <w:tcPr>
            <w:tcW w:w="2685" w:type="dxa"/>
          </w:tcPr>
          <w:p w14:paraId="2F58D63C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Data Type</w:t>
            </w:r>
          </w:p>
        </w:tc>
        <w:tc>
          <w:tcPr>
            <w:tcW w:w="3134" w:type="dxa"/>
          </w:tcPr>
          <w:p w14:paraId="7E1F7BB5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eastAsiaTheme="minorEastAsia" w:hAnsi="Californian FB" w:cs="CIDFont+F1"/>
                <w:color w:val="auto"/>
                <w:kern w:val="0"/>
                <w:sz w:val="28"/>
                <w:szCs w:val="28"/>
                <w:lang w:val="en-IN" w:bidi="he-IL"/>
              </w:rPr>
              <w:t>Constraints</w:t>
            </w:r>
          </w:p>
        </w:tc>
      </w:tr>
      <w:tr w:rsidR="00285CFA" w:rsidRPr="00B8744C" w14:paraId="4AB01360" w14:textId="77777777" w:rsidTr="00B8744C">
        <w:trPr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68C42AF" w14:textId="77777777" w:rsidR="00827634" w:rsidRPr="00B8744C" w:rsidRDefault="00827634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1</w:t>
            </w:r>
          </w:p>
        </w:tc>
        <w:tc>
          <w:tcPr>
            <w:tcW w:w="3397" w:type="dxa"/>
          </w:tcPr>
          <w:p w14:paraId="7DE719A0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Cid</w:t>
            </w:r>
          </w:p>
        </w:tc>
        <w:tc>
          <w:tcPr>
            <w:tcW w:w="2685" w:type="dxa"/>
          </w:tcPr>
          <w:p w14:paraId="25CEF840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Auto Generate</w:t>
            </w:r>
          </w:p>
        </w:tc>
        <w:tc>
          <w:tcPr>
            <w:tcW w:w="3134" w:type="dxa"/>
          </w:tcPr>
          <w:p w14:paraId="10168319" w14:textId="1DA0BBCF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Reference</w:t>
            </w:r>
            <w:r w:rsidR="00285CFA"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(cars)</w:t>
            </w:r>
          </w:p>
        </w:tc>
      </w:tr>
      <w:tr w:rsidR="00285CFA" w:rsidRPr="00B8744C" w14:paraId="23E00F23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5FE413AE" w14:textId="77777777" w:rsidR="00827634" w:rsidRPr="00B8744C" w:rsidRDefault="00827634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2</w:t>
            </w:r>
          </w:p>
        </w:tc>
        <w:tc>
          <w:tcPr>
            <w:tcW w:w="3397" w:type="dxa"/>
          </w:tcPr>
          <w:p w14:paraId="4BD3D0D4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Cname</w:t>
            </w:r>
            <w:proofErr w:type="spellEnd"/>
          </w:p>
        </w:tc>
        <w:tc>
          <w:tcPr>
            <w:tcW w:w="2685" w:type="dxa"/>
          </w:tcPr>
          <w:p w14:paraId="17FF2DF5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134" w:type="dxa"/>
          </w:tcPr>
          <w:p w14:paraId="3392DAC9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285CFA" w:rsidRPr="00B8744C" w14:paraId="0D187F4C" w14:textId="77777777" w:rsidTr="00B8744C">
        <w:trPr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5B17B71" w14:textId="77777777" w:rsidR="00827634" w:rsidRPr="00B8744C" w:rsidRDefault="00827634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3</w:t>
            </w:r>
          </w:p>
        </w:tc>
        <w:tc>
          <w:tcPr>
            <w:tcW w:w="3397" w:type="dxa"/>
          </w:tcPr>
          <w:p w14:paraId="64D99410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Images</w:t>
            </w:r>
          </w:p>
        </w:tc>
        <w:tc>
          <w:tcPr>
            <w:tcW w:w="2685" w:type="dxa"/>
          </w:tcPr>
          <w:p w14:paraId="0A1206E1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134" w:type="dxa"/>
          </w:tcPr>
          <w:p w14:paraId="709E89C7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285CFA" w:rsidRPr="00B8744C" w14:paraId="4739E2BB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7FD83E94" w14:textId="77777777" w:rsidR="00827634" w:rsidRPr="00B8744C" w:rsidRDefault="00827634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4</w:t>
            </w:r>
          </w:p>
        </w:tc>
        <w:tc>
          <w:tcPr>
            <w:tcW w:w="3397" w:type="dxa"/>
          </w:tcPr>
          <w:p w14:paraId="25E5A7E8" w14:textId="0950EF99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Car_type</w:t>
            </w:r>
            <w:proofErr w:type="spellEnd"/>
          </w:p>
        </w:tc>
        <w:tc>
          <w:tcPr>
            <w:tcW w:w="2685" w:type="dxa"/>
          </w:tcPr>
          <w:p w14:paraId="766737BC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134" w:type="dxa"/>
          </w:tcPr>
          <w:p w14:paraId="70D219EF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827634" w:rsidRPr="00B8744C" w14:paraId="07B264F9" w14:textId="77777777" w:rsidTr="00B8744C">
        <w:trPr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12BBF1FC" w14:textId="77777777" w:rsidR="00827634" w:rsidRPr="00B8744C" w:rsidRDefault="00827634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5</w:t>
            </w:r>
          </w:p>
        </w:tc>
        <w:tc>
          <w:tcPr>
            <w:tcW w:w="3397" w:type="dxa"/>
          </w:tcPr>
          <w:p w14:paraId="4F3F000D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Price</w:t>
            </w:r>
          </w:p>
        </w:tc>
        <w:tc>
          <w:tcPr>
            <w:tcW w:w="2685" w:type="dxa"/>
          </w:tcPr>
          <w:p w14:paraId="3EF1D2B5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134" w:type="dxa"/>
          </w:tcPr>
          <w:p w14:paraId="5E2D3761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12143C" w:rsidRPr="00B8744C" w14:paraId="04EBC8EB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1D86B0A" w14:textId="77777777" w:rsidR="00827634" w:rsidRPr="00B8744C" w:rsidRDefault="00827634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lastRenderedPageBreak/>
              <w:t>6</w:t>
            </w:r>
          </w:p>
        </w:tc>
        <w:tc>
          <w:tcPr>
            <w:tcW w:w="3397" w:type="dxa"/>
          </w:tcPr>
          <w:p w14:paraId="468F3C85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Model</w:t>
            </w:r>
          </w:p>
        </w:tc>
        <w:tc>
          <w:tcPr>
            <w:tcW w:w="2685" w:type="dxa"/>
          </w:tcPr>
          <w:p w14:paraId="001184A6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134" w:type="dxa"/>
          </w:tcPr>
          <w:p w14:paraId="3B1A8EF9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12143C" w:rsidRPr="00B8744C" w14:paraId="48C5F6C3" w14:textId="77777777" w:rsidTr="00B8744C">
        <w:trPr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487940B" w14:textId="77777777" w:rsidR="00827634" w:rsidRPr="00B8744C" w:rsidRDefault="00827634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7</w:t>
            </w:r>
          </w:p>
        </w:tc>
        <w:tc>
          <w:tcPr>
            <w:tcW w:w="3397" w:type="dxa"/>
          </w:tcPr>
          <w:p w14:paraId="40475E6F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Fuel</w:t>
            </w:r>
          </w:p>
        </w:tc>
        <w:tc>
          <w:tcPr>
            <w:tcW w:w="2685" w:type="dxa"/>
          </w:tcPr>
          <w:p w14:paraId="0CFEAC82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134" w:type="dxa"/>
          </w:tcPr>
          <w:p w14:paraId="212CA516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12143C" w:rsidRPr="00B8744C" w14:paraId="32981222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6D987266" w14:textId="77777777" w:rsidR="00827634" w:rsidRPr="00B8744C" w:rsidRDefault="00827634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8</w:t>
            </w:r>
          </w:p>
        </w:tc>
        <w:tc>
          <w:tcPr>
            <w:tcW w:w="3397" w:type="dxa"/>
          </w:tcPr>
          <w:p w14:paraId="0C69B1E9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Brand</w:t>
            </w:r>
          </w:p>
        </w:tc>
        <w:tc>
          <w:tcPr>
            <w:tcW w:w="2685" w:type="dxa"/>
          </w:tcPr>
          <w:p w14:paraId="4DDAFF0D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134" w:type="dxa"/>
          </w:tcPr>
          <w:p w14:paraId="65777388" w14:textId="77777777" w:rsidR="00827634" w:rsidRPr="00B8744C" w:rsidRDefault="00827634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FD725F" w:rsidRPr="00B8744C" w14:paraId="109461C0" w14:textId="77777777" w:rsidTr="00B8744C">
        <w:trPr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6C691E3" w14:textId="29AEF760" w:rsidR="00FD725F" w:rsidRPr="00B8744C" w:rsidRDefault="00FD725F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9</w:t>
            </w:r>
          </w:p>
        </w:tc>
        <w:tc>
          <w:tcPr>
            <w:tcW w:w="3397" w:type="dxa"/>
          </w:tcPr>
          <w:p w14:paraId="4AD79C2A" w14:textId="24E9544B" w:rsidR="00FD725F" w:rsidRPr="00B8744C" w:rsidRDefault="00B151C0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Fuel Tank</w:t>
            </w:r>
          </w:p>
        </w:tc>
        <w:tc>
          <w:tcPr>
            <w:tcW w:w="2685" w:type="dxa"/>
          </w:tcPr>
          <w:p w14:paraId="4C8EC3E9" w14:textId="127CBE31" w:rsidR="00FD725F" w:rsidRPr="00B8744C" w:rsidRDefault="00B151C0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134" w:type="dxa"/>
          </w:tcPr>
          <w:p w14:paraId="1BFE9485" w14:textId="1ADA2804" w:rsidR="00FD725F" w:rsidRPr="00B8744C" w:rsidRDefault="00B151C0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FD725F" w:rsidRPr="00B8744C" w14:paraId="3DA06F20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26E728FE" w14:textId="69B06B7F" w:rsidR="00FD725F" w:rsidRPr="00B8744C" w:rsidRDefault="00B151C0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10</w:t>
            </w:r>
          </w:p>
        </w:tc>
        <w:tc>
          <w:tcPr>
            <w:tcW w:w="3397" w:type="dxa"/>
          </w:tcPr>
          <w:p w14:paraId="0D1C60BC" w14:textId="64CF88C9" w:rsidR="00FD725F" w:rsidRPr="00B8744C" w:rsidRDefault="00B151C0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Seating Cap</w:t>
            </w:r>
          </w:p>
        </w:tc>
        <w:tc>
          <w:tcPr>
            <w:tcW w:w="2685" w:type="dxa"/>
          </w:tcPr>
          <w:p w14:paraId="14B7B237" w14:textId="2FBD8C85" w:rsidR="00FD725F" w:rsidRPr="00B8744C" w:rsidRDefault="00B151C0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134" w:type="dxa"/>
          </w:tcPr>
          <w:p w14:paraId="663C9802" w14:textId="7CC8407D" w:rsidR="00FD725F" w:rsidRPr="00B8744C" w:rsidRDefault="00B151C0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FD725F" w:rsidRPr="00B8744C" w14:paraId="6E26D6B9" w14:textId="77777777" w:rsidTr="00B8744C">
        <w:trPr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08DE96E1" w14:textId="3AC254F9" w:rsidR="00FD725F" w:rsidRPr="00B8744C" w:rsidRDefault="00B151C0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11</w:t>
            </w:r>
          </w:p>
        </w:tc>
        <w:tc>
          <w:tcPr>
            <w:tcW w:w="3397" w:type="dxa"/>
          </w:tcPr>
          <w:p w14:paraId="5E4EE52B" w14:textId="324B1020" w:rsidR="00FD725F" w:rsidRPr="00B8744C" w:rsidRDefault="0012143C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Engine</w:t>
            </w:r>
          </w:p>
        </w:tc>
        <w:tc>
          <w:tcPr>
            <w:tcW w:w="2685" w:type="dxa"/>
          </w:tcPr>
          <w:p w14:paraId="13BA7BA4" w14:textId="3C77E120" w:rsidR="00FD725F" w:rsidRPr="00B8744C" w:rsidRDefault="0012143C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134" w:type="dxa"/>
          </w:tcPr>
          <w:p w14:paraId="7425EDF5" w14:textId="0D567360" w:rsidR="00FD725F" w:rsidRPr="00B8744C" w:rsidRDefault="0012143C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FD725F" w:rsidRPr="00B8744C" w14:paraId="384FFE6A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6" w:type="dxa"/>
          </w:tcPr>
          <w:p w14:paraId="481BBF91" w14:textId="1266FE16" w:rsidR="00FD725F" w:rsidRPr="00B8744C" w:rsidRDefault="0012143C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12</w:t>
            </w:r>
          </w:p>
        </w:tc>
        <w:tc>
          <w:tcPr>
            <w:tcW w:w="3397" w:type="dxa"/>
          </w:tcPr>
          <w:p w14:paraId="6B90F68A" w14:textId="012D2E07" w:rsidR="00FD725F" w:rsidRPr="00B8744C" w:rsidRDefault="0012143C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Transmission</w:t>
            </w:r>
          </w:p>
        </w:tc>
        <w:tc>
          <w:tcPr>
            <w:tcW w:w="2685" w:type="dxa"/>
          </w:tcPr>
          <w:p w14:paraId="334EF64F" w14:textId="53BC8FCF" w:rsidR="00FD725F" w:rsidRPr="00B8744C" w:rsidRDefault="0012143C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134" w:type="dxa"/>
          </w:tcPr>
          <w:p w14:paraId="774BF702" w14:textId="69245C0B" w:rsidR="00FD725F" w:rsidRPr="00B8744C" w:rsidRDefault="0012143C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</w:tbl>
    <w:p w14:paraId="3D7DA264" w14:textId="77777777" w:rsidR="00827634" w:rsidRPr="00B8744C" w:rsidRDefault="00827634" w:rsidP="00793230">
      <w:pPr>
        <w:pStyle w:val="Signature"/>
        <w:ind w:left="1440"/>
        <w:rPr>
          <w:rFonts w:ascii="Californian FB" w:hAnsi="Californian FB"/>
          <w:color w:val="000000" w:themeColor="text1"/>
          <w:sz w:val="28"/>
          <w:szCs w:val="28"/>
          <w:lang w:val="en-IN"/>
        </w:rPr>
      </w:pPr>
    </w:p>
    <w:p w14:paraId="551F4B69" w14:textId="77777777" w:rsidR="0012143C" w:rsidRPr="00B8744C" w:rsidRDefault="0012143C" w:rsidP="00793230">
      <w:pPr>
        <w:pStyle w:val="Signature"/>
        <w:ind w:left="1440"/>
        <w:rPr>
          <w:rFonts w:ascii="Californian FB" w:hAnsi="Californian FB"/>
          <w:color w:val="000000" w:themeColor="text1"/>
          <w:sz w:val="28"/>
          <w:szCs w:val="28"/>
          <w:lang w:val="en-IN"/>
        </w:rPr>
      </w:pPr>
    </w:p>
    <w:p w14:paraId="6EA1B1C5" w14:textId="77777777" w:rsidR="0012143C" w:rsidRPr="00B8744C" w:rsidRDefault="0012143C" w:rsidP="00793230">
      <w:pPr>
        <w:pStyle w:val="Signature"/>
        <w:ind w:left="1440"/>
        <w:rPr>
          <w:rFonts w:ascii="Californian FB" w:hAnsi="Californian FB"/>
          <w:color w:val="000000" w:themeColor="text1"/>
          <w:sz w:val="28"/>
          <w:szCs w:val="28"/>
          <w:lang w:val="en-IN"/>
        </w:rPr>
      </w:pPr>
    </w:p>
    <w:tbl>
      <w:tblPr>
        <w:tblStyle w:val="GridTable4-Accent3"/>
        <w:tblW w:w="10801" w:type="dxa"/>
        <w:jc w:val="center"/>
        <w:tblLook w:val="04A0" w:firstRow="1" w:lastRow="0" w:firstColumn="1" w:lastColumn="0" w:noHBand="0" w:noVBand="1"/>
      </w:tblPr>
      <w:tblGrid>
        <w:gridCol w:w="1687"/>
        <w:gridCol w:w="3122"/>
        <w:gridCol w:w="2468"/>
        <w:gridCol w:w="3524"/>
      </w:tblGrid>
      <w:tr w:rsidR="001307EB" w:rsidRPr="00B8744C" w14:paraId="12DD446A" w14:textId="77777777" w:rsidTr="00604C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1" w:type="dxa"/>
            <w:gridSpan w:val="4"/>
          </w:tcPr>
          <w:p w14:paraId="32877D43" w14:textId="55144A0B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Arial Black" w:hAnsi="Arial Black"/>
                <w:color w:val="000000" w:themeColor="text1"/>
                <w:sz w:val="28"/>
                <w:szCs w:val="28"/>
                <w:lang w:val="en-IN"/>
              </w:rPr>
              <w:t xml:space="preserve">     Payment</w:t>
            </w:r>
          </w:p>
        </w:tc>
      </w:tr>
      <w:tr w:rsidR="00C12D10" w:rsidRPr="00B8744C" w14:paraId="65719C89" w14:textId="77777777" w:rsidTr="00604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4D965E83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No</w:t>
            </w:r>
          </w:p>
        </w:tc>
        <w:tc>
          <w:tcPr>
            <w:tcW w:w="3122" w:type="dxa"/>
          </w:tcPr>
          <w:p w14:paraId="1CB4B6C9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Field Name</w:t>
            </w:r>
          </w:p>
        </w:tc>
        <w:tc>
          <w:tcPr>
            <w:tcW w:w="2468" w:type="dxa"/>
          </w:tcPr>
          <w:p w14:paraId="5BD505C6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Data Type</w:t>
            </w:r>
          </w:p>
        </w:tc>
        <w:tc>
          <w:tcPr>
            <w:tcW w:w="3524" w:type="dxa"/>
          </w:tcPr>
          <w:p w14:paraId="164B6515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eastAsiaTheme="minorEastAsia" w:hAnsi="Californian FB" w:cs="CIDFont+F1"/>
                <w:color w:val="auto"/>
                <w:kern w:val="0"/>
                <w:sz w:val="28"/>
                <w:szCs w:val="28"/>
                <w:lang w:val="en-IN" w:bidi="he-IL"/>
              </w:rPr>
              <w:t>Constraints</w:t>
            </w:r>
          </w:p>
        </w:tc>
      </w:tr>
      <w:tr w:rsidR="00C12D10" w:rsidRPr="00B8744C" w14:paraId="7482EEFB" w14:textId="77777777" w:rsidTr="00604C71">
        <w:trPr>
          <w:trHeight w:val="4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528F1FAA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1</w:t>
            </w:r>
          </w:p>
        </w:tc>
        <w:tc>
          <w:tcPr>
            <w:tcW w:w="3122" w:type="dxa"/>
          </w:tcPr>
          <w:p w14:paraId="57BEAC2D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Cid</w:t>
            </w:r>
          </w:p>
        </w:tc>
        <w:tc>
          <w:tcPr>
            <w:tcW w:w="2468" w:type="dxa"/>
          </w:tcPr>
          <w:p w14:paraId="48E01802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Auto Generate</w:t>
            </w:r>
          </w:p>
        </w:tc>
        <w:tc>
          <w:tcPr>
            <w:tcW w:w="3524" w:type="dxa"/>
          </w:tcPr>
          <w:p w14:paraId="5805E083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Reference(cars)</w:t>
            </w:r>
          </w:p>
        </w:tc>
      </w:tr>
      <w:tr w:rsidR="00C12D10" w:rsidRPr="00B8744C" w14:paraId="39F868A0" w14:textId="77777777" w:rsidTr="00604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5E171AE1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2</w:t>
            </w:r>
          </w:p>
        </w:tc>
        <w:tc>
          <w:tcPr>
            <w:tcW w:w="3122" w:type="dxa"/>
          </w:tcPr>
          <w:p w14:paraId="376F01C8" w14:textId="28587509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Co_id</w:t>
            </w:r>
            <w:proofErr w:type="spellEnd"/>
          </w:p>
        </w:tc>
        <w:tc>
          <w:tcPr>
            <w:tcW w:w="2468" w:type="dxa"/>
          </w:tcPr>
          <w:p w14:paraId="38A4198B" w14:textId="234C34D2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Auto Generate</w:t>
            </w:r>
          </w:p>
        </w:tc>
        <w:tc>
          <w:tcPr>
            <w:tcW w:w="3524" w:type="dxa"/>
          </w:tcPr>
          <w:p w14:paraId="0A74B2B4" w14:textId="4B117497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Primary</w:t>
            </w:r>
          </w:p>
        </w:tc>
      </w:tr>
      <w:tr w:rsidR="00C12D10" w:rsidRPr="00B8744C" w14:paraId="57A23939" w14:textId="77777777" w:rsidTr="00604C71">
        <w:trPr>
          <w:trHeight w:val="4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09D295AC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3</w:t>
            </w:r>
          </w:p>
        </w:tc>
        <w:tc>
          <w:tcPr>
            <w:tcW w:w="3122" w:type="dxa"/>
          </w:tcPr>
          <w:p w14:paraId="6EC4AF43" w14:textId="57276C4B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Fname</w:t>
            </w:r>
            <w:proofErr w:type="spellEnd"/>
          </w:p>
        </w:tc>
        <w:tc>
          <w:tcPr>
            <w:tcW w:w="2468" w:type="dxa"/>
          </w:tcPr>
          <w:p w14:paraId="0A849DFF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524" w:type="dxa"/>
          </w:tcPr>
          <w:p w14:paraId="1CADEE78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C12D10" w:rsidRPr="00B8744C" w14:paraId="6961CC80" w14:textId="77777777" w:rsidTr="00604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057A326D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4</w:t>
            </w:r>
          </w:p>
        </w:tc>
        <w:tc>
          <w:tcPr>
            <w:tcW w:w="3122" w:type="dxa"/>
          </w:tcPr>
          <w:p w14:paraId="3BED3698" w14:textId="73ACC362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Lname</w:t>
            </w:r>
            <w:proofErr w:type="spellEnd"/>
          </w:p>
        </w:tc>
        <w:tc>
          <w:tcPr>
            <w:tcW w:w="2468" w:type="dxa"/>
          </w:tcPr>
          <w:p w14:paraId="16544B80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524" w:type="dxa"/>
          </w:tcPr>
          <w:p w14:paraId="3AE11EA7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1307EB" w:rsidRPr="00B8744C" w14:paraId="48F91BDF" w14:textId="77777777" w:rsidTr="00604C71">
        <w:trPr>
          <w:trHeight w:val="3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67EF308D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5</w:t>
            </w:r>
          </w:p>
        </w:tc>
        <w:tc>
          <w:tcPr>
            <w:tcW w:w="3122" w:type="dxa"/>
          </w:tcPr>
          <w:p w14:paraId="5E267A32" w14:textId="70653B7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Email</w:t>
            </w:r>
          </w:p>
        </w:tc>
        <w:tc>
          <w:tcPr>
            <w:tcW w:w="2468" w:type="dxa"/>
          </w:tcPr>
          <w:p w14:paraId="052ABC5D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524" w:type="dxa"/>
          </w:tcPr>
          <w:p w14:paraId="5388FA59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1307EB" w:rsidRPr="00B8744C" w14:paraId="7066ECA5" w14:textId="77777777" w:rsidTr="00604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17AF174D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6</w:t>
            </w:r>
          </w:p>
        </w:tc>
        <w:tc>
          <w:tcPr>
            <w:tcW w:w="3122" w:type="dxa"/>
          </w:tcPr>
          <w:p w14:paraId="331D9DEB" w14:textId="791D4D39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Mobile</w:t>
            </w:r>
          </w:p>
        </w:tc>
        <w:tc>
          <w:tcPr>
            <w:tcW w:w="2468" w:type="dxa"/>
          </w:tcPr>
          <w:p w14:paraId="12401C03" w14:textId="3181A7BA" w:rsidR="001307EB" w:rsidRPr="00B8744C" w:rsidRDefault="00DB3DB7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Big Int</w:t>
            </w:r>
          </w:p>
        </w:tc>
        <w:tc>
          <w:tcPr>
            <w:tcW w:w="3524" w:type="dxa"/>
          </w:tcPr>
          <w:p w14:paraId="407F582F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1307EB" w:rsidRPr="00B8744C" w14:paraId="6BC133FD" w14:textId="77777777" w:rsidTr="00604C71">
        <w:trPr>
          <w:trHeight w:val="3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37917386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7</w:t>
            </w:r>
          </w:p>
        </w:tc>
        <w:tc>
          <w:tcPr>
            <w:tcW w:w="3122" w:type="dxa"/>
          </w:tcPr>
          <w:p w14:paraId="62099FA3" w14:textId="77711C1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A_Mobile</w:t>
            </w:r>
            <w:proofErr w:type="spellEnd"/>
          </w:p>
        </w:tc>
        <w:tc>
          <w:tcPr>
            <w:tcW w:w="2468" w:type="dxa"/>
          </w:tcPr>
          <w:p w14:paraId="263E26C1" w14:textId="0FABC848" w:rsidR="001307EB" w:rsidRPr="00B8744C" w:rsidRDefault="00DB3DB7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Big Int</w:t>
            </w:r>
          </w:p>
        </w:tc>
        <w:tc>
          <w:tcPr>
            <w:tcW w:w="3524" w:type="dxa"/>
          </w:tcPr>
          <w:p w14:paraId="39617B3A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1307EB" w:rsidRPr="00B8744C" w14:paraId="2527C233" w14:textId="77777777" w:rsidTr="00604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6DF45B88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8</w:t>
            </w:r>
          </w:p>
        </w:tc>
        <w:tc>
          <w:tcPr>
            <w:tcW w:w="3122" w:type="dxa"/>
          </w:tcPr>
          <w:p w14:paraId="52685C87" w14:textId="6929D290" w:rsidR="001307EB" w:rsidRPr="00B8744C" w:rsidRDefault="00DB3DB7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Card_h_Name</w:t>
            </w:r>
            <w:proofErr w:type="spellEnd"/>
          </w:p>
        </w:tc>
        <w:tc>
          <w:tcPr>
            <w:tcW w:w="2468" w:type="dxa"/>
          </w:tcPr>
          <w:p w14:paraId="08B28515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524" w:type="dxa"/>
          </w:tcPr>
          <w:p w14:paraId="43A82888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C12D10" w:rsidRPr="00B8744C" w14:paraId="36801DDA" w14:textId="77777777" w:rsidTr="00604C71">
        <w:trPr>
          <w:trHeight w:val="3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0151DB60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9</w:t>
            </w:r>
          </w:p>
        </w:tc>
        <w:tc>
          <w:tcPr>
            <w:tcW w:w="3122" w:type="dxa"/>
          </w:tcPr>
          <w:p w14:paraId="3C5991DF" w14:textId="4CCCE9FF" w:rsidR="001307EB" w:rsidRPr="00B8744C" w:rsidRDefault="00DB3DB7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Card_No</w:t>
            </w:r>
            <w:proofErr w:type="spellEnd"/>
          </w:p>
        </w:tc>
        <w:tc>
          <w:tcPr>
            <w:tcW w:w="2468" w:type="dxa"/>
          </w:tcPr>
          <w:p w14:paraId="533DE0FE" w14:textId="392F2FC3" w:rsidR="001307EB" w:rsidRPr="00B8744C" w:rsidRDefault="00DB3DB7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Big Int</w:t>
            </w:r>
          </w:p>
        </w:tc>
        <w:tc>
          <w:tcPr>
            <w:tcW w:w="3524" w:type="dxa"/>
          </w:tcPr>
          <w:p w14:paraId="07ED526F" w14:textId="74AC219C" w:rsidR="001307EB" w:rsidRPr="00B8744C" w:rsidRDefault="00FA0E25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 xml:space="preserve">Not </w:t>
            </w:r>
            <w:r w:rsidR="001307EB"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C12D10" w:rsidRPr="00B8744C" w14:paraId="278D9044" w14:textId="77777777" w:rsidTr="00604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6C061081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10</w:t>
            </w:r>
          </w:p>
        </w:tc>
        <w:tc>
          <w:tcPr>
            <w:tcW w:w="3122" w:type="dxa"/>
          </w:tcPr>
          <w:p w14:paraId="3FB41CAD" w14:textId="69E0F093" w:rsidR="00DB3DB7" w:rsidRPr="00B8744C" w:rsidRDefault="00DB3DB7" w:rsidP="00DB3DB7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Cvv</w:t>
            </w:r>
            <w:proofErr w:type="spellEnd"/>
          </w:p>
        </w:tc>
        <w:tc>
          <w:tcPr>
            <w:tcW w:w="2468" w:type="dxa"/>
          </w:tcPr>
          <w:p w14:paraId="7BBCDD67" w14:textId="3A8ED583" w:rsidR="001307EB" w:rsidRPr="00B8744C" w:rsidRDefault="00DB3DB7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Int</w:t>
            </w:r>
          </w:p>
        </w:tc>
        <w:tc>
          <w:tcPr>
            <w:tcW w:w="3524" w:type="dxa"/>
          </w:tcPr>
          <w:p w14:paraId="1786C057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C12D10" w:rsidRPr="00B8744C" w14:paraId="11037F64" w14:textId="77777777" w:rsidTr="00604C71">
        <w:trPr>
          <w:trHeight w:val="3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7CE43F31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lastRenderedPageBreak/>
              <w:t>11</w:t>
            </w:r>
          </w:p>
        </w:tc>
        <w:tc>
          <w:tcPr>
            <w:tcW w:w="3122" w:type="dxa"/>
          </w:tcPr>
          <w:p w14:paraId="5B59275F" w14:textId="1C9CD336" w:rsidR="001307EB" w:rsidRPr="00B8744C" w:rsidRDefault="00DB3DB7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Month</w:t>
            </w:r>
          </w:p>
        </w:tc>
        <w:tc>
          <w:tcPr>
            <w:tcW w:w="2468" w:type="dxa"/>
          </w:tcPr>
          <w:p w14:paraId="064848FF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524" w:type="dxa"/>
          </w:tcPr>
          <w:p w14:paraId="1E251E2E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1307EB" w:rsidRPr="00B8744C" w14:paraId="294735F2" w14:textId="77777777" w:rsidTr="00604C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7" w:type="dxa"/>
          </w:tcPr>
          <w:p w14:paraId="4E3AC70A" w14:textId="77777777" w:rsidR="001307EB" w:rsidRPr="00B8744C" w:rsidRDefault="001307EB" w:rsidP="00AB029D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12</w:t>
            </w:r>
          </w:p>
        </w:tc>
        <w:tc>
          <w:tcPr>
            <w:tcW w:w="3122" w:type="dxa"/>
          </w:tcPr>
          <w:p w14:paraId="3FF2AED0" w14:textId="70CB3637" w:rsidR="001307EB" w:rsidRPr="00B8744C" w:rsidRDefault="00DB3DB7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Year</w:t>
            </w:r>
          </w:p>
        </w:tc>
        <w:tc>
          <w:tcPr>
            <w:tcW w:w="2468" w:type="dxa"/>
          </w:tcPr>
          <w:p w14:paraId="5C2935C8" w14:textId="3F3F901E" w:rsidR="001307EB" w:rsidRPr="00B8744C" w:rsidRDefault="00DB3DB7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Int</w:t>
            </w:r>
          </w:p>
        </w:tc>
        <w:tc>
          <w:tcPr>
            <w:tcW w:w="3524" w:type="dxa"/>
          </w:tcPr>
          <w:p w14:paraId="340119CA" w14:textId="77777777" w:rsidR="001307EB" w:rsidRPr="00B8744C" w:rsidRDefault="001307EB" w:rsidP="00AB029D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</w:tbl>
    <w:tbl>
      <w:tblPr>
        <w:tblStyle w:val="GridTable4-Accent3"/>
        <w:tblpPr w:leftFromText="180" w:rightFromText="180" w:vertAnchor="text" w:horzAnchor="margin" w:tblpY="253"/>
        <w:tblW w:w="10974" w:type="dxa"/>
        <w:tblLook w:val="04A0" w:firstRow="1" w:lastRow="0" w:firstColumn="1" w:lastColumn="0" w:noHBand="0" w:noVBand="1"/>
      </w:tblPr>
      <w:tblGrid>
        <w:gridCol w:w="1711"/>
        <w:gridCol w:w="3169"/>
        <w:gridCol w:w="2503"/>
        <w:gridCol w:w="3591"/>
      </w:tblGrid>
      <w:tr w:rsidR="00B8744C" w:rsidRPr="00B8744C" w14:paraId="1CA9D20C" w14:textId="77777777" w:rsidTr="00B874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4" w:type="dxa"/>
            <w:gridSpan w:val="4"/>
          </w:tcPr>
          <w:p w14:paraId="18DE2122" w14:textId="77777777" w:rsidR="00B8744C" w:rsidRPr="00B8744C" w:rsidRDefault="00B8744C" w:rsidP="00B8744C">
            <w:pPr>
              <w:pStyle w:val="Signature"/>
              <w:ind w:left="0"/>
              <w:jc w:val="center"/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  <w:lang w:val="en-IN"/>
              </w:rPr>
              <w:t xml:space="preserve">   Emp</w:t>
            </w:r>
          </w:p>
        </w:tc>
      </w:tr>
      <w:tr w:rsidR="00B8744C" w:rsidRPr="00B8744C" w14:paraId="3340B6C3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1" w:type="dxa"/>
          </w:tcPr>
          <w:p w14:paraId="39EBCEC8" w14:textId="77777777" w:rsidR="00B8744C" w:rsidRPr="00B8744C" w:rsidRDefault="00B8744C" w:rsidP="00B8744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No</w:t>
            </w:r>
          </w:p>
        </w:tc>
        <w:tc>
          <w:tcPr>
            <w:tcW w:w="3169" w:type="dxa"/>
          </w:tcPr>
          <w:p w14:paraId="26689FE1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Field Name</w:t>
            </w:r>
          </w:p>
        </w:tc>
        <w:tc>
          <w:tcPr>
            <w:tcW w:w="2503" w:type="dxa"/>
          </w:tcPr>
          <w:p w14:paraId="16CA50AF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Data Type</w:t>
            </w:r>
          </w:p>
        </w:tc>
        <w:tc>
          <w:tcPr>
            <w:tcW w:w="3591" w:type="dxa"/>
          </w:tcPr>
          <w:p w14:paraId="6A860A29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eastAsiaTheme="minorEastAsia" w:hAnsi="Californian FB" w:cs="CIDFont+F1"/>
                <w:color w:val="auto"/>
                <w:kern w:val="0"/>
                <w:sz w:val="28"/>
                <w:szCs w:val="28"/>
                <w:lang w:val="en-IN" w:bidi="he-IL"/>
              </w:rPr>
              <w:t>Constraints</w:t>
            </w:r>
          </w:p>
        </w:tc>
      </w:tr>
      <w:tr w:rsidR="00B8744C" w:rsidRPr="00B8744C" w14:paraId="6773A98B" w14:textId="77777777" w:rsidTr="00B8744C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1" w:type="dxa"/>
          </w:tcPr>
          <w:p w14:paraId="54B037F2" w14:textId="77777777" w:rsidR="00B8744C" w:rsidRPr="00B8744C" w:rsidRDefault="00B8744C" w:rsidP="00B8744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1</w:t>
            </w:r>
          </w:p>
        </w:tc>
        <w:tc>
          <w:tcPr>
            <w:tcW w:w="3169" w:type="dxa"/>
          </w:tcPr>
          <w:p w14:paraId="075F2858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Srno</w:t>
            </w:r>
            <w:proofErr w:type="spellEnd"/>
          </w:p>
        </w:tc>
        <w:tc>
          <w:tcPr>
            <w:tcW w:w="2503" w:type="dxa"/>
          </w:tcPr>
          <w:p w14:paraId="689B5AE2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Auto Generate</w:t>
            </w:r>
          </w:p>
        </w:tc>
        <w:tc>
          <w:tcPr>
            <w:tcW w:w="3591" w:type="dxa"/>
          </w:tcPr>
          <w:p w14:paraId="2AFA82AB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Primary</w:t>
            </w:r>
          </w:p>
        </w:tc>
      </w:tr>
      <w:tr w:rsidR="00B8744C" w:rsidRPr="00B8744C" w14:paraId="134FE3C1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1" w:type="dxa"/>
          </w:tcPr>
          <w:p w14:paraId="5B3C2804" w14:textId="77777777" w:rsidR="00B8744C" w:rsidRPr="00B8744C" w:rsidRDefault="00B8744C" w:rsidP="00B8744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2</w:t>
            </w:r>
          </w:p>
        </w:tc>
        <w:tc>
          <w:tcPr>
            <w:tcW w:w="3169" w:type="dxa"/>
          </w:tcPr>
          <w:p w14:paraId="2DD7F839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Name</w:t>
            </w:r>
          </w:p>
        </w:tc>
        <w:tc>
          <w:tcPr>
            <w:tcW w:w="2503" w:type="dxa"/>
          </w:tcPr>
          <w:p w14:paraId="515A6338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591" w:type="dxa"/>
          </w:tcPr>
          <w:p w14:paraId="139D443F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B8744C" w:rsidRPr="00B8744C" w14:paraId="785FB2C5" w14:textId="77777777" w:rsidTr="00B8744C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1" w:type="dxa"/>
          </w:tcPr>
          <w:p w14:paraId="7AE125CC" w14:textId="77777777" w:rsidR="00B8744C" w:rsidRPr="00B8744C" w:rsidRDefault="00B8744C" w:rsidP="00B8744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3</w:t>
            </w:r>
          </w:p>
        </w:tc>
        <w:tc>
          <w:tcPr>
            <w:tcW w:w="3169" w:type="dxa"/>
          </w:tcPr>
          <w:p w14:paraId="2A73F647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Image</w:t>
            </w:r>
          </w:p>
        </w:tc>
        <w:tc>
          <w:tcPr>
            <w:tcW w:w="2503" w:type="dxa"/>
          </w:tcPr>
          <w:p w14:paraId="3DBBBC50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591" w:type="dxa"/>
          </w:tcPr>
          <w:p w14:paraId="66341D94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B8744C" w:rsidRPr="00B8744C" w14:paraId="1D20763F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1" w:type="dxa"/>
          </w:tcPr>
          <w:p w14:paraId="0A5A2103" w14:textId="77777777" w:rsidR="00B8744C" w:rsidRPr="00B8744C" w:rsidRDefault="00B8744C" w:rsidP="00B8744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4</w:t>
            </w:r>
          </w:p>
        </w:tc>
        <w:tc>
          <w:tcPr>
            <w:tcW w:w="3169" w:type="dxa"/>
          </w:tcPr>
          <w:p w14:paraId="3EB123DE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Mobile</w:t>
            </w:r>
          </w:p>
        </w:tc>
        <w:tc>
          <w:tcPr>
            <w:tcW w:w="2503" w:type="dxa"/>
          </w:tcPr>
          <w:p w14:paraId="2CB9C2D5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Big Int</w:t>
            </w:r>
          </w:p>
        </w:tc>
        <w:tc>
          <w:tcPr>
            <w:tcW w:w="3591" w:type="dxa"/>
          </w:tcPr>
          <w:p w14:paraId="6D742E48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B8744C" w:rsidRPr="00B8744C" w14:paraId="210A4DF5" w14:textId="77777777" w:rsidTr="00B8744C">
        <w:trPr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1" w:type="dxa"/>
          </w:tcPr>
          <w:p w14:paraId="01650C8F" w14:textId="77777777" w:rsidR="00B8744C" w:rsidRPr="00B8744C" w:rsidRDefault="00B8744C" w:rsidP="00B8744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5</w:t>
            </w:r>
          </w:p>
        </w:tc>
        <w:tc>
          <w:tcPr>
            <w:tcW w:w="3169" w:type="dxa"/>
          </w:tcPr>
          <w:p w14:paraId="1C9F69DF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Email</w:t>
            </w:r>
          </w:p>
        </w:tc>
        <w:tc>
          <w:tcPr>
            <w:tcW w:w="2503" w:type="dxa"/>
          </w:tcPr>
          <w:p w14:paraId="2AAD5207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591" w:type="dxa"/>
          </w:tcPr>
          <w:p w14:paraId="5630967E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B8744C" w:rsidRPr="00B8744C" w14:paraId="479CF823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1" w:type="dxa"/>
          </w:tcPr>
          <w:p w14:paraId="235D7AA2" w14:textId="77777777" w:rsidR="00B8744C" w:rsidRPr="00B8744C" w:rsidRDefault="00B8744C" w:rsidP="00B8744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6</w:t>
            </w:r>
          </w:p>
        </w:tc>
        <w:tc>
          <w:tcPr>
            <w:tcW w:w="3169" w:type="dxa"/>
          </w:tcPr>
          <w:p w14:paraId="54366F65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Gender</w:t>
            </w:r>
          </w:p>
        </w:tc>
        <w:tc>
          <w:tcPr>
            <w:tcW w:w="2503" w:type="dxa"/>
          </w:tcPr>
          <w:p w14:paraId="475C47AA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591" w:type="dxa"/>
          </w:tcPr>
          <w:p w14:paraId="3A3613A8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B8744C" w:rsidRPr="00B8744C" w14:paraId="502C926B" w14:textId="77777777" w:rsidTr="00B8744C">
        <w:trPr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1" w:type="dxa"/>
          </w:tcPr>
          <w:p w14:paraId="6BE823F7" w14:textId="77777777" w:rsidR="00B8744C" w:rsidRPr="00B8744C" w:rsidRDefault="00B8744C" w:rsidP="00B8744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7</w:t>
            </w:r>
          </w:p>
        </w:tc>
        <w:tc>
          <w:tcPr>
            <w:tcW w:w="3169" w:type="dxa"/>
          </w:tcPr>
          <w:p w14:paraId="43B89EFC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Username</w:t>
            </w:r>
          </w:p>
        </w:tc>
        <w:tc>
          <w:tcPr>
            <w:tcW w:w="2503" w:type="dxa"/>
          </w:tcPr>
          <w:p w14:paraId="1CB804E3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591" w:type="dxa"/>
          </w:tcPr>
          <w:p w14:paraId="5AA03C0D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B8744C" w:rsidRPr="00B8744C" w14:paraId="67CD83FD" w14:textId="77777777" w:rsidTr="00B874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1" w:type="dxa"/>
          </w:tcPr>
          <w:p w14:paraId="58F9E896" w14:textId="77777777" w:rsidR="00B8744C" w:rsidRPr="00B8744C" w:rsidRDefault="00B8744C" w:rsidP="00B8744C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8</w:t>
            </w:r>
          </w:p>
        </w:tc>
        <w:tc>
          <w:tcPr>
            <w:tcW w:w="3169" w:type="dxa"/>
          </w:tcPr>
          <w:p w14:paraId="065CBAE8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Password</w:t>
            </w:r>
          </w:p>
        </w:tc>
        <w:tc>
          <w:tcPr>
            <w:tcW w:w="2503" w:type="dxa"/>
          </w:tcPr>
          <w:p w14:paraId="2E7B05CA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591" w:type="dxa"/>
          </w:tcPr>
          <w:p w14:paraId="4099D001" w14:textId="77777777" w:rsidR="00B8744C" w:rsidRPr="00B8744C" w:rsidRDefault="00B8744C" w:rsidP="00B8744C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</w:tbl>
    <w:p w14:paraId="6ADAE564" w14:textId="77777777" w:rsidR="0012143C" w:rsidRPr="00B8744C" w:rsidRDefault="0012143C" w:rsidP="00793230">
      <w:pPr>
        <w:pStyle w:val="Signature"/>
        <w:ind w:left="1440"/>
        <w:rPr>
          <w:rFonts w:ascii="Californian FB" w:hAnsi="Californian FB"/>
          <w:color w:val="000000" w:themeColor="text1"/>
          <w:sz w:val="28"/>
          <w:szCs w:val="28"/>
          <w:lang w:val="en-IN"/>
        </w:rPr>
      </w:pPr>
    </w:p>
    <w:p w14:paraId="34A09CD0" w14:textId="77777777" w:rsidR="000523F0" w:rsidRPr="00B8744C" w:rsidRDefault="000523F0" w:rsidP="00793230">
      <w:pPr>
        <w:pStyle w:val="Signature"/>
        <w:ind w:left="1440"/>
        <w:rPr>
          <w:rFonts w:ascii="Californian FB" w:hAnsi="Californian FB"/>
          <w:color w:val="000000" w:themeColor="text1"/>
          <w:sz w:val="28"/>
          <w:szCs w:val="28"/>
          <w:lang w:val="en-IN"/>
        </w:rPr>
      </w:pPr>
    </w:p>
    <w:tbl>
      <w:tblPr>
        <w:tblStyle w:val="GridTable4-Accent3"/>
        <w:tblpPr w:leftFromText="180" w:rightFromText="180" w:vertAnchor="text" w:horzAnchor="margin" w:tblpXSpec="center" w:tblpY="8"/>
        <w:tblW w:w="11112" w:type="dxa"/>
        <w:tblLook w:val="04A0" w:firstRow="1" w:lastRow="0" w:firstColumn="1" w:lastColumn="0" w:noHBand="0" w:noVBand="1"/>
      </w:tblPr>
      <w:tblGrid>
        <w:gridCol w:w="1734"/>
        <w:gridCol w:w="3210"/>
        <w:gridCol w:w="2537"/>
        <w:gridCol w:w="3631"/>
      </w:tblGrid>
      <w:tr w:rsidR="0005092E" w:rsidRPr="00B8744C" w14:paraId="3845429D" w14:textId="77777777" w:rsidTr="00B874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12" w:type="dxa"/>
            <w:gridSpan w:val="4"/>
          </w:tcPr>
          <w:p w14:paraId="26F8F7C0" w14:textId="64D0E48E" w:rsidR="0005092E" w:rsidRPr="00B8744C" w:rsidRDefault="0005092E" w:rsidP="0005092E">
            <w:pPr>
              <w:pStyle w:val="Signature"/>
              <w:ind w:left="0"/>
              <w:jc w:val="center"/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  <w:lang w:val="en-IN"/>
              </w:rPr>
              <w:t xml:space="preserve">   Query</w:t>
            </w:r>
          </w:p>
        </w:tc>
      </w:tr>
      <w:tr w:rsidR="0005092E" w:rsidRPr="00B8744C" w14:paraId="4DE614BC" w14:textId="77777777" w:rsidTr="006702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54194DE9" w14:textId="77777777" w:rsidR="0005092E" w:rsidRPr="00B8744C" w:rsidRDefault="0005092E" w:rsidP="0005092E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No</w:t>
            </w:r>
          </w:p>
        </w:tc>
        <w:tc>
          <w:tcPr>
            <w:tcW w:w="3210" w:type="dxa"/>
          </w:tcPr>
          <w:p w14:paraId="69CECB6B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Field Name</w:t>
            </w:r>
          </w:p>
        </w:tc>
        <w:tc>
          <w:tcPr>
            <w:tcW w:w="2537" w:type="dxa"/>
          </w:tcPr>
          <w:p w14:paraId="3D5EB7AA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Data Type</w:t>
            </w:r>
          </w:p>
        </w:tc>
        <w:tc>
          <w:tcPr>
            <w:tcW w:w="3631" w:type="dxa"/>
          </w:tcPr>
          <w:p w14:paraId="75B8CEE5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eastAsiaTheme="minorEastAsia" w:hAnsi="Californian FB" w:cs="CIDFont+F1"/>
                <w:color w:val="auto"/>
                <w:kern w:val="0"/>
                <w:sz w:val="28"/>
                <w:szCs w:val="28"/>
                <w:lang w:val="en-IN" w:bidi="he-IL"/>
              </w:rPr>
              <w:t>Constraints</w:t>
            </w:r>
          </w:p>
        </w:tc>
      </w:tr>
      <w:tr w:rsidR="0005092E" w:rsidRPr="00B8744C" w14:paraId="0DCD348C" w14:textId="77777777" w:rsidTr="00670290">
        <w:trPr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0EB65FB8" w14:textId="77777777" w:rsidR="0005092E" w:rsidRPr="00B8744C" w:rsidRDefault="0005092E" w:rsidP="0005092E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1</w:t>
            </w:r>
          </w:p>
        </w:tc>
        <w:tc>
          <w:tcPr>
            <w:tcW w:w="3210" w:type="dxa"/>
          </w:tcPr>
          <w:p w14:paraId="0582CD25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proofErr w:type="spellStart"/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Srno</w:t>
            </w:r>
            <w:proofErr w:type="spellEnd"/>
          </w:p>
        </w:tc>
        <w:tc>
          <w:tcPr>
            <w:tcW w:w="2537" w:type="dxa"/>
          </w:tcPr>
          <w:p w14:paraId="0604B9DF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Auto Generate</w:t>
            </w:r>
          </w:p>
        </w:tc>
        <w:tc>
          <w:tcPr>
            <w:tcW w:w="3631" w:type="dxa"/>
          </w:tcPr>
          <w:p w14:paraId="7E5B40AD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Primary</w:t>
            </w:r>
          </w:p>
        </w:tc>
      </w:tr>
      <w:tr w:rsidR="0005092E" w:rsidRPr="00B8744C" w14:paraId="0BCD300E" w14:textId="77777777" w:rsidTr="006702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1465908A" w14:textId="77777777" w:rsidR="0005092E" w:rsidRPr="00B8744C" w:rsidRDefault="0005092E" w:rsidP="0005092E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2</w:t>
            </w:r>
          </w:p>
        </w:tc>
        <w:tc>
          <w:tcPr>
            <w:tcW w:w="3210" w:type="dxa"/>
          </w:tcPr>
          <w:p w14:paraId="1766C205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Name</w:t>
            </w:r>
          </w:p>
        </w:tc>
        <w:tc>
          <w:tcPr>
            <w:tcW w:w="2537" w:type="dxa"/>
          </w:tcPr>
          <w:p w14:paraId="5C2E0305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631" w:type="dxa"/>
          </w:tcPr>
          <w:p w14:paraId="6C36C269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05092E" w:rsidRPr="00B8744C" w14:paraId="4CD184A0" w14:textId="77777777" w:rsidTr="00670290">
        <w:trPr>
          <w:trHeight w:val="6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59B950F1" w14:textId="77777777" w:rsidR="0005092E" w:rsidRPr="00B8744C" w:rsidRDefault="0005092E" w:rsidP="0005092E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3</w:t>
            </w:r>
          </w:p>
        </w:tc>
        <w:tc>
          <w:tcPr>
            <w:tcW w:w="3210" w:type="dxa"/>
          </w:tcPr>
          <w:p w14:paraId="35630ECF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Email</w:t>
            </w:r>
          </w:p>
        </w:tc>
        <w:tc>
          <w:tcPr>
            <w:tcW w:w="2537" w:type="dxa"/>
          </w:tcPr>
          <w:p w14:paraId="343BEC33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631" w:type="dxa"/>
          </w:tcPr>
          <w:p w14:paraId="79E12190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05092E" w:rsidRPr="00B8744C" w14:paraId="2FE35F8A" w14:textId="77777777" w:rsidTr="006702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1CD9DCF2" w14:textId="77777777" w:rsidR="0005092E" w:rsidRPr="00B8744C" w:rsidRDefault="0005092E" w:rsidP="0005092E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4</w:t>
            </w:r>
          </w:p>
        </w:tc>
        <w:tc>
          <w:tcPr>
            <w:tcW w:w="3210" w:type="dxa"/>
          </w:tcPr>
          <w:p w14:paraId="6CFDFC30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Mobile</w:t>
            </w:r>
          </w:p>
        </w:tc>
        <w:tc>
          <w:tcPr>
            <w:tcW w:w="2537" w:type="dxa"/>
          </w:tcPr>
          <w:p w14:paraId="66C0BA31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Big Int</w:t>
            </w:r>
          </w:p>
        </w:tc>
        <w:tc>
          <w:tcPr>
            <w:tcW w:w="3631" w:type="dxa"/>
          </w:tcPr>
          <w:p w14:paraId="0AB3D447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  <w:tr w:rsidR="0005092E" w:rsidRPr="00B8744C" w14:paraId="5689058D" w14:textId="77777777" w:rsidTr="00670290">
        <w:trPr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dxa"/>
          </w:tcPr>
          <w:p w14:paraId="40D5105E" w14:textId="77777777" w:rsidR="0005092E" w:rsidRPr="00B8744C" w:rsidRDefault="0005092E" w:rsidP="0005092E">
            <w:pPr>
              <w:pStyle w:val="Signature"/>
              <w:ind w:left="0"/>
              <w:jc w:val="center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5</w:t>
            </w:r>
          </w:p>
        </w:tc>
        <w:tc>
          <w:tcPr>
            <w:tcW w:w="3210" w:type="dxa"/>
          </w:tcPr>
          <w:p w14:paraId="48E1BAD1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Query</w:t>
            </w:r>
          </w:p>
        </w:tc>
        <w:tc>
          <w:tcPr>
            <w:tcW w:w="2537" w:type="dxa"/>
          </w:tcPr>
          <w:p w14:paraId="16C8C782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String</w:t>
            </w:r>
          </w:p>
        </w:tc>
        <w:tc>
          <w:tcPr>
            <w:tcW w:w="3631" w:type="dxa"/>
          </w:tcPr>
          <w:p w14:paraId="2F9A8910" w14:textId="77777777" w:rsidR="0005092E" w:rsidRPr="00B8744C" w:rsidRDefault="0005092E" w:rsidP="0005092E">
            <w:pPr>
              <w:pStyle w:val="Signature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</w:pPr>
            <w:r w:rsidRPr="00B8744C">
              <w:rPr>
                <w:rFonts w:ascii="Californian FB" w:hAnsi="Californian FB"/>
                <w:color w:val="000000" w:themeColor="text1"/>
                <w:sz w:val="28"/>
                <w:szCs w:val="28"/>
                <w:lang w:val="en-IN"/>
              </w:rPr>
              <w:t>Null</w:t>
            </w:r>
          </w:p>
        </w:tc>
      </w:tr>
    </w:tbl>
    <w:p w14:paraId="7AB605F9" w14:textId="35E366EB" w:rsidR="000523F0" w:rsidRPr="00670290" w:rsidRDefault="00670290" w:rsidP="00670290">
      <w:pPr>
        <w:pStyle w:val="Signature"/>
        <w:numPr>
          <w:ilvl w:val="0"/>
          <w:numId w:val="6"/>
        </w:numPr>
        <w:rPr>
          <w:rFonts w:ascii="Californian FB" w:hAnsi="Californian FB"/>
          <w:color w:val="000000" w:themeColor="text1"/>
          <w:sz w:val="52"/>
          <w:szCs w:val="52"/>
          <w:lang w:val="en-IN"/>
        </w:rPr>
      </w:pPr>
      <w:r w:rsidRPr="00670290">
        <w:rPr>
          <w:rFonts w:ascii="Californian FB" w:eastAsiaTheme="minorEastAsia" w:hAnsi="Californian FB" w:cs="CIDFont+F1"/>
          <w:color w:val="auto"/>
          <w:kern w:val="0"/>
          <w:sz w:val="52"/>
          <w:szCs w:val="52"/>
          <w:lang w:val="en-IN" w:bidi="he-IL"/>
        </w:rPr>
        <w:lastRenderedPageBreak/>
        <w:t>System Design</w:t>
      </w:r>
      <w:r>
        <w:rPr>
          <w:rFonts w:ascii="Californian FB" w:eastAsiaTheme="minorEastAsia" w:hAnsi="Californian FB" w:cs="CIDFont+F1"/>
          <w:color w:val="auto"/>
          <w:kern w:val="0"/>
          <w:sz w:val="52"/>
          <w:szCs w:val="52"/>
          <w:lang w:val="en-IN" w:bidi="he-IL"/>
        </w:rPr>
        <w:t xml:space="preserve"> </w:t>
      </w:r>
      <w:r w:rsidRPr="00670290">
        <w:rPr>
          <w:rFonts w:ascii="Californian FB" w:eastAsiaTheme="minorEastAsia" w:hAnsi="Californian FB" w:cs="CIDFont+F1"/>
          <w:color w:val="auto"/>
          <w:kern w:val="0"/>
          <w:sz w:val="52"/>
          <w:szCs w:val="52"/>
          <w:lang w:val="en-IN" w:bidi="he-IL"/>
        </w:rPr>
        <w:t>:</w:t>
      </w:r>
      <w:r>
        <w:rPr>
          <w:rFonts w:ascii="Californian FB" w:eastAsiaTheme="minorEastAsia" w:hAnsi="Californian FB" w:cs="CIDFont+F1"/>
          <w:color w:val="auto"/>
          <w:kern w:val="0"/>
          <w:sz w:val="52"/>
          <w:szCs w:val="52"/>
          <w:lang w:val="en-IN" w:bidi="he-IL"/>
        </w:rPr>
        <w:t>-</w:t>
      </w:r>
    </w:p>
    <w:p w14:paraId="7393A4F1" w14:textId="77777777" w:rsidR="00670290" w:rsidRPr="00315CB0" w:rsidRDefault="00670290" w:rsidP="00670290">
      <w:pPr>
        <w:pStyle w:val="Signature"/>
        <w:ind w:left="1440"/>
        <w:rPr>
          <w:rFonts w:ascii="Californian FB" w:eastAsiaTheme="minorEastAsia" w:hAnsi="Californian FB" w:cs="CIDFont+F1"/>
          <w:color w:val="auto"/>
          <w:kern w:val="0"/>
          <w:sz w:val="44"/>
          <w:szCs w:val="44"/>
          <w:lang w:val="en-IN" w:bidi="he-IL"/>
        </w:rPr>
      </w:pPr>
    </w:p>
    <w:p w14:paraId="5D7DB6D4" w14:textId="17548CF0" w:rsidR="00670290" w:rsidRPr="00315CB0" w:rsidRDefault="00824EC0" w:rsidP="00824EC0">
      <w:pPr>
        <w:pStyle w:val="Signature"/>
        <w:numPr>
          <w:ilvl w:val="0"/>
          <w:numId w:val="10"/>
        </w:numPr>
        <w:jc w:val="center"/>
        <w:rPr>
          <w:rFonts w:ascii="Californian FB" w:eastAsiaTheme="minorEastAsia" w:hAnsi="Californian FB" w:cs="CIDFont+F1"/>
          <w:color w:val="auto"/>
          <w:kern w:val="0"/>
          <w:sz w:val="44"/>
          <w:szCs w:val="44"/>
          <w:lang w:val="en-IN" w:bidi="he-IL"/>
        </w:rPr>
      </w:pPr>
      <w:r>
        <w:rPr>
          <w:rFonts w:ascii="Californian FB" w:hAnsi="Californian FB"/>
          <w:noProof/>
          <w:color w:val="000000" w:themeColor="text1"/>
          <w:sz w:val="52"/>
          <w:szCs w:val="52"/>
          <w:lang w:val="en-IN"/>
        </w:rPr>
        <w:drawing>
          <wp:anchor distT="0" distB="0" distL="114300" distR="114300" simplePos="0" relativeHeight="251670528" behindDoc="1" locked="0" layoutInCell="1" allowOverlap="1" wp14:anchorId="0B3FF22D" wp14:editId="61C18D47">
            <wp:simplePos x="0" y="0"/>
            <wp:positionH relativeFrom="margin">
              <wp:align>right</wp:align>
            </wp:positionH>
            <wp:positionV relativeFrom="paragraph">
              <wp:posOffset>4208780</wp:posOffset>
            </wp:positionV>
            <wp:extent cx="6858000" cy="3293110"/>
            <wp:effectExtent l="0" t="0" r="0" b="2540"/>
            <wp:wrapTight wrapText="bothSides">
              <wp:wrapPolygon edited="0">
                <wp:start x="0" y="0"/>
                <wp:lineTo x="0" y="21492"/>
                <wp:lineTo x="21540" y="21492"/>
                <wp:lineTo x="2154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fornian FB" w:hAnsi="Californian FB"/>
          <w:noProof/>
          <w:color w:val="000000" w:themeColor="text1"/>
          <w:sz w:val="52"/>
          <w:szCs w:val="52"/>
          <w:lang w:val="en-IN"/>
        </w:rPr>
        <w:drawing>
          <wp:anchor distT="0" distB="0" distL="114300" distR="114300" simplePos="0" relativeHeight="251669504" behindDoc="1" locked="0" layoutInCell="1" allowOverlap="1" wp14:anchorId="0BA13226" wp14:editId="06F8FD90">
            <wp:simplePos x="0" y="0"/>
            <wp:positionH relativeFrom="margin">
              <wp:align>right</wp:align>
            </wp:positionH>
            <wp:positionV relativeFrom="paragraph">
              <wp:posOffset>495935</wp:posOffset>
            </wp:positionV>
            <wp:extent cx="6858000" cy="3336290"/>
            <wp:effectExtent l="0" t="0" r="0" b="0"/>
            <wp:wrapTight wrapText="bothSides">
              <wp:wrapPolygon edited="0">
                <wp:start x="0" y="0"/>
                <wp:lineTo x="0" y="21460"/>
                <wp:lineTo x="21540" y="21460"/>
                <wp:lineTo x="2154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290" w:rsidRPr="00315CB0">
        <w:rPr>
          <w:rFonts w:ascii="Californian FB" w:eastAsiaTheme="minorEastAsia" w:hAnsi="Californian FB" w:cs="CIDFont+F1"/>
          <w:color w:val="auto"/>
          <w:kern w:val="0"/>
          <w:sz w:val="44"/>
          <w:szCs w:val="44"/>
          <w:lang w:val="en-IN" w:bidi="he-IL"/>
        </w:rPr>
        <w:t>Client Panel :-</w:t>
      </w:r>
    </w:p>
    <w:p w14:paraId="049E37AB" w14:textId="43F7DFE1" w:rsidR="00670290" w:rsidRPr="00670290" w:rsidRDefault="00670290" w:rsidP="00315CB0">
      <w:pPr>
        <w:pStyle w:val="Signature"/>
        <w:ind w:left="1800"/>
        <w:rPr>
          <w:rFonts w:ascii="Californian FB" w:hAnsi="Californian FB"/>
          <w:color w:val="000000" w:themeColor="text1"/>
          <w:sz w:val="52"/>
          <w:szCs w:val="52"/>
          <w:lang w:val="en-IN"/>
        </w:rPr>
      </w:pPr>
    </w:p>
    <w:p w14:paraId="3D6E195E" w14:textId="040C3F8C" w:rsidR="00A6242A" w:rsidRDefault="00824EC0" w:rsidP="00315CB0">
      <w:pPr>
        <w:pStyle w:val="Signature"/>
        <w:rPr>
          <w:rFonts w:ascii="Californian FB" w:hAnsi="Californian FB"/>
          <w:color w:val="000000" w:themeColor="text1"/>
          <w:sz w:val="52"/>
          <w:szCs w:val="52"/>
          <w:lang w:val="en-IN"/>
        </w:rPr>
      </w:pPr>
      <w:r>
        <w:rPr>
          <w:rFonts w:ascii="Californian FB" w:hAnsi="Californian FB"/>
          <w:noProof/>
          <w:color w:val="000000" w:themeColor="text1"/>
          <w:sz w:val="52"/>
          <w:szCs w:val="52"/>
          <w:lang w:val="en-IN"/>
        </w:rPr>
        <w:lastRenderedPageBreak/>
        <w:drawing>
          <wp:anchor distT="0" distB="0" distL="114300" distR="114300" simplePos="0" relativeHeight="251672576" behindDoc="1" locked="0" layoutInCell="1" allowOverlap="1" wp14:anchorId="2E977253" wp14:editId="7E1B9ABD">
            <wp:simplePos x="0" y="0"/>
            <wp:positionH relativeFrom="margin">
              <wp:align>right</wp:align>
            </wp:positionH>
            <wp:positionV relativeFrom="paragraph">
              <wp:posOffset>3855720</wp:posOffset>
            </wp:positionV>
            <wp:extent cx="6858000" cy="3944620"/>
            <wp:effectExtent l="0" t="0" r="0" b="0"/>
            <wp:wrapTight wrapText="bothSides">
              <wp:wrapPolygon edited="0">
                <wp:start x="0" y="0"/>
                <wp:lineTo x="0" y="21489"/>
                <wp:lineTo x="21540" y="21489"/>
                <wp:lineTo x="21540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6ADD">
        <w:rPr>
          <w:rFonts w:ascii="Californian FB" w:hAnsi="Californian FB"/>
          <w:noProof/>
          <w:color w:val="000000" w:themeColor="text1"/>
          <w:sz w:val="52"/>
          <w:szCs w:val="52"/>
          <w:lang w:val="en-IN"/>
        </w:rPr>
        <w:drawing>
          <wp:anchor distT="0" distB="0" distL="114300" distR="114300" simplePos="0" relativeHeight="251671552" behindDoc="1" locked="0" layoutInCell="1" allowOverlap="1" wp14:anchorId="60E06368" wp14:editId="48F8AC9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858000" cy="3372485"/>
            <wp:effectExtent l="0" t="0" r="0" b="0"/>
            <wp:wrapTight wrapText="bothSides">
              <wp:wrapPolygon edited="0">
                <wp:start x="0" y="0"/>
                <wp:lineTo x="0" y="21474"/>
                <wp:lineTo x="21540" y="21474"/>
                <wp:lineTo x="2154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D38E5" w14:textId="0F09910B" w:rsidR="00A6242A" w:rsidRDefault="00A6242A" w:rsidP="0005092E">
      <w:pPr>
        <w:pStyle w:val="Signature"/>
        <w:ind w:left="0"/>
        <w:rPr>
          <w:rFonts w:ascii="Californian FB" w:hAnsi="Californian FB"/>
          <w:color w:val="000000" w:themeColor="text1"/>
          <w:sz w:val="52"/>
          <w:szCs w:val="52"/>
          <w:lang w:val="en-IN"/>
        </w:rPr>
      </w:pPr>
    </w:p>
    <w:p w14:paraId="38336DF1" w14:textId="05CDD4BA" w:rsidR="00A6242A" w:rsidRDefault="00A6242A" w:rsidP="0005092E">
      <w:pPr>
        <w:pStyle w:val="Signature"/>
        <w:ind w:left="0"/>
        <w:rPr>
          <w:rFonts w:ascii="Californian FB" w:hAnsi="Californian FB"/>
          <w:color w:val="000000" w:themeColor="text1"/>
          <w:sz w:val="52"/>
          <w:szCs w:val="52"/>
          <w:lang w:val="en-IN"/>
        </w:rPr>
      </w:pPr>
    </w:p>
    <w:p w14:paraId="5EE5D7DF" w14:textId="477A95F5" w:rsidR="00B52C63" w:rsidRDefault="00B52C63" w:rsidP="00793230">
      <w:pPr>
        <w:pStyle w:val="Signature"/>
        <w:ind w:left="1440"/>
        <w:rPr>
          <w:rFonts w:ascii="Californian FB" w:hAnsi="Californian FB"/>
          <w:color w:val="000000" w:themeColor="text1"/>
          <w:sz w:val="52"/>
          <w:szCs w:val="52"/>
          <w:lang w:val="en-IN"/>
        </w:rPr>
      </w:pPr>
    </w:p>
    <w:p w14:paraId="3347F44E" w14:textId="5E5D43E3" w:rsidR="00A6242A" w:rsidRDefault="00824EC0" w:rsidP="00793230">
      <w:pPr>
        <w:pStyle w:val="Signature"/>
        <w:ind w:left="1440"/>
        <w:rPr>
          <w:rFonts w:ascii="Californian FB" w:hAnsi="Californian FB"/>
          <w:color w:val="000000" w:themeColor="text1"/>
          <w:sz w:val="52"/>
          <w:szCs w:val="52"/>
          <w:lang w:val="en-IN"/>
        </w:rPr>
      </w:pPr>
      <w:r>
        <w:rPr>
          <w:rFonts w:ascii="Californian FB" w:hAnsi="Californian FB"/>
          <w:noProof/>
          <w:color w:val="000000" w:themeColor="text1"/>
          <w:sz w:val="52"/>
          <w:szCs w:val="52"/>
          <w:lang w:val="en-IN"/>
        </w:rPr>
        <w:lastRenderedPageBreak/>
        <w:drawing>
          <wp:anchor distT="0" distB="0" distL="114300" distR="114300" simplePos="0" relativeHeight="251675648" behindDoc="1" locked="0" layoutInCell="1" allowOverlap="1" wp14:anchorId="7A63333B" wp14:editId="7EE047CD">
            <wp:simplePos x="0" y="0"/>
            <wp:positionH relativeFrom="margin">
              <wp:posOffset>767519</wp:posOffset>
            </wp:positionH>
            <wp:positionV relativeFrom="paragraph">
              <wp:posOffset>6069867</wp:posOffset>
            </wp:positionV>
            <wp:extent cx="5151755" cy="2867660"/>
            <wp:effectExtent l="0" t="0" r="0" b="8890"/>
            <wp:wrapTight wrapText="bothSides">
              <wp:wrapPolygon edited="0">
                <wp:start x="0" y="0"/>
                <wp:lineTo x="0" y="21523"/>
                <wp:lineTo x="21486" y="21523"/>
                <wp:lineTo x="2148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fornian FB" w:hAnsi="Californian FB"/>
          <w:noProof/>
          <w:color w:val="000000" w:themeColor="text1"/>
          <w:sz w:val="52"/>
          <w:szCs w:val="52"/>
          <w:lang w:val="en-IN"/>
        </w:rPr>
        <w:drawing>
          <wp:anchor distT="0" distB="0" distL="114300" distR="114300" simplePos="0" relativeHeight="251674624" behindDoc="1" locked="0" layoutInCell="1" allowOverlap="1" wp14:anchorId="2BD54AC4" wp14:editId="3748B9EE">
            <wp:simplePos x="0" y="0"/>
            <wp:positionH relativeFrom="margin">
              <wp:posOffset>398438</wp:posOffset>
            </wp:positionH>
            <wp:positionV relativeFrom="paragraph">
              <wp:posOffset>3047414</wp:posOffset>
            </wp:positionV>
            <wp:extent cx="6236335" cy="3046095"/>
            <wp:effectExtent l="0" t="0" r="0" b="1905"/>
            <wp:wrapTight wrapText="bothSides">
              <wp:wrapPolygon edited="0">
                <wp:start x="0" y="0"/>
                <wp:lineTo x="0" y="21478"/>
                <wp:lineTo x="21510" y="21478"/>
                <wp:lineTo x="2151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33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fornian FB" w:hAnsi="Californian FB"/>
          <w:noProof/>
          <w:color w:val="000000" w:themeColor="text1"/>
          <w:sz w:val="52"/>
          <w:szCs w:val="52"/>
          <w:lang w:val="en-IN"/>
        </w:rPr>
        <w:drawing>
          <wp:anchor distT="0" distB="0" distL="114300" distR="114300" simplePos="0" relativeHeight="251673600" behindDoc="1" locked="0" layoutInCell="1" allowOverlap="1" wp14:anchorId="490906DC" wp14:editId="59E05264">
            <wp:simplePos x="0" y="0"/>
            <wp:positionH relativeFrom="column">
              <wp:posOffset>532960</wp:posOffset>
            </wp:positionH>
            <wp:positionV relativeFrom="paragraph">
              <wp:posOffset>195</wp:posOffset>
            </wp:positionV>
            <wp:extent cx="5937250" cy="2889250"/>
            <wp:effectExtent l="0" t="0" r="6350" b="6350"/>
            <wp:wrapTight wrapText="bothSides">
              <wp:wrapPolygon edited="0">
                <wp:start x="0" y="0"/>
                <wp:lineTo x="0" y="21505"/>
                <wp:lineTo x="21554" y="21505"/>
                <wp:lineTo x="2155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76A01" w14:textId="763D1B83" w:rsidR="00A6242A" w:rsidRDefault="00A6242A" w:rsidP="00FA0E25">
      <w:pPr>
        <w:pStyle w:val="Signature"/>
        <w:ind w:left="0"/>
        <w:rPr>
          <w:rFonts w:ascii="Californian FB" w:hAnsi="Californian FB"/>
          <w:color w:val="000000" w:themeColor="text1"/>
          <w:sz w:val="52"/>
          <w:szCs w:val="52"/>
          <w:lang w:val="en-IN"/>
        </w:rPr>
      </w:pPr>
    </w:p>
    <w:p w14:paraId="5E91DB05" w14:textId="22D84D75" w:rsidR="00FA0E25" w:rsidRDefault="00FA0E25" w:rsidP="00FA0E25">
      <w:pPr>
        <w:pStyle w:val="Signature"/>
        <w:ind w:left="0"/>
        <w:rPr>
          <w:rFonts w:ascii="Californian FB" w:hAnsi="Californian FB"/>
          <w:noProof/>
          <w:color w:val="000000" w:themeColor="text1"/>
          <w:sz w:val="52"/>
          <w:szCs w:val="52"/>
          <w:lang w:val="en-IN"/>
        </w:rPr>
      </w:pPr>
    </w:p>
    <w:p w14:paraId="6640EC2E" w14:textId="770BBD2D" w:rsidR="00824EC0" w:rsidRPr="00824EC0" w:rsidRDefault="00824EC0" w:rsidP="00827379">
      <w:pPr>
        <w:jc w:val="center"/>
        <w:rPr>
          <w:rFonts w:ascii="Californian FB" w:hAnsi="Californian FB"/>
          <w:b/>
          <w:bCs/>
          <w:noProof/>
          <w:color w:val="000000" w:themeColor="text1"/>
          <w:sz w:val="44"/>
          <w:szCs w:val="44"/>
          <w:lang w:val="en-IN"/>
        </w:rPr>
      </w:pPr>
    </w:p>
    <w:p w14:paraId="26D288FF" w14:textId="77777777" w:rsidR="00732757" w:rsidRDefault="00732757" w:rsidP="00824EC0">
      <w:pPr>
        <w:rPr>
          <w:lang w:val="en-IN"/>
        </w:rPr>
      </w:pPr>
    </w:p>
    <w:p w14:paraId="71E63BD1" w14:textId="77777777" w:rsidR="00732757" w:rsidRDefault="00732757" w:rsidP="00824EC0">
      <w:pPr>
        <w:rPr>
          <w:lang w:val="en-IN"/>
        </w:rPr>
      </w:pPr>
    </w:p>
    <w:p w14:paraId="7B90D663" w14:textId="61583C99" w:rsidR="00732757" w:rsidRDefault="00732757" w:rsidP="00824EC0">
      <w:pPr>
        <w:rPr>
          <w:lang w:val="en-IN"/>
        </w:rPr>
      </w:pPr>
      <w:r>
        <w:rPr>
          <w:noProof/>
          <w:lang w:val="en-IN"/>
        </w:rPr>
        <w:lastRenderedPageBreak/>
        <w:drawing>
          <wp:anchor distT="0" distB="0" distL="114300" distR="114300" simplePos="0" relativeHeight="251677696" behindDoc="0" locked="0" layoutInCell="1" allowOverlap="1" wp14:anchorId="435F765A" wp14:editId="51547325">
            <wp:simplePos x="0" y="0"/>
            <wp:positionH relativeFrom="margin">
              <wp:align>right</wp:align>
            </wp:positionH>
            <wp:positionV relativeFrom="paragraph">
              <wp:posOffset>3633323</wp:posOffset>
            </wp:positionV>
            <wp:extent cx="6858000" cy="1858010"/>
            <wp:effectExtent l="0" t="0" r="0" b="889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IN"/>
        </w:rPr>
        <w:drawing>
          <wp:anchor distT="0" distB="0" distL="114300" distR="114300" simplePos="0" relativeHeight="251676672" behindDoc="1" locked="0" layoutInCell="1" allowOverlap="1" wp14:anchorId="06B0E9E5" wp14:editId="6E8F807E">
            <wp:simplePos x="0" y="0"/>
            <wp:positionH relativeFrom="margin">
              <wp:align>right</wp:align>
            </wp:positionH>
            <wp:positionV relativeFrom="paragraph">
              <wp:posOffset>538</wp:posOffset>
            </wp:positionV>
            <wp:extent cx="6858000" cy="3323590"/>
            <wp:effectExtent l="0" t="0" r="0" b="0"/>
            <wp:wrapTight wrapText="bothSides">
              <wp:wrapPolygon edited="0">
                <wp:start x="0" y="0"/>
                <wp:lineTo x="0" y="21418"/>
                <wp:lineTo x="21540" y="21418"/>
                <wp:lineTo x="21540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A4382" w14:textId="59127134" w:rsidR="00732757" w:rsidRDefault="00732757" w:rsidP="00824EC0">
      <w:pPr>
        <w:rPr>
          <w:lang w:val="en-IN"/>
        </w:rPr>
      </w:pPr>
      <w:r>
        <w:rPr>
          <w:noProof/>
          <w:lang w:val="en-IN"/>
        </w:rPr>
        <w:drawing>
          <wp:anchor distT="0" distB="0" distL="114300" distR="114300" simplePos="0" relativeHeight="251678720" behindDoc="0" locked="0" layoutInCell="1" allowOverlap="1" wp14:anchorId="4FDFFABD" wp14:editId="4DD46ABE">
            <wp:simplePos x="0" y="0"/>
            <wp:positionH relativeFrom="margin">
              <wp:align>right</wp:align>
            </wp:positionH>
            <wp:positionV relativeFrom="paragraph">
              <wp:posOffset>1705366</wp:posOffset>
            </wp:positionV>
            <wp:extent cx="6851650" cy="3382010"/>
            <wp:effectExtent l="0" t="0" r="6350" b="889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37018" w14:textId="7A876EA5" w:rsidR="00732757" w:rsidRDefault="00732757" w:rsidP="00824EC0">
      <w:pPr>
        <w:rPr>
          <w:lang w:val="en-IN"/>
        </w:rPr>
      </w:pPr>
      <w:r>
        <w:rPr>
          <w:noProof/>
          <w:lang w:val="en-IN"/>
        </w:rPr>
        <w:lastRenderedPageBreak/>
        <w:drawing>
          <wp:anchor distT="0" distB="0" distL="114300" distR="114300" simplePos="0" relativeHeight="251679744" behindDoc="0" locked="0" layoutInCell="1" allowOverlap="1" wp14:anchorId="635649CB" wp14:editId="43364CAF">
            <wp:simplePos x="0" y="0"/>
            <wp:positionH relativeFrom="column">
              <wp:posOffset>-11723</wp:posOffset>
            </wp:positionH>
            <wp:positionV relativeFrom="paragraph">
              <wp:posOffset>391</wp:posOffset>
            </wp:positionV>
            <wp:extent cx="6858000" cy="3388995"/>
            <wp:effectExtent l="0" t="0" r="0" b="19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B61E9" w14:textId="77777777" w:rsidR="00355C05" w:rsidRDefault="00355C05" w:rsidP="00355C05">
      <w:pPr>
        <w:pStyle w:val="Title"/>
        <w:rPr>
          <w:rFonts w:ascii="Californian FB" w:hAnsi="Californian FB"/>
          <w:sz w:val="48"/>
          <w:szCs w:val="48"/>
          <w:lang w:val="en-IN"/>
        </w:rPr>
      </w:pPr>
    </w:p>
    <w:p w14:paraId="0286FD0F" w14:textId="5CF9B255" w:rsidR="00732757" w:rsidRDefault="003D66FC" w:rsidP="003D66FC">
      <w:pPr>
        <w:pStyle w:val="Title"/>
        <w:numPr>
          <w:ilvl w:val="0"/>
          <w:numId w:val="10"/>
        </w:numPr>
        <w:jc w:val="center"/>
        <w:rPr>
          <w:rFonts w:ascii="Californian FB" w:hAnsi="Californian FB"/>
          <w:sz w:val="48"/>
          <w:szCs w:val="48"/>
          <w:lang w:val="en-IN"/>
        </w:rPr>
      </w:pPr>
      <w:r w:rsidRPr="003D66FC">
        <w:rPr>
          <w:rFonts w:ascii="Californian FB" w:hAnsi="Californian FB"/>
          <w:sz w:val="48"/>
          <w:szCs w:val="48"/>
          <w:lang w:val="en-IN"/>
        </w:rPr>
        <w:t>Admin Panel</w:t>
      </w:r>
      <w:r>
        <w:rPr>
          <w:rFonts w:ascii="Californian FB" w:hAnsi="Californian FB"/>
          <w:sz w:val="48"/>
          <w:szCs w:val="48"/>
          <w:lang w:val="en-IN"/>
        </w:rPr>
        <w:t xml:space="preserve"> :-</w:t>
      </w:r>
    </w:p>
    <w:p w14:paraId="1AA2A142" w14:textId="64DDBD1A" w:rsidR="003D66FC" w:rsidRDefault="00090E7E" w:rsidP="003D66FC">
      <w:pPr>
        <w:rPr>
          <w:lang w:val="en-IN"/>
        </w:rPr>
      </w:pPr>
      <w:r>
        <w:rPr>
          <w:noProof/>
          <w:lang w:val="en-IN"/>
        </w:rPr>
        <w:drawing>
          <wp:anchor distT="0" distB="0" distL="114300" distR="114300" simplePos="0" relativeHeight="251680768" behindDoc="0" locked="0" layoutInCell="1" allowOverlap="1" wp14:anchorId="3279461B" wp14:editId="35842382">
            <wp:simplePos x="0" y="0"/>
            <wp:positionH relativeFrom="margin">
              <wp:align>right</wp:align>
            </wp:positionH>
            <wp:positionV relativeFrom="paragraph">
              <wp:posOffset>328343</wp:posOffset>
            </wp:positionV>
            <wp:extent cx="6406515" cy="369697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51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403BC" w14:textId="22850A02" w:rsidR="00090E7E" w:rsidRPr="003D66FC" w:rsidRDefault="00090E7E" w:rsidP="003D66FC">
      <w:pPr>
        <w:rPr>
          <w:lang w:val="en-IN"/>
        </w:rPr>
      </w:pPr>
    </w:p>
    <w:p w14:paraId="11BCC8D7" w14:textId="665E5A7D" w:rsidR="00732757" w:rsidRDefault="00732757" w:rsidP="00824EC0">
      <w:pPr>
        <w:rPr>
          <w:noProof/>
          <w:lang w:val="en-IN"/>
        </w:rPr>
      </w:pPr>
    </w:p>
    <w:p w14:paraId="55F1BFE0" w14:textId="47259860" w:rsidR="00090E7E" w:rsidRDefault="000D1B35" w:rsidP="00824EC0">
      <w:pPr>
        <w:rPr>
          <w:lang w:val="en-IN"/>
        </w:rPr>
      </w:pPr>
      <w:r>
        <w:rPr>
          <w:noProof/>
          <w:lang w:val="en-IN"/>
        </w:rPr>
        <w:lastRenderedPageBreak/>
        <w:drawing>
          <wp:anchor distT="0" distB="0" distL="114300" distR="114300" simplePos="0" relativeHeight="251682816" behindDoc="0" locked="0" layoutInCell="1" allowOverlap="1" wp14:anchorId="228CA557" wp14:editId="138B5578">
            <wp:simplePos x="0" y="0"/>
            <wp:positionH relativeFrom="column">
              <wp:posOffset>-82550</wp:posOffset>
            </wp:positionH>
            <wp:positionV relativeFrom="paragraph">
              <wp:posOffset>4091305</wp:posOffset>
            </wp:positionV>
            <wp:extent cx="6858000" cy="3557905"/>
            <wp:effectExtent l="0" t="0" r="0" b="444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IN"/>
        </w:rPr>
        <w:drawing>
          <wp:anchor distT="0" distB="0" distL="114300" distR="114300" simplePos="0" relativeHeight="251681792" behindDoc="0" locked="0" layoutInCell="1" allowOverlap="1" wp14:anchorId="0E805571" wp14:editId="1248989C">
            <wp:simplePos x="0" y="0"/>
            <wp:positionH relativeFrom="column">
              <wp:posOffset>-70485</wp:posOffset>
            </wp:positionH>
            <wp:positionV relativeFrom="paragraph">
              <wp:posOffset>0</wp:posOffset>
            </wp:positionV>
            <wp:extent cx="6858000" cy="3768725"/>
            <wp:effectExtent l="0" t="0" r="0" b="317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C6DD353" w14:textId="31C3A38A" w:rsidR="00732757" w:rsidRDefault="00732757" w:rsidP="00824EC0">
      <w:pPr>
        <w:rPr>
          <w:lang w:val="en-IN"/>
        </w:rPr>
      </w:pPr>
    </w:p>
    <w:p w14:paraId="2C5E1739" w14:textId="7C410D7A" w:rsidR="00732757" w:rsidRDefault="00732757" w:rsidP="00824EC0">
      <w:pPr>
        <w:rPr>
          <w:lang w:val="en-IN"/>
        </w:rPr>
      </w:pPr>
    </w:p>
    <w:p w14:paraId="101F4323" w14:textId="7A6A3F7C" w:rsidR="00732757" w:rsidRDefault="00732757" w:rsidP="00824EC0">
      <w:pPr>
        <w:rPr>
          <w:lang w:val="en-IN"/>
        </w:rPr>
      </w:pPr>
    </w:p>
    <w:p w14:paraId="32A0DAB6" w14:textId="77777777" w:rsidR="000D1B35" w:rsidRDefault="000D1B35" w:rsidP="00824EC0">
      <w:pPr>
        <w:rPr>
          <w:lang w:val="en-IN"/>
        </w:rPr>
      </w:pPr>
    </w:p>
    <w:p w14:paraId="2B8FB173" w14:textId="59BE2484" w:rsidR="000D1B35" w:rsidRDefault="000D1B35" w:rsidP="00824EC0">
      <w:pPr>
        <w:rPr>
          <w:lang w:val="en-IN"/>
        </w:rPr>
      </w:pPr>
      <w:r>
        <w:rPr>
          <w:noProof/>
          <w:lang w:val="en-IN"/>
        </w:rPr>
        <w:lastRenderedPageBreak/>
        <w:drawing>
          <wp:anchor distT="0" distB="0" distL="114300" distR="114300" simplePos="0" relativeHeight="251683840" behindDoc="0" locked="0" layoutInCell="1" allowOverlap="1" wp14:anchorId="5224D904" wp14:editId="6418E30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48400" cy="3028315"/>
            <wp:effectExtent l="0" t="0" r="0" b="63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A5238" w14:textId="72FBAE71" w:rsidR="000D1B35" w:rsidRDefault="000D1B35" w:rsidP="00824EC0">
      <w:pPr>
        <w:rPr>
          <w:lang w:val="en-IN"/>
        </w:rPr>
      </w:pPr>
    </w:p>
    <w:p w14:paraId="201891E2" w14:textId="6C10C0B7" w:rsidR="000D1B35" w:rsidRDefault="000D1B35" w:rsidP="00824EC0">
      <w:pPr>
        <w:rPr>
          <w:lang w:val="en-IN"/>
        </w:rPr>
      </w:pPr>
    </w:p>
    <w:p w14:paraId="183EAD7D" w14:textId="77777777" w:rsidR="000D1B35" w:rsidRDefault="000D1B35" w:rsidP="00824EC0">
      <w:pPr>
        <w:rPr>
          <w:lang w:val="en-IN"/>
        </w:rPr>
      </w:pPr>
    </w:p>
    <w:p w14:paraId="38D4F6FA" w14:textId="7837CACF" w:rsidR="000D1B35" w:rsidRDefault="000D1B35" w:rsidP="00824EC0">
      <w:pPr>
        <w:rPr>
          <w:lang w:val="en-IN"/>
        </w:rPr>
      </w:pPr>
    </w:p>
    <w:p w14:paraId="290DE014" w14:textId="23AE0B87" w:rsidR="000D1B35" w:rsidRDefault="000D1B35" w:rsidP="00824EC0">
      <w:pPr>
        <w:rPr>
          <w:lang w:val="en-IN"/>
        </w:rPr>
      </w:pPr>
    </w:p>
    <w:p w14:paraId="6CAAC5C0" w14:textId="0679CAE5" w:rsidR="000D1B35" w:rsidRDefault="000D1B35" w:rsidP="00824EC0">
      <w:pPr>
        <w:rPr>
          <w:lang w:val="en-IN"/>
        </w:rPr>
      </w:pPr>
    </w:p>
    <w:p w14:paraId="6CA6D1F1" w14:textId="241CA858" w:rsidR="00732757" w:rsidRDefault="00732757" w:rsidP="00824EC0">
      <w:pPr>
        <w:rPr>
          <w:lang w:val="en-IN"/>
        </w:rPr>
      </w:pPr>
    </w:p>
    <w:p w14:paraId="2D4F4706" w14:textId="261C25A9" w:rsidR="00824EC0" w:rsidRDefault="00824EC0" w:rsidP="00824EC0">
      <w:pPr>
        <w:rPr>
          <w:lang w:val="en-IN"/>
        </w:rPr>
      </w:pPr>
    </w:p>
    <w:p w14:paraId="587622D4" w14:textId="703126D8" w:rsidR="000D1B35" w:rsidRPr="000D1B35" w:rsidRDefault="000D1B35" w:rsidP="000D1B35">
      <w:pPr>
        <w:rPr>
          <w:lang w:val="en-IN"/>
        </w:rPr>
      </w:pPr>
    </w:p>
    <w:p w14:paraId="245E3379" w14:textId="28AC1572" w:rsidR="000D1B35" w:rsidRPr="000D1B35" w:rsidRDefault="000D1B35" w:rsidP="000D1B35">
      <w:pPr>
        <w:rPr>
          <w:lang w:val="en-IN"/>
        </w:rPr>
      </w:pPr>
      <w:r>
        <w:rPr>
          <w:noProof/>
          <w:lang w:val="en-IN"/>
        </w:rPr>
        <w:drawing>
          <wp:anchor distT="0" distB="0" distL="114300" distR="114300" simplePos="0" relativeHeight="251684864" behindDoc="0" locked="0" layoutInCell="1" allowOverlap="1" wp14:anchorId="1F57183D" wp14:editId="6610BF1B">
            <wp:simplePos x="0" y="0"/>
            <wp:positionH relativeFrom="margin">
              <wp:align>center</wp:align>
            </wp:positionH>
            <wp:positionV relativeFrom="paragraph">
              <wp:posOffset>188730</wp:posOffset>
            </wp:positionV>
            <wp:extent cx="7519552" cy="4048268"/>
            <wp:effectExtent l="0" t="0" r="571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9552" cy="4048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AFC0B" w14:textId="0D1B5E58" w:rsidR="000D1B35" w:rsidRPr="000D1B35" w:rsidRDefault="000D1B35" w:rsidP="000D1B35">
      <w:pPr>
        <w:rPr>
          <w:lang w:val="en-IN"/>
        </w:rPr>
      </w:pPr>
    </w:p>
    <w:p w14:paraId="1F4EDA24" w14:textId="77777777" w:rsidR="000D1B35" w:rsidRPr="000D1B35" w:rsidRDefault="000D1B35" w:rsidP="000D1B35">
      <w:pPr>
        <w:rPr>
          <w:lang w:val="en-IN"/>
        </w:rPr>
      </w:pPr>
    </w:p>
    <w:p w14:paraId="12C6B3C3" w14:textId="135C4C6E" w:rsidR="000D1B35" w:rsidRPr="000D1B35" w:rsidRDefault="000D1B35" w:rsidP="000D1B35">
      <w:pPr>
        <w:ind w:left="0"/>
        <w:rPr>
          <w:lang w:val="en-IN"/>
        </w:rPr>
      </w:pPr>
      <w:r>
        <w:rPr>
          <w:noProof/>
          <w:lang w:val="en-IN"/>
        </w:rPr>
        <w:lastRenderedPageBreak/>
        <w:drawing>
          <wp:anchor distT="0" distB="0" distL="114300" distR="114300" simplePos="0" relativeHeight="251685888" behindDoc="0" locked="0" layoutInCell="1" allowOverlap="1" wp14:anchorId="196D53E5" wp14:editId="4A39477A">
            <wp:simplePos x="0" y="0"/>
            <wp:positionH relativeFrom="margin">
              <wp:posOffset>193186</wp:posOffset>
            </wp:positionH>
            <wp:positionV relativeFrom="paragraph">
              <wp:posOffset>488</wp:posOffset>
            </wp:positionV>
            <wp:extent cx="6218555" cy="316801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55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0CC23" w14:textId="68A7CDA9" w:rsidR="000D1B35" w:rsidRPr="000D1B35" w:rsidRDefault="000D1B35" w:rsidP="000D1B35">
      <w:pPr>
        <w:rPr>
          <w:lang w:val="en-IN"/>
        </w:rPr>
      </w:pPr>
    </w:p>
    <w:p w14:paraId="3EAD2AC8" w14:textId="56ECCEBC" w:rsidR="000D1B35" w:rsidRDefault="000D1B35" w:rsidP="000D1B35">
      <w:pPr>
        <w:rPr>
          <w:lang w:val="en-IN"/>
        </w:rPr>
      </w:pPr>
      <w:r>
        <w:rPr>
          <w:noProof/>
          <w:lang w:val="en-IN"/>
        </w:rPr>
        <w:drawing>
          <wp:anchor distT="0" distB="0" distL="114300" distR="114300" simplePos="0" relativeHeight="251686912" behindDoc="0" locked="0" layoutInCell="1" allowOverlap="1" wp14:anchorId="1CD6646B" wp14:editId="395FB6F8">
            <wp:simplePos x="0" y="0"/>
            <wp:positionH relativeFrom="page">
              <wp:align>left</wp:align>
            </wp:positionH>
            <wp:positionV relativeFrom="paragraph">
              <wp:posOffset>284821</wp:posOffset>
            </wp:positionV>
            <wp:extent cx="8525747" cy="3845169"/>
            <wp:effectExtent l="0" t="0" r="8890" b="317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5747" cy="3845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A4E722" w14:textId="77777777" w:rsidR="000D1B35" w:rsidRDefault="000D1B35" w:rsidP="000D1B35">
      <w:pPr>
        <w:rPr>
          <w:lang w:val="en-IN"/>
        </w:rPr>
      </w:pPr>
    </w:p>
    <w:p w14:paraId="18540581" w14:textId="77777777" w:rsidR="000D1B35" w:rsidRDefault="000D1B35" w:rsidP="000D1B35">
      <w:pPr>
        <w:rPr>
          <w:lang w:val="en-IN"/>
        </w:rPr>
      </w:pPr>
    </w:p>
    <w:p w14:paraId="1350B362" w14:textId="77777777" w:rsidR="000D1B35" w:rsidRDefault="000D1B35" w:rsidP="000D1B35">
      <w:pPr>
        <w:rPr>
          <w:lang w:val="en-IN"/>
        </w:rPr>
      </w:pPr>
    </w:p>
    <w:p w14:paraId="5379ED6F" w14:textId="092E12EF" w:rsidR="000D1B35" w:rsidRDefault="00E7394D" w:rsidP="000D1B35">
      <w:pPr>
        <w:rPr>
          <w:lang w:val="en-IN"/>
        </w:rPr>
      </w:pPr>
      <w:r>
        <w:rPr>
          <w:noProof/>
          <w:lang w:val="en-IN"/>
        </w:rPr>
        <w:lastRenderedPageBreak/>
        <w:drawing>
          <wp:anchor distT="0" distB="0" distL="114300" distR="114300" simplePos="0" relativeHeight="251688960" behindDoc="0" locked="0" layoutInCell="1" allowOverlap="1" wp14:anchorId="1419EC54" wp14:editId="7ABC44EC">
            <wp:simplePos x="0" y="0"/>
            <wp:positionH relativeFrom="margin">
              <wp:posOffset>111125</wp:posOffset>
            </wp:positionH>
            <wp:positionV relativeFrom="paragraph">
              <wp:posOffset>3416935</wp:posOffset>
            </wp:positionV>
            <wp:extent cx="4243070" cy="3186430"/>
            <wp:effectExtent l="0" t="0" r="508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/>
        </w:rPr>
        <w:drawing>
          <wp:anchor distT="0" distB="0" distL="114300" distR="114300" simplePos="0" relativeHeight="251689984" behindDoc="0" locked="0" layoutInCell="1" allowOverlap="1" wp14:anchorId="0342A53A" wp14:editId="0FE7E17E">
            <wp:simplePos x="0" y="0"/>
            <wp:positionH relativeFrom="column">
              <wp:posOffset>4506937</wp:posOffset>
            </wp:positionH>
            <wp:positionV relativeFrom="paragraph">
              <wp:posOffset>3434471</wp:posOffset>
            </wp:positionV>
            <wp:extent cx="2397125" cy="3139440"/>
            <wp:effectExtent l="152400" t="152400" r="365125" b="36576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3139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B35">
        <w:rPr>
          <w:noProof/>
          <w:lang w:val="en-IN"/>
        </w:rPr>
        <w:drawing>
          <wp:anchor distT="0" distB="0" distL="114300" distR="114300" simplePos="0" relativeHeight="251687936" behindDoc="0" locked="0" layoutInCell="1" allowOverlap="1" wp14:anchorId="288CC900" wp14:editId="5D10264A">
            <wp:simplePos x="0" y="0"/>
            <wp:positionH relativeFrom="margin">
              <wp:posOffset>93785</wp:posOffset>
            </wp:positionH>
            <wp:positionV relativeFrom="paragraph">
              <wp:posOffset>0</wp:posOffset>
            </wp:positionV>
            <wp:extent cx="6858000" cy="3313430"/>
            <wp:effectExtent l="0" t="0" r="0" b="127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3C8CB" w14:textId="3A9E22B5" w:rsidR="000D1B35" w:rsidRDefault="000D1B35" w:rsidP="000D1B35">
      <w:pPr>
        <w:rPr>
          <w:lang w:val="en-IN"/>
        </w:rPr>
      </w:pPr>
    </w:p>
    <w:p w14:paraId="753AA463" w14:textId="75A39CAC" w:rsidR="000D1B35" w:rsidRDefault="000D1B35" w:rsidP="000D1B35">
      <w:pPr>
        <w:rPr>
          <w:lang w:val="en-IN"/>
        </w:rPr>
      </w:pPr>
    </w:p>
    <w:p w14:paraId="444CF0D2" w14:textId="11D9B6E7" w:rsidR="000D1B35" w:rsidRDefault="000D1B35" w:rsidP="000D1B35">
      <w:pPr>
        <w:rPr>
          <w:lang w:val="en-IN"/>
        </w:rPr>
      </w:pPr>
    </w:p>
    <w:p w14:paraId="73593D47" w14:textId="77777777" w:rsidR="0054200F" w:rsidRPr="0054200F" w:rsidRDefault="0054200F" w:rsidP="00E7394D">
      <w:pPr>
        <w:ind w:left="0"/>
        <w:rPr>
          <w:lang w:val="en-IN"/>
        </w:rPr>
      </w:pPr>
    </w:p>
    <w:p w14:paraId="68A28093" w14:textId="77777777" w:rsidR="0054200F" w:rsidRDefault="0054200F" w:rsidP="0054200F">
      <w:pPr>
        <w:rPr>
          <w:lang w:val="en-IN"/>
        </w:rPr>
      </w:pPr>
    </w:p>
    <w:p w14:paraId="479F9245" w14:textId="7E305165" w:rsidR="0054200F" w:rsidRPr="00E7394D" w:rsidRDefault="00E7394D" w:rsidP="00E7394D">
      <w:pPr>
        <w:pStyle w:val="ListParagraph"/>
        <w:numPr>
          <w:ilvl w:val="0"/>
          <w:numId w:val="6"/>
        </w:numPr>
        <w:rPr>
          <w:rFonts w:ascii="Californian FB" w:hAnsi="Californian FB"/>
          <w:sz w:val="52"/>
          <w:szCs w:val="52"/>
          <w:lang w:val="en-IN"/>
        </w:rPr>
      </w:pPr>
      <w:r w:rsidRPr="00E7394D">
        <w:rPr>
          <w:rFonts w:ascii="Californian FB" w:eastAsiaTheme="minorEastAsia" w:hAnsi="Californian FB" w:cs="CIDFont+F1"/>
          <w:color w:val="auto"/>
          <w:kern w:val="0"/>
          <w:sz w:val="52"/>
          <w:szCs w:val="52"/>
          <w:lang w:val="en-IN" w:bidi="he-IL"/>
        </w:rPr>
        <w:lastRenderedPageBreak/>
        <w:t>References :-</w:t>
      </w:r>
    </w:p>
    <w:p w14:paraId="3F78A2CA" w14:textId="77777777" w:rsidR="00E7394D" w:rsidRDefault="00E7394D" w:rsidP="00E7394D">
      <w:pPr>
        <w:pStyle w:val="ListParagraph"/>
        <w:ind w:left="1440"/>
        <w:rPr>
          <w:rFonts w:ascii="Californian FB" w:eastAsiaTheme="minorEastAsia" w:hAnsi="Californian FB" w:cs="CIDFont+F1"/>
          <w:color w:val="auto"/>
          <w:kern w:val="0"/>
          <w:sz w:val="52"/>
          <w:szCs w:val="52"/>
          <w:lang w:val="en-IN" w:bidi="he-IL"/>
        </w:rPr>
      </w:pPr>
    </w:p>
    <w:p w14:paraId="23829331" w14:textId="2F90ECC3" w:rsidR="00E7394D" w:rsidRPr="00925CD7" w:rsidRDefault="002B64AE" w:rsidP="00925CD7">
      <w:pPr>
        <w:pStyle w:val="ListParagraph"/>
        <w:numPr>
          <w:ilvl w:val="0"/>
          <w:numId w:val="11"/>
        </w:numPr>
        <w:rPr>
          <w:rFonts w:ascii="Californian FB" w:hAnsi="Californian FB"/>
          <w:sz w:val="36"/>
          <w:szCs w:val="36"/>
          <w:lang w:val="en-IN"/>
        </w:rPr>
      </w:pPr>
      <w:hyperlink r:id="rId44" w:history="1">
        <w:r w:rsidR="00BE50DC" w:rsidRPr="00925CD7">
          <w:rPr>
            <w:rStyle w:val="Hyperlink"/>
            <w:rFonts w:ascii="Californian FB" w:hAnsi="Californian FB"/>
            <w:sz w:val="36"/>
            <w:szCs w:val="36"/>
            <w:lang w:val="en-IN"/>
          </w:rPr>
          <w:t>http://www.fpdf.org/</w:t>
        </w:r>
      </w:hyperlink>
    </w:p>
    <w:p w14:paraId="42EAE3B8" w14:textId="70B57F67" w:rsidR="00BE50DC" w:rsidRPr="00925CD7" w:rsidRDefault="002B64AE" w:rsidP="00925CD7">
      <w:pPr>
        <w:pStyle w:val="ListParagraph"/>
        <w:numPr>
          <w:ilvl w:val="0"/>
          <w:numId w:val="11"/>
        </w:numPr>
        <w:rPr>
          <w:rFonts w:ascii="Californian FB" w:hAnsi="Californian FB"/>
          <w:sz w:val="36"/>
          <w:szCs w:val="36"/>
          <w:lang w:val="en-IN"/>
        </w:rPr>
      </w:pPr>
      <w:hyperlink r:id="rId45" w:history="1">
        <w:r w:rsidR="00146535" w:rsidRPr="00925CD7">
          <w:rPr>
            <w:rStyle w:val="Hyperlink"/>
            <w:rFonts w:ascii="Californian FB" w:hAnsi="Californian FB"/>
            <w:sz w:val="36"/>
            <w:szCs w:val="36"/>
            <w:lang w:val="en-IN"/>
          </w:rPr>
          <w:t>https://stackoverflow.com/</w:t>
        </w:r>
      </w:hyperlink>
    </w:p>
    <w:p w14:paraId="6E5DBB29" w14:textId="4FD6246B" w:rsidR="00146535" w:rsidRPr="00925CD7" w:rsidRDefault="002B64AE" w:rsidP="00925CD7">
      <w:pPr>
        <w:pStyle w:val="ListParagraph"/>
        <w:numPr>
          <w:ilvl w:val="0"/>
          <w:numId w:val="11"/>
        </w:numPr>
        <w:rPr>
          <w:rFonts w:ascii="Californian FB" w:hAnsi="Californian FB"/>
          <w:sz w:val="36"/>
          <w:szCs w:val="36"/>
          <w:lang w:val="en-IN"/>
        </w:rPr>
      </w:pPr>
      <w:hyperlink r:id="rId46" w:history="1">
        <w:r w:rsidR="00B84580" w:rsidRPr="00925CD7">
          <w:rPr>
            <w:rStyle w:val="Hyperlink"/>
            <w:rFonts w:ascii="Californian FB" w:hAnsi="Californian FB"/>
            <w:sz w:val="36"/>
            <w:szCs w:val="36"/>
            <w:lang w:val="en-IN"/>
          </w:rPr>
          <w:t>https://www.w3schools.com/php/</w:t>
        </w:r>
      </w:hyperlink>
    </w:p>
    <w:p w14:paraId="071A3070" w14:textId="5CED6DB9" w:rsidR="00B84580" w:rsidRPr="00925CD7" w:rsidRDefault="002B64AE" w:rsidP="00925CD7">
      <w:pPr>
        <w:pStyle w:val="ListParagraph"/>
        <w:numPr>
          <w:ilvl w:val="0"/>
          <w:numId w:val="11"/>
        </w:numPr>
        <w:rPr>
          <w:rFonts w:ascii="Californian FB" w:hAnsi="Californian FB"/>
          <w:sz w:val="36"/>
          <w:szCs w:val="36"/>
          <w:lang w:val="en-IN"/>
        </w:rPr>
      </w:pPr>
      <w:hyperlink r:id="rId47" w:history="1">
        <w:r w:rsidR="00437842" w:rsidRPr="00925CD7">
          <w:rPr>
            <w:rStyle w:val="Hyperlink"/>
            <w:rFonts w:ascii="Californian FB" w:hAnsi="Californian FB"/>
            <w:sz w:val="36"/>
            <w:szCs w:val="36"/>
            <w:lang w:val="en-IN"/>
          </w:rPr>
          <w:t>https://online.visualparadigm.com/app/diagrams/</w:t>
        </w:r>
      </w:hyperlink>
    </w:p>
    <w:p w14:paraId="2B825638" w14:textId="41E11FAF" w:rsidR="00047824" w:rsidRPr="00925CD7" w:rsidRDefault="002B64AE" w:rsidP="00925CD7">
      <w:pPr>
        <w:pStyle w:val="ListParagraph"/>
        <w:numPr>
          <w:ilvl w:val="0"/>
          <w:numId w:val="11"/>
        </w:numPr>
        <w:rPr>
          <w:rFonts w:ascii="Californian FB" w:hAnsi="Californian FB"/>
          <w:sz w:val="36"/>
          <w:szCs w:val="36"/>
          <w:lang w:val="en-IN"/>
        </w:rPr>
      </w:pPr>
      <w:hyperlink r:id="rId48" w:history="1">
        <w:r w:rsidR="00041169" w:rsidRPr="00925CD7">
          <w:rPr>
            <w:rStyle w:val="Hyperlink"/>
            <w:rFonts w:ascii="Californian FB" w:hAnsi="Californian FB"/>
            <w:sz w:val="36"/>
            <w:szCs w:val="36"/>
            <w:lang w:val="en-IN"/>
          </w:rPr>
          <w:t>https://fontawesome.com/icons</w:t>
        </w:r>
      </w:hyperlink>
    </w:p>
    <w:p w14:paraId="575CB818" w14:textId="27E208BA" w:rsidR="008821C6" w:rsidRPr="00925CD7" w:rsidRDefault="002B64AE" w:rsidP="00925CD7">
      <w:pPr>
        <w:pStyle w:val="ListParagraph"/>
        <w:numPr>
          <w:ilvl w:val="0"/>
          <w:numId w:val="11"/>
        </w:numPr>
        <w:rPr>
          <w:rFonts w:ascii="Californian FB" w:hAnsi="Californian FB"/>
          <w:sz w:val="36"/>
          <w:szCs w:val="36"/>
          <w:lang w:val="en-IN"/>
        </w:rPr>
      </w:pPr>
      <w:hyperlink r:id="rId49" w:history="1">
        <w:r w:rsidR="008821C6" w:rsidRPr="00925CD7">
          <w:rPr>
            <w:rStyle w:val="Hyperlink"/>
            <w:rFonts w:ascii="Californian FB" w:hAnsi="Californian FB"/>
            <w:sz w:val="36"/>
            <w:szCs w:val="36"/>
            <w:lang w:val="en-IN"/>
          </w:rPr>
          <w:t>https://getbootstrap.com/</w:t>
        </w:r>
      </w:hyperlink>
    </w:p>
    <w:p w14:paraId="68E091CD" w14:textId="77777777" w:rsidR="008821C6" w:rsidRDefault="008821C6" w:rsidP="00E7394D">
      <w:pPr>
        <w:pStyle w:val="ListParagraph"/>
        <w:ind w:left="1440"/>
        <w:rPr>
          <w:rFonts w:ascii="Californian FB" w:hAnsi="Californian FB"/>
          <w:sz w:val="52"/>
          <w:szCs w:val="52"/>
          <w:lang w:val="en-IN"/>
        </w:rPr>
      </w:pPr>
    </w:p>
    <w:p w14:paraId="5A4E852B" w14:textId="77777777" w:rsidR="00041169" w:rsidRDefault="00041169" w:rsidP="00E7394D">
      <w:pPr>
        <w:pStyle w:val="ListParagraph"/>
        <w:ind w:left="1440"/>
        <w:rPr>
          <w:rFonts w:ascii="Californian FB" w:hAnsi="Californian FB"/>
          <w:sz w:val="52"/>
          <w:szCs w:val="52"/>
          <w:lang w:val="en-IN"/>
        </w:rPr>
      </w:pPr>
    </w:p>
    <w:p w14:paraId="47455A6D" w14:textId="77777777" w:rsidR="00437842" w:rsidRPr="00E7394D" w:rsidRDefault="00437842" w:rsidP="00E7394D">
      <w:pPr>
        <w:pStyle w:val="ListParagraph"/>
        <w:ind w:left="1440"/>
        <w:rPr>
          <w:rFonts w:ascii="Californian FB" w:hAnsi="Californian FB"/>
          <w:sz w:val="52"/>
          <w:szCs w:val="52"/>
          <w:lang w:val="en-IN"/>
        </w:rPr>
      </w:pPr>
    </w:p>
    <w:sectPr w:rsidR="00437842" w:rsidRPr="00E7394D" w:rsidSect="00355C05">
      <w:pgSz w:w="12240" w:h="15840" w:code="1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B50804" w14:textId="77777777" w:rsidR="00075277" w:rsidRDefault="00075277" w:rsidP="00A66B18">
      <w:pPr>
        <w:spacing w:before="0" w:after="0"/>
      </w:pPr>
      <w:r>
        <w:separator/>
      </w:r>
    </w:p>
  </w:endnote>
  <w:endnote w:type="continuationSeparator" w:id="0">
    <w:p w14:paraId="7D4E6470" w14:textId="77777777" w:rsidR="00075277" w:rsidRDefault="00075277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CIDFont+F1">
    <w:altName w:val="Arial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EC7232" w14:textId="77777777" w:rsidR="00075277" w:rsidRDefault="00075277" w:rsidP="00A66B18">
      <w:pPr>
        <w:spacing w:before="0" w:after="0"/>
      </w:pPr>
      <w:r>
        <w:separator/>
      </w:r>
    </w:p>
  </w:footnote>
  <w:footnote w:type="continuationSeparator" w:id="0">
    <w:p w14:paraId="78FFF5A7" w14:textId="77777777" w:rsidR="00075277" w:rsidRDefault="00075277" w:rsidP="00A66B18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2pt;height:12pt" o:bullet="t">
        <v:imagedata r:id="rId1" o:title="mso9205"/>
      </v:shape>
    </w:pict>
  </w:numPicBullet>
  <w:abstractNum w:abstractNumId="0" w15:restartNumberingAfterBreak="0">
    <w:nsid w:val="21F55E95"/>
    <w:multiLevelType w:val="hybridMultilevel"/>
    <w:tmpl w:val="675A638E"/>
    <w:lvl w:ilvl="0" w:tplc="DA30F3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1053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4883C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C0B3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5CB7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2069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6EB8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AA5B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B2A1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4F800D4"/>
    <w:multiLevelType w:val="hybridMultilevel"/>
    <w:tmpl w:val="0C1836A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87047A"/>
    <w:multiLevelType w:val="hybridMultilevel"/>
    <w:tmpl w:val="DFBA6F6E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32C61895"/>
    <w:multiLevelType w:val="hybridMultilevel"/>
    <w:tmpl w:val="B606A368"/>
    <w:lvl w:ilvl="0" w:tplc="FFFFFFFF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61BAB32C">
      <w:start w:val="1"/>
      <w:numFmt w:val="decimal"/>
      <w:lvlText w:val="%8."/>
      <w:lvlJc w:val="left"/>
      <w:pPr>
        <w:ind w:left="7200" w:hanging="360"/>
      </w:pPr>
      <w:rPr>
        <w:i w:val="0"/>
        <w:iCs w:val="0"/>
      </w:rPr>
    </w:lvl>
    <w:lvl w:ilvl="8" w:tplc="4009000B">
      <w:start w:val="1"/>
      <w:numFmt w:val="bullet"/>
      <w:lvlText w:val="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38816E1C"/>
    <w:multiLevelType w:val="hybridMultilevel"/>
    <w:tmpl w:val="E00CDA82"/>
    <w:lvl w:ilvl="0" w:tplc="71043E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3BEC4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1CE9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5EA60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C2C1B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5466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5EF8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881C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B82E7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2C448F5"/>
    <w:multiLevelType w:val="hybridMultilevel"/>
    <w:tmpl w:val="5C64C93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6C281722"/>
    <w:multiLevelType w:val="hybridMultilevel"/>
    <w:tmpl w:val="3D86B306"/>
    <w:lvl w:ilvl="0" w:tplc="40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70C04615"/>
    <w:multiLevelType w:val="hybridMultilevel"/>
    <w:tmpl w:val="11B6F250"/>
    <w:lvl w:ilvl="0" w:tplc="FFFFFFFF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C96A4A"/>
    <w:multiLevelType w:val="hybridMultilevel"/>
    <w:tmpl w:val="B01A5B4E"/>
    <w:lvl w:ilvl="0" w:tplc="30325C4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1" w:tplc="A42E29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2" w:tplc="27C417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3" w:tplc="3A149A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4" w:tplc="CCD80A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5" w:tplc="D91CB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6" w:tplc="70E688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7" w:tplc="F8A20C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  <w:lvl w:ilvl="8" w:tplc="9168DF34" w:tentative="1">
      <w:start w:val="1"/>
      <w:numFmt w:val="bullet"/>
      <w:lvlText w:val="•"/>
      <w:lvlJc w:val="left"/>
      <w:pPr>
        <w:tabs>
          <w:tab w:val="num" w:pos="7200"/>
        </w:tabs>
        <w:ind w:left="7200" w:hanging="360"/>
      </w:pPr>
      <w:rPr>
        <w:rFonts w:ascii="Arial" w:hAnsi="Arial" w:hint="default"/>
      </w:rPr>
    </w:lvl>
  </w:abstractNum>
  <w:abstractNum w:abstractNumId="9" w15:restartNumberingAfterBreak="0">
    <w:nsid w:val="73DC00F8"/>
    <w:multiLevelType w:val="hybridMultilevel"/>
    <w:tmpl w:val="34F87B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B41BAC"/>
    <w:multiLevelType w:val="hybridMultilevel"/>
    <w:tmpl w:val="B21C5BA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0081959">
    <w:abstractNumId w:val="6"/>
  </w:num>
  <w:num w:numId="2" w16cid:durableId="1418945048">
    <w:abstractNumId w:val="3"/>
  </w:num>
  <w:num w:numId="3" w16cid:durableId="1245919833">
    <w:abstractNumId w:val="4"/>
  </w:num>
  <w:num w:numId="4" w16cid:durableId="2120635673">
    <w:abstractNumId w:val="0"/>
  </w:num>
  <w:num w:numId="5" w16cid:durableId="303394425">
    <w:abstractNumId w:val="8"/>
  </w:num>
  <w:num w:numId="6" w16cid:durableId="1367438680">
    <w:abstractNumId w:val="10"/>
  </w:num>
  <w:num w:numId="7" w16cid:durableId="1103647695">
    <w:abstractNumId w:val="7"/>
  </w:num>
  <w:num w:numId="8" w16cid:durableId="1616249220">
    <w:abstractNumId w:val="5"/>
  </w:num>
  <w:num w:numId="9" w16cid:durableId="1057244502">
    <w:abstractNumId w:val="1"/>
  </w:num>
  <w:num w:numId="10" w16cid:durableId="1835686794">
    <w:abstractNumId w:val="9"/>
  </w:num>
  <w:num w:numId="11" w16cid:durableId="8745877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EFE"/>
    <w:rsid w:val="00041169"/>
    <w:rsid w:val="00047824"/>
    <w:rsid w:val="0005092E"/>
    <w:rsid w:val="000523F0"/>
    <w:rsid w:val="00075277"/>
    <w:rsid w:val="00083BAA"/>
    <w:rsid w:val="00090E7E"/>
    <w:rsid w:val="000B24EE"/>
    <w:rsid w:val="000D07DA"/>
    <w:rsid w:val="000D1B35"/>
    <w:rsid w:val="000E4837"/>
    <w:rsid w:val="0010680C"/>
    <w:rsid w:val="00116982"/>
    <w:rsid w:val="0012143C"/>
    <w:rsid w:val="001307EB"/>
    <w:rsid w:val="0014430C"/>
    <w:rsid w:val="00146535"/>
    <w:rsid w:val="00152B0B"/>
    <w:rsid w:val="0017550D"/>
    <w:rsid w:val="001766D6"/>
    <w:rsid w:val="00192419"/>
    <w:rsid w:val="00196D9F"/>
    <w:rsid w:val="001B4229"/>
    <w:rsid w:val="001C270D"/>
    <w:rsid w:val="001D3A42"/>
    <w:rsid w:val="001E2320"/>
    <w:rsid w:val="00214E28"/>
    <w:rsid w:val="002369E8"/>
    <w:rsid w:val="00237642"/>
    <w:rsid w:val="002767CF"/>
    <w:rsid w:val="00285CFA"/>
    <w:rsid w:val="002B55BD"/>
    <w:rsid w:val="002E7951"/>
    <w:rsid w:val="00315CB0"/>
    <w:rsid w:val="00352B81"/>
    <w:rsid w:val="00355C05"/>
    <w:rsid w:val="00394757"/>
    <w:rsid w:val="003A0150"/>
    <w:rsid w:val="003A0673"/>
    <w:rsid w:val="003A6EFB"/>
    <w:rsid w:val="003D66FC"/>
    <w:rsid w:val="003E22DC"/>
    <w:rsid w:val="003E24DF"/>
    <w:rsid w:val="00406FB7"/>
    <w:rsid w:val="0041428F"/>
    <w:rsid w:val="00437842"/>
    <w:rsid w:val="00484744"/>
    <w:rsid w:val="004A0005"/>
    <w:rsid w:val="004A2B0D"/>
    <w:rsid w:val="004A3C36"/>
    <w:rsid w:val="004B065C"/>
    <w:rsid w:val="004C6056"/>
    <w:rsid w:val="004E4124"/>
    <w:rsid w:val="004F4120"/>
    <w:rsid w:val="00524389"/>
    <w:rsid w:val="0054200F"/>
    <w:rsid w:val="005A1478"/>
    <w:rsid w:val="005C2210"/>
    <w:rsid w:val="005E7E9E"/>
    <w:rsid w:val="005F1DF9"/>
    <w:rsid w:val="00604C71"/>
    <w:rsid w:val="00615018"/>
    <w:rsid w:val="0062123A"/>
    <w:rsid w:val="006313E2"/>
    <w:rsid w:val="00646E75"/>
    <w:rsid w:val="006642C6"/>
    <w:rsid w:val="00670290"/>
    <w:rsid w:val="006A6ADD"/>
    <w:rsid w:val="006F6F10"/>
    <w:rsid w:val="00730E01"/>
    <w:rsid w:val="00732757"/>
    <w:rsid w:val="00745ADA"/>
    <w:rsid w:val="0076139D"/>
    <w:rsid w:val="00777C71"/>
    <w:rsid w:val="007824E4"/>
    <w:rsid w:val="00783E79"/>
    <w:rsid w:val="00793230"/>
    <w:rsid w:val="0079567B"/>
    <w:rsid w:val="007A1A7C"/>
    <w:rsid w:val="007B5AE8"/>
    <w:rsid w:val="007D3AE0"/>
    <w:rsid w:val="007F5192"/>
    <w:rsid w:val="00824EC0"/>
    <w:rsid w:val="00827379"/>
    <w:rsid w:val="00827634"/>
    <w:rsid w:val="00831721"/>
    <w:rsid w:val="00861EFE"/>
    <w:rsid w:val="00862A06"/>
    <w:rsid w:val="008821C6"/>
    <w:rsid w:val="00892709"/>
    <w:rsid w:val="00903F11"/>
    <w:rsid w:val="00925CD7"/>
    <w:rsid w:val="00927A69"/>
    <w:rsid w:val="009425F5"/>
    <w:rsid w:val="00944921"/>
    <w:rsid w:val="009578D5"/>
    <w:rsid w:val="009824F8"/>
    <w:rsid w:val="009C389B"/>
    <w:rsid w:val="009D78BB"/>
    <w:rsid w:val="00A26FE7"/>
    <w:rsid w:val="00A6242A"/>
    <w:rsid w:val="00A66B18"/>
    <w:rsid w:val="00A6783B"/>
    <w:rsid w:val="00A96CF8"/>
    <w:rsid w:val="00AA089B"/>
    <w:rsid w:val="00AE1388"/>
    <w:rsid w:val="00AF3982"/>
    <w:rsid w:val="00B0185A"/>
    <w:rsid w:val="00B151C0"/>
    <w:rsid w:val="00B23B1D"/>
    <w:rsid w:val="00B50294"/>
    <w:rsid w:val="00B52C63"/>
    <w:rsid w:val="00B57D6E"/>
    <w:rsid w:val="00B84580"/>
    <w:rsid w:val="00B8744C"/>
    <w:rsid w:val="00B93312"/>
    <w:rsid w:val="00BD5EC1"/>
    <w:rsid w:val="00BE289C"/>
    <w:rsid w:val="00BE50DC"/>
    <w:rsid w:val="00C11D8E"/>
    <w:rsid w:val="00C12D10"/>
    <w:rsid w:val="00C25DB8"/>
    <w:rsid w:val="00C2797B"/>
    <w:rsid w:val="00C701F7"/>
    <w:rsid w:val="00C70786"/>
    <w:rsid w:val="00C73E72"/>
    <w:rsid w:val="00CC7E58"/>
    <w:rsid w:val="00CE71A2"/>
    <w:rsid w:val="00D04066"/>
    <w:rsid w:val="00D06AA5"/>
    <w:rsid w:val="00D10958"/>
    <w:rsid w:val="00D217D3"/>
    <w:rsid w:val="00D25D6F"/>
    <w:rsid w:val="00D54B3A"/>
    <w:rsid w:val="00D66593"/>
    <w:rsid w:val="00D73495"/>
    <w:rsid w:val="00D74AE3"/>
    <w:rsid w:val="00D767B3"/>
    <w:rsid w:val="00D827C9"/>
    <w:rsid w:val="00D874E3"/>
    <w:rsid w:val="00DB3DB7"/>
    <w:rsid w:val="00DE6DA2"/>
    <w:rsid w:val="00DF2D30"/>
    <w:rsid w:val="00E1052D"/>
    <w:rsid w:val="00E40045"/>
    <w:rsid w:val="00E4786A"/>
    <w:rsid w:val="00E55D74"/>
    <w:rsid w:val="00E62A1D"/>
    <w:rsid w:val="00E6540C"/>
    <w:rsid w:val="00E7251B"/>
    <w:rsid w:val="00E7394D"/>
    <w:rsid w:val="00E81E2A"/>
    <w:rsid w:val="00E86F69"/>
    <w:rsid w:val="00E8748C"/>
    <w:rsid w:val="00E938BC"/>
    <w:rsid w:val="00EE0952"/>
    <w:rsid w:val="00F15C0E"/>
    <w:rsid w:val="00F24138"/>
    <w:rsid w:val="00F56557"/>
    <w:rsid w:val="00F958AE"/>
    <w:rsid w:val="00FA0E25"/>
    <w:rsid w:val="00FA7F6D"/>
    <w:rsid w:val="00FD725F"/>
    <w:rsid w:val="00FE0F43"/>
    <w:rsid w:val="00FF4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2"/>
    </o:shapelayout>
  </w:shapeDefaults>
  <w:decimalSymbol w:val="."/>
  <w:listSeparator w:val=","/>
  <w14:docId w14:val="414AC775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">
    <w:name w:val="Logo"/>
    <w:basedOn w:val="Normal"/>
    <w:next w:val="Normal"/>
    <w:link w:val="LogoChar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LogoChar">
    <w:name w:val="Logo Char"/>
    <w:basedOn w:val="DefaultParagraphFont"/>
    <w:link w:val="Log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customStyle="1" w:styleId="Default">
    <w:name w:val="Default"/>
    <w:rsid w:val="005A1478"/>
    <w:pPr>
      <w:autoSpaceDE w:val="0"/>
      <w:autoSpaceDN w:val="0"/>
      <w:adjustRightInd w:val="0"/>
    </w:pPr>
    <w:rPr>
      <w:rFonts w:ascii="Tw Cen MT" w:hAnsi="Tw Cen MT" w:cs="Tw Cen MT"/>
      <w:color w:val="000000"/>
      <w:lang w:val="en-IN" w:bidi="gu-IN"/>
    </w:rPr>
  </w:style>
  <w:style w:type="table" w:styleId="GridTable2-Accent2">
    <w:name w:val="Grid Table 2 Accent 2"/>
    <w:basedOn w:val="TableNormal"/>
    <w:uiPriority w:val="47"/>
    <w:rsid w:val="004A0005"/>
    <w:tblPr>
      <w:tblStyleRowBandSize w:val="1"/>
      <w:tblStyleColBandSize w:val="1"/>
      <w:tblBorders>
        <w:top w:val="single" w:sz="2" w:space="0" w:color="4FCDFF" w:themeColor="accent2" w:themeTint="99"/>
        <w:bottom w:val="single" w:sz="2" w:space="0" w:color="4FCDFF" w:themeColor="accent2" w:themeTint="99"/>
        <w:insideH w:val="single" w:sz="2" w:space="0" w:color="4FCDFF" w:themeColor="accent2" w:themeTint="99"/>
        <w:insideV w:val="single" w:sz="2" w:space="0" w:color="4FCD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FCD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FCD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EFF" w:themeFill="accent2" w:themeFillTint="33"/>
      </w:tcPr>
    </w:tblStylePr>
    <w:tblStylePr w:type="band1Horz">
      <w:tblPr/>
      <w:tcPr>
        <w:shd w:val="clear" w:color="auto" w:fill="C4EEFF" w:themeFill="accent2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4A0005"/>
    <w:rPr>
      <w:color w:val="0C9A73" w:themeColor="accent4" w:themeShade="BF"/>
    </w:rPr>
    <w:tblPr>
      <w:tblStyleRowBandSize w:val="1"/>
      <w:tblStyleColBandSize w:val="1"/>
      <w:tblBorders>
        <w:top w:val="single" w:sz="4" w:space="0" w:color="5FF2CA" w:themeColor="accent4" w:themeTint="99"/>
        <w:left w:val="single" w:sz="4" w:space="0" w:color="5FF2CA" w:themeColor="accent4" w:themeTint="99"/>
        <w:bottom w:val="single" w:sz="4" w:space="0" w:color="5FF2CA" w:themeColor="accent4" w:themeTint="99"/>
        <w:right w:val="single" w:sz="4" w:space="0" w:color="5FF2CA" w:themeColor="accent4" w:themeTint="99"/>
        <w:insideH w:val="single" w:sz="4" w:space="0" w:color="5FF2CA" w:themeColor="accent4" w:themeTint="99"/>
        <w:insideV w:val="single" w:sz="4" w:space="0" w:color="5FF2CA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5FF2CA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FF2C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BED" w:themeFill="accent4" w:themeFillTint="33"/>
      </w:tcPr>
    </w:tblStylePr>
    <w:tblStylePr w:type="band1Horz">
      <w:tblPr/>
      <w:tcPr>
        <w:shd w:val="clear" w:color="auto" w:fill="C9FBED" w:themeFill="accent4" w:themeFillTint="33"/>
      </w:tcPr>
    </w:tblStylePr>
  </w:style>
  <w:style w:type="table" w:styleId="TableGrid">
    <w:name w:val="Table Grid"/>
    <w:basedOn w:val="TableNormal"/>
    <w:uiPriority w:val="39"/>
    <w:rsid w:val="00D74A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-Accent4">
    <w:name w:val="Grid Table 3 Accent 4"/>
    <w:basedOn w:val="TableNormal"/>
    <w:uiPriority w:val="48"/>
    <w:rsid w:val="00D74AE3"/>
    <w:tblPr>
      <w:tblStyleRowBandSize w:val="1"/>
      <w:tblStyleColBandSize w:val="1"/>
      <w:tblBorders>
        <w:top w:val="single" w:sz="4" w:space="0" w:color="5FF2CA" w:themeColor="accent4" w:themeTint="99"/>
        <w:left w:val="single" w:sz="4" w:space="0" w:color="5FF2CA" w:themeColor="accent4" w:themeTint="99"/>
        <w:bottom w:val="single" w:sz="4" w:space="0" w:color="5FF2CA" w:themeColor="accent4" w:themeTint="99"/>
        <w:right w:val="single" w:sz="4" w:space="0" w:color="5FF2CA" w:themeColor="accent4" w:themeTint="99"/>
        <w:insideH w:val="single" w:sz="4" w:space="0" w:color="5FF2CA" w:themeColor="accent4" w:themeTint="99"/>
        <w:insideV w:val="single" w:sz="4" w:space="0" w:color="5FF2C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9FBED" w:themeFill="accent4" w:themeFillTint="33"/>
      </w:tcPr>
    </w:tblStylePr>
    <w:tblStylePr w:type="band1Horz">
      <w:tblPr/>
      <w:tcPr>
        <w:shd w:val="clear" w:color="auto" w:fill="C9FBED" w:themeFill="accent4" w:themeFillTint="33"/>
      </w:tcPr>
    </w:tblStylePr>
    <w:tblStylePr w:type="neCell">
      <w:tblPr/>
      <w:tcPr>
        <w:tcBorders>
          <w:bottom w:val="single" w:sz="4" w:space="0" w:color="5FF2CA" w:themeColor="accent4" w:themeTint="99"/>
        </w:tcBorders>
      </w:tcPr>
    </w:tblStylePr>
    <w:tblStylePr w:type="nwCell">
      <w:tblPr/>
      <w:tcPr>
        <w:tcBorders>
          <w:bottom w:val="single" w:sz="4" w:space="0" w:color="5FF2CA" w:themeColor="accent4" w:themeTint="99"/>
        </w:tcBorders>
      </w:tcPr>
    </w:tblStylePr>
    <w:tblStylePr w:type="seCell">
      <w:tblPr/>
      <w:tcPr>
        <w:tcBorders>
          <w:top w:val="single" w:sz="4" w:space="0" w:color="5FF2CA" w:themeColor="accent4" w:themeTint="99"/>
        </w:tcBorders>
      </w:tcPr>
    </w:tblStylePr>
    <w:tblStylePr w:type="swCell">
      <w:tblPr/>
      <w:tcPr>
        <w:tcBorders>
          <w:top w:val="single" w:sz="4" w:space="0" w:color="5FF2CA" w:themeColor="accent4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D74AE3"/>
    <w:tblPr>
      <w:tblStyleRowBandSize w:val="1"/>
      <w:tblStyleColBandSize w:val="1"/>
      <w:tblBorders>
        <w:top w:val="single" w:sz="4" w:space="0" w:color="4389D7" w:themeColor="accent1" w:themeTint="99"/>
        <w:left w:val="single" w:sz="4" w:space="0" w:color="4389D7" w:themeColor="accent1" w:themeTint="99"/>
        <w:bottom w:val="single" w:sz="4" w:space="0" w:color="4389D7" w:themeColor="accent1" w:themeTint="99"/>
        <w:right w:val="single" w:sz="4" w:space="0" w:color="4389D7" w:themeColor="accent1" w:themeTint="99"/>
        <w:insideH w:val="single" w:sz="4" w:space="0" w:color="4389D7" w:themeColor="accent1" w:themeTint="99"/>
        <w:insideV w:val="single" w:sz="4" w:space="0" w:color="4389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7406D" w:themeColor="accent1"/>
          <w:left w:val="single" w:sz="4" w:space="0" w:color="17406D" w:themeColor="accent1"/>
          <w:bottom w:val="single" w:sz="4" w:space="0" w:color="17406D" w:themeColor="accent1"/>
          <w:right w:val="single" w:sz="4" w:space="0" w:color="17406D" w:themeColor="accent1"/>
          <w:insideH w:val="nil"/>
          <w:insideV w:val="nil"/>
        </w:tcBorders>
        <w:shd w:val="clear" w:color="auto" w:fill="17406D" w:themeFill="accent1"/>
      </w:tcPr>
    </w:tblStylePr>
    <w:tblStylePr w:type="lastRow">
      <w:rPr>
        <w:b/>
        <w:bCs/>
      </w:rPr>
      <w:tblPr/>
      <w:tcPr>
        <w:tcBorders>
          <w:top w:val="double" w:sz="4" w:space="0" w:color="17406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7F1" w:themeFill="accent1" w:themeFillTint="33"/>
      </w:tcPr>
    </w:tblStylePr>
    <w:tblStylePr w:type="band1Horz">
      <w:tblPr/>
      <w:tcPr>
        <w:shd w:val="clear" w:color="auto" w:fill="C0D7F1" w:themeFill="accent1" w:themeFillTint="33"/>
      </w:tcPr>
    </w:tblStylePr>
  </w:style>
  <w:style w:type="table" w:styleId="GridTable4-Accent3">
    <w:name w:val="Grid Table 4 Accent 3"/>
    <w:basedOn w:val="TableNormal"/>
    <w:uiPriority w:val="49"/>
    <w:rsid w:val="00196D9F"/>
    <w:tblPr>
      <w:tblStyleRowBandSize w:val="1"/>
      <w:tblStyleColBandSize w:val="1"/>
      <w:tblBorders>
        <w:top w:val="single" w:sz="4" w:space="0" w:color="5DEFF6" w:themeColor="accent3" w:themeTint="99"/>
        <w:left w:val="single" w:sz="4" w:space="0" w:color="5DEFF6" w:themeColor="accent3" w:themeTint="99"/>
        <w:bottom w:val="single" w:sz="4" w:space="0" w:color="5DEFF6" w:themeColor="accent3" w:themeTint="99"/>
        <w:right w:val="single" w:sz="4" w:space="0" w:color="5DEFF6" w:themeColor="accent3" w:themeTint="99"/>
        <w:insideH w:val="single" w:sz="4" w:space="0" w:color="5DEFF6" w:themeColor="accent3" w:themeTint="99"/>
        <w:insideV w:val="single" w:sz="4" w:space="0" w:color="5DEFF6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BD0D9" w:themeColor="accent3"/>
          <w:left w:val="single" w:sz="4" w:space="0" w:color="0BD0D9" w:themeColor="accent3"/>
          <w:bottom w:val="single" w:sz="4" w:space="0" w:color="0BD0D9" w:themeColor="accent3"/>
          <w:right w:val="single" w:sz="4" w:space="0" w:color="0BD0D9" w:themeColor="accent3"/>
          <w:insideH w:val="nil"/>
          <w:insideV w:val="nil"/>
        </w:tcBorders>
        <w:shd w:val="clear" w:color="auto" w:fill="0BD0D9" w:themeFill="accent3"/>
      </w:tcPr>
    </w:tblStylePr>
    <w:tblStylePr w:type="lastRow">
      <w:rPr>
        <w:b/>
        <w:bCs/>
      </w:rPr>
      <w:tblPr/>
      <w:tcPr>
        <w:tcBorders>
          <w:top w:val="double" w:sz="4" w:space="0" w:color="0BD0D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F9FC" w:themeFill="accent3" w:themeFillTint="33"/>
      </w:tcPr>
    </w:tblStylePr>
    <w:tblStylePr w:type="band1Horz">
      <w:tblPr/>
      <w:tcPr>
        <w:shd w:val="clear" w:color="auto" w:fill="C9F9FC" w:themeFill="accent3" w:themeFillTint="33"/>
      </w:tcPr>
    </w:tblStylePr>
  </w:style>
  <w:style w:type="paragraph" w:styleId="ListParagraph">
    <w:name w:val="List Paragraph"/>
    <w:basedOn w:val="Normal"/>
    <w:uiPriority w:val="34"/>
    <w:semiHidden/>
    <w:rsid w:val="00824EC0"/>
    <w:pPr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3D66FC"/>
    <w:pPr>
      <w:spacing w:before="0" w:after="0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66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BE50DC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rsid w:val="00BE50DC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355C05"/>
    <w:rPr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55C05"/>
    <w:rPr>
      <w:sz w:val="22"/>
      <w:szCs w:val="22"/>
      <w:lang w:eastAsia="en-US"/>
    </w:rPr>
  </w:style>
  <w:style w:type="table" w:customStyle="1" w:styleId="TableGrid0">
    <w:name w:val="TableGrid"/>
    <w:rsid w:val="00355C05"/>
    <w:rPr>
      <w:sz w:val="22"/>
      <w:szCs w:val="22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1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682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37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2312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901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057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942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06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3307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60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05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9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19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49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903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96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53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7930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7272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50632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85322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21831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4189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08068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904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465347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5066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9108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28073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56044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07698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8250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75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797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0051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8334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microsoft.com/office/2007/relationships/diagramDrawing" Target="diagrams/drawing1.xm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online.visualparadigm.com/app/diagrams/" TargetMode="Externa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diagramQuickStyle" Target="diagrams/quickStyle1.xm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stackoverflow.com/" TargetMode="External"/><Relationship Id="rId5" Type="http://schemas.openxmlformats.org/officeDocument/2006/relationships/numbering" Target="numbering.xml"/><Relationship Id="rId15" Type="http://schemas.openxmlformats.org/officeDocument/2006/relationships/diagramLayout" Target="diagrams/layout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getbootstrap.com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://www.fpdf.org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diagramData" Target="diagrams/data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fontawesome.com/icons" TargetMode="Externa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3.emf"/><Relationship Id="rId17" Type="http://schemas.openxmlformats.org/officeDocument/2006/relationships/diagramColors" Target="diagrams/colors1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www.w3schools.com/php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rthil%20Savaliya\AppData\Local\Microsoft\Office\16.0\DTS\en-US%7bAA5FF2FB-4DA1-4475-9F6B-550608540733%7d\%7b1794C4EB-2F5A-414C-A5AE-1C94E6F5BF97%7dtf56348247_win32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CD90129-D7AC-4C8D-B890-2C67D45E37D9}" type="doc">
      <dgm:prSet loTypeId="urn:microsoft.com/office/officeart/2005/8/layout/hierarchy6" loCatId="hierarchy" qsTypeId="urn:microsoft.com/office/officeart/2005/8/quickstyle/simple5" qsCatId="simple" csTypeId="urn:microsoft.com/office/officeart/2005/8/colors/colorful2" csCatId="colorful" phldr="1"/>
      <dgm:spPr/>
      <dgm:t>
        <a:bodyPr/>
        <a:lstStyle/>
        <a:p>
          <a:endParaRPr lang="en-IN"/>
        </a:p>
      </dgm:t>
    </dgm:pt>
    <dgm:pt modelId="{09BA364F-4512-4A21-92EB-B6A85D2EFB47}">
      <dgm:prSet phldrT="[Text]"/>
      <dgm:spPr/>
      <dgm:t>
        <a:bodyPr/>
        <a:lstStyle/>
        <a:p>
          <a:pPr algn="ctr"/>
          <a:r>
            <a:rPr lang="en-IN" b="1" cap="none" spc="0" dirty="0">
              <a:ln w="11112">
                <a:prstDash val="solid"/>
              </a:ln>
              <a:effectLst/>
              <a:latin typeface="+mj-lt"/>
            </a:rPr>
            <a:t>Auto Solutions</a:t>
          </a:r>
        </a:p>
      </dgm:t>
    </dgm:pt>
    <dgm:pt modelId="{E559BEED-693A-4D13-9D3D-11EA21BCCB92}" type="parTrans" cxnId="{004E4621-E987-48B7-BF22-3D63B9DC71C3}">
      <dgm:prSet/>
      <dgm:spPr/>
      <dgm:t>
        <a:bodyPr/>
        <a:lstStyle/>
        <a:p>
          <a:pPr algn="ctr"/>
          <a:endParaRPr lang="en-IN" b="1" cap="none" spc="0">
            <a:ln w="11112">
              <a:solidFill>
                <a:schemeClr val="accent2"/>
              </a:solidFill>
              <a:prstDash val="solid"/>
            </a:ln>
            <a:solidFill>
              <a:schemeClr val="tx1"/>
            </a:solidFill>
            <a:effectLst/>
          </a:endParaRPr>
        </a:p>
      </dgm:t>
    </dgm:pt>
    <dgm:pt modelId="{3C158CFF-FD80-4531-BABA-94E552A3FD5D}" type="sibTrans" cxnId="{004E4621-E987-48B7-BF22-3D63B9DC71C3}">
      <dgm:prSet/>
      <dgm:spPr/>
      <dgm:t>
        <a:bodyPr/>
        <a:lstStyle/>
        <a:p>
          <a:pPr algn="ctr"/>
          <a:endParaRPr lang="en-IN" b="1" cap="none" spc="0">
            <a:ln w="11112">
              <a:solidFill>
                <a:schemeClr val="accent2"/>
              </a:solidFill>
              <a:prstDash val="solid"/>
            </a:ln>
            <a:solidFill>
              <a:schemeClr val="tx1"/>
            </a:solidFill>
            <a:effectLst/>
          </a:endParaRPr>
        </a:p>
      </dgm:t>
    </dgm:pt>
    <dgm:pt modelId="{1677BE6F-E283-4945-A677-92297035C0D5}">
      <dgm:prSet phldrT="[Text]"/>
      <dgm:spPr/>
      <dgm:t>
        <a:bodyPr/>
        <a:lstStyle/>
        <a:p>
          <a:pPr algn="ctr"/>
          <a:r>
            <a:rPr lang="en-IN" b="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Admin</a:t>
          </a:r>
        </a:p>
      </dgm:t>
    </dgm:pt>
    <dgm:pt modelId="{75DC467D-BDB6-4B24-9B3C-A83BA6380F4B}" type="parTrans" cxnId="{CEA1B09C-79DD-4516-823F-D10B556806E6}">
      <dgm:prSet/>
      <dgm:spPr/>
      <dgm:t>
        <a:bodyPr/>
        <a:lstStyle/>
        <a:p>
          <a:pPr algn="ctr"/>
          <a:endParaRPr lang="en-IN" b="0" cap="none" spc="0" dirty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90C2319C-18C8-43F3-BB1C-5615A172D286}" type="sibTrans" cxnId="{CEA1B09C-79DD-4516-823F-D10B556806E6}">
      <dgm:prSet/>
      <dgm:spPr/>
      <dgm:t>
        <a:bodyPr/>
        <a:lstStyle/>
        <a:p>
          <a:pPr algn="ctr"/>
          <a:endParaRPr lang="en-IN" b="1" cap="none" spc="0">
            <a:ln w="11112">
              <a:solidFill>
                <a:schemeClr val="accent2"/>
              </a:solidFill>
              <a:prstDash val="solid"/>
            </a:ln>
            <a:solidFill>
              <a:schemeClr val="tx1"/>
            </a:solidFill>
            <a:effectLst/>
          </a:endParaRPr>
        </a:p>
      </dgm:t>
    </dgm:pt>
    <dgm:pt modelId="{2E204176-D729-437E-9B31-C57263228BAA}">
      <dgm:prSet phldrT="[Text]"/>
      <dgm:spPr/>
      <dgm:t>
        <a:bodyPr/>
        <a:lstStyle/>
        <a:p>
          <a:pPr algn="ctr"/>
          <a:r>
            <a:rPr lang="en-IN" b="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Client</a:t>
          </a:r>
        </a:p>
      </dgm:t>
    </dgm:pt>
    <dgm:pt modelId="{23F990F6-BD77-404D-905D-8F89741CF463}" type="parTrans" cxnId="{D12B8D6A-1D36-4BCC-9310-2619BF3DB22D}">
      <dgm:prSet/>
      <dgm:spPr/>
      <dgm:t>
        <a:bodyPr/>
        <a:lstStyle/>
        <a:p>
          <a:pPr algn="ctr"/>
          <a:endParaRPr lang="en-IN" b="0" cap="none" spc="0" dirty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6A9B347F-CC0F-4C54-B404-29372084F206}" type="sibTrans" cxnId="{D12B8D6A-1D36-4BCC-9310-2619BF3DB22D}">
      <dgm:prSet/>
      <dgm:spPr/>
      <dgm:t>
        <a:bodyPr/>
        <a:lstStyle/>
        <a:p>
          <a:pPr algn="ctr"/>
          <a:endParaRPr lang="en-IN" b="1" cap="none" spc="0">
            <a:ln w="11112">
              <a:solidFill>
                <a:schemeClr val="accent2"/>
              </a:solidFill>
              <a:prstDash val="solid"/>
            </a:ln>
            <a:solidFill>
              <a:schemeClr val="tx1"/>
            </a:solidFill>
            <a:effectLst/>
          </a:endParaRPr>
        </a:p>
      </dgm:t>
    </dgm:pt>
    <dgm:pt modelId="{44498F69-F1B4-4D7D-B2EC-9BBB371EB057}">
      <dgm:prSet phldrT="[Text]"/>
      <dgm:spPr/>
      <dgm:t>
        <a:bodyPr/>
        <a:lstStyle/>
        <a:p>
          <a:pPr algn="ctr"/>
          <a:r>
            <a:rPr lang="en-IN" b="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Car Details</a:t>
          </a:r>
        </a:p>
      </dgm:t>
    </dgm:pt>
    <dgm:pt modelId="{BB2F6F94-688D-4056-8B68-20769CB2FDAF}" type="parTrans" cxnId="{6C4F5EEC-0F08-43DA-A924-C360EF3CDC32}">
      <dgm:prSet/>
      <dgm:spPr/>
      <dgm:t>
        <a:bodyPr/>
        <a:lstStyle/>
        <a:p>
          <a:pPr algn="ctr"/>
          <a:endParaRPr lang="en-IN" b="0" cap="none" spc="0" dirty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5756B450-F355-4DE4-8EFF-803FD1C6D9D0}" type="sibTrans" cxnId="{6C4F5EEC-0F08-43DA-A924-C360EF3CDC32}">
      <dgm:prSet/>
      <dgm:spPr/>
      <dgm:t>
        <a:bodyPr/>
        <a:lstStyle/>
        <a:p>
          <a:pPr algn="ctr"/>
          <a:endParaRPr lang="en-IN" b="1" cap="none" spc="0">
            <a:ln w="11112">
              <a:solidFill>
                <a:schemeClr val="accent2"/>
              </a:solidFill>
              <a:prstDash val="solid"/>
            </a:ln>
            <a:solidFill>
              <a:schemeClr val="tx1"/>
            </a:solidFill>
            <a:effectLst/>
          </a:endParaRPr>
        </a:p>
      </dgm:t>
    </dgm:pt>
    <dgm:pt modelId="{73E83B48-792B-44A0-8E37-03D7A0D7D60B}">
      <dgm:prSet phldrT="[Text]"/>
      <dgm:spPr/>
      <dgm:t>
        <a:bodyPr/>
        <a:lstStyle/>
        <a:p>
          <a:pPr algn="ctr"/>
          <a:r>
            <a:rPr lang="en-IN" b="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Login ?</a:t>
          </a:r>
        </a:p>
      </dgm:t>
    </dgm:pt>
    <dgm:pt modelId="{E4C401C9-1BD3-46E1-B388-70FB64C1784A}" type="sibTrans" cxnId="{2338F7A0-5D56-4AA0-AD2D-69D3BAA036A6}">
      <dgm:prSet/>
      <dgm:spPr/>
      <dgm:t>
        <a:bodyPr/>
        <a:lstStyle/>
        <a:p>
          <a:pPr algn="ctr"/>
          <a:endParaRPr lang="en-IN" b="1" cap="none" spc="0">
            <a:ln w="11112">
              <a:solidFill>
                <a:schemeClr val="accent2"/>
              </a:solidFill>
              <a:prstDash val="solid"/>
            </a:ln>
            <a:solidFill>
              <a:schemeClr val="tx1"/>
            </a:solidFill>
            <a:effectLst/>
          </a:endParaRPr>
        </a:p>
      </dgm:t>
    </dgm:pt>
    <dgm:pt modelId="{A5523A77-5D07-4991-8B5C-E32B85CE303A}" type="parTrans" cxnId="{2338F7A0-5D56-4AA0-AD2D-69D3BAA036A6}">
      <dgm:prSet/>
      <dgm:spPr/>
      <dgm:t>
        <a:bodyPr/>
        <a:lstStyle/>
        <a:p>
          <a:pPr algn="ctr"/>
          <a:endParaRPr lang="en-IN" b="0" cap="none" spc="0" dirty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862EE368-05E7-475A-9A51-200C3BC96854}">
      <dgm:prSet/>
      <dgm:spPr/>
      <dgm:t>
        <a:bodyPr/>
        <a:lstStyle/>
        <a:p>
          <a:pPr algn="ctr"/>
          <a:r>
            <a:rPr lang="en-IN" b="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Further Car Details</a:t>
          </a:r>
        </a:p>
      </dgm:t>
    </dgm:pt>
    <dgm:pt modelId="{290A87A4-7466-42EC-9EA7-515503ED149B}" type="parTrans" cxnId="{E42B6107-7253-42CE-A8FD-8A0970BCE9D0}">
      <dgm:prSet/>
      <dgm:spPr/>
      <dgm:t>
        <a:bodyPr/>
        <a:lstStyle/>
        <a:p>
          <a:pPr algn="ctr"/>
          <a:endParaRPr lang="en-IN" b="0" cap="none" spc="0" dirty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2B2CC786-B4E9-4D2E-AD2C-8F7267C2517D}" type="sibTrans" cxnId="{E42B6107-7253-42CE-A8FD-8A0970BCE9D0}">
      <dgm:prSet/>
      <dgm:spPr/>
      <dgm:t>
        <a:bodyPr/>
        <a:lstStyle/>
        <a:p>
          <a:pPr algn="ctr"/>
          <a:endParaRPr lang="en-IN" b="1" cap="none" spc="0">
            <a:ln w="11112">
              <a:solidFill>
                <a:schemeClr val="accent2"/>
              </a:solidFill>
              <a:prstDash val="solid"/>
            </a:ln>
            <a:solidFill>
              <a:schemeClr val="tx1"/>
            </a:solidFill>
            <a:effectLst/>
          </a:endParaRPr>
        </a:p>
      </dgm:t>
    </dgm:pt>
    <dgm:pt modelId="{84A6B065-6EDC-4CA2-BBC7-E3B839E3D2F6}">
      <dgm:prSet/>
      <dgm:spPr/>
      <dgm:t>
        <a:bodyPr/>
        <a:lstStyle/>
        <a:p>
          <a:pPr algn="ctr"/>
          <a:r>
            <a:rPr lang="en-IN" b="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Buy The Car</a:t>
          </a:r>
        </a:p>
      </dgm:t>
    </dgm:pt>
    <dgm:pt modelId="{693928C8-D698-40AC-9DEB-7788238BE936}" type="parTrans" cxnId="{A1166B8E-0E5C-4500-A4D4-061FEB69A272}">
      <dgm:prSet/>
      <dgm:spPr/>
      <dgm:t>
        <a:bodyPr/>
        <a:lstStyle/>
        <a:p>
          <a:pPr algn="ctr"/>
          <a:endParaRPr lang="en-IN" b="0" cap="none" spc="0" dirty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17C7B88C-44BC-4D0B-BF5D-9B2FFEFFEFD5}" type="sibTrans" cxnId="{A1166B8E-0E5C-4500-A4D4-061FEB69A272}">
      <dgm:prSet/>
      <dgm:spPr/>
      <dgm:t>
        <a:bodyPr/>
        <a:lstStyle/>
        <a:p>
          <a:pPr algn="ctr"/>
          <a:endParaRPr lang="en-IN" b="1" cap="none" spc="0">
            <a:ln w="11112">
              <a:solidFill>
                <a:schemeClr val="accent2"/>
              </a:solidFill>
              <a:prstDash val="solid"/>
            </a:ln>
            <a:solidFill>
              <a:schemeClr val="tx1"/>
            </a:solidFill>
            <a:effectLst/>
          </a:endParaRPr>
        </a:p>
      </dgm:t>
    </dgm:pt>
    <dgm:pt modelId="{9064AE8A-25F7-44BA-B552-434E6C440184}">
      <dgm:prSet/>
      <dgm:spPr/>
      <dgm:t>
        <a:bodyPr/>
        <a:lstStyle/>
        <a:p>
          <a:pPr algn="ctr"/>
          <a:r>
            <a:rPr lang="en-IN" b="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Payment Process</a:t>
          </a:r>
        </a:p>
      </dgm:t>
    </dgm:pt>
    <dgm:pt modelId="{59DF7939-C1DE-469A-985B-32BCFF9C5188}" type="parTrans" cxnId="{206E933B-9C58-4E1B-A589-30485E687219}">
      <dgm:prSet/>
      <dgm:spPr/>
      <dgm:t>
        <a:bodyPr/>
        <a:lstStyle/>
        <a:p>
          <a:pPr algn="ctr"/>
          <a:endParaRPr lang="en-IN" b="0" cap="none" spc="0" dirty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3ECF4FAC-2224-4596-AE65-C601BD724D1D}" type="sibTrans" cxnId="{206E933B-9C58-4E1B-A589-30485E687219}">
      <dgm:prSet/>
      <dgm:spPr/>
      <dgm:t>
        <a:bodyPr/>
        <a:lstStyle/>
        <a:p>
          <a:pPr algn="ctr"/>
          <a:endParaRPr lang="en-IN" b="1" cap="none" spc="0">
            <a:ln w="11112">
              <a:solidFill>
                <a:schemeClr val="accent2"/>
              </a:solidFill>
              <a:prstDash val="solid"/>
            </a:ln>
            <a:solidFill>
              <a:schemeClr val="tx1"/>
            </a:solidFill>
            <a:effectLst/>
          </a:endParaRPr>
        </a:p>
      </dgm:t>
    </dgm:pt>
    <dgm:pt modelId="{29B7E710-9295-4796-80C6-486458BB9145}">
      <dgm:prSet/>
      <dgm:spPr/>
      <dgm:t>
        <a:bodyPr/>
        <a:lstStyle/>
        <a:p>
          <a:pPr algn="ctr"/>
          <a:r>
            <a:rPr lang="en-IN" b="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Download The Bill</a:t>
          </a:r>
        </a:p>
      </dgm:t>
    </dgm:pt>
    <dgm:pt modelId="{D0F0C978-93EC-4F1C-9E83-43AFD82B00A3}" type="parTrans" cxnId="{EF65537F-7FDF-4BAB-89CF-DC9E7947586C}">
      <dgm:prSet/>
      <dgm:spPr/>
      <dgm:t>
        <a:bodyPr/>
        <a:lstStyle/>
        <a:p>
          <a:pPr algn="ctr"/>
          <a:endParaRPr lang="en-IN" b="0" cap="none" spc="0" dirty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D59F019A-F58C-4D64-9015-917BA4C088D8}" type="sibTrans" cxnId="{EF65537F-7FDF-4BAB-89CF-DC9E7947586C}">
      <dgm:prSet/>
      <dgm:spPr/>
      <dgm:t>
        <a:bodyPr/>
        <a:lstStyle/>
        <a:p>
          <a:pPr algn="ctr"/>
          <a:endParaRPr lang="en-IN" b="1" cap="none" spc="0">
            <a:ln w="11112">
              <a:solidFill>
                <a:schemeClr val="accent2"/>
              </a:solidFill>
              <a:prstDash val="solid"/>
            </a:ln>
            <a:solidFill>
              <a:schemeClr val="tx1"/>
            </a:solidFill>
            <a:effectLst/>
          </a:endParaRPr>
        </a:p>
      </dgm:t>
    </dgm:pt>
    <dgm:pt modelId="{A4B9059F-4EAD-4625-A726-E2B29F23EDEB}">
      <dgm:prSet/>
      <dgm:spPr/>
      <dgm:t>
        <a:bodyPr/>
        <a:lstStyle/>
        <a:p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Invalid</a:t>
          </a:r>
        </a:p>
      </dgm:t>
    </dgm:pt>
    <dgm:pt modelId="{CA6D2119-F3F7-48B9-A21B-BDEE19E34C3C}" type="parTrans" cxnId="{ECAA25B9-75A6-4852-BF36-FCA3A361D3D7}">
      <dgm:prSet/>
      <dgm:spPr/>
      <dgm:t>
        <a:bodyPr/>
        <a:lstStyle/>
        <a:p>
          <a:endParaRPr lang="en-IN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B76E2C30-3067-4CC0-B3F9-C9E4657E053A}" type="sibTrans" cxnId="{ECAA25B9-75A6-4852-BF36-FCA3A361D3D7}">
      <dgm:prSet/>
      <dgm:spPr/>
      <dgm:t>
        <a:bodyPr/>
        <a:lstStyle/>
        <a:p>
          <a:endParaRPr lang="en-IN" b="1"/>
        </a:p>
      </dgm:t>
    </dgm:pt>
    <dgm:pt modelId="{DAAA42B1-D1A7-4CAC-B909-F163EABCA89A}">
      <dgm:prSet/>
      <dgm:spPr/>
      <dgm:t>
        <a:bodyPr/>
        <a:lstStyle/>
        <a:p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Manage car info</a:t>
          </a:r>
        </a:p>
      </dgm:t>
    </dgm:pt>
    <dgm:pt modelId="{F1294E50-59A9-4FCF-857A-A6FB2D5C8AD5}" type="parTrans" cxnId="{1395DB30-1752-4695-8A19-2FB825184375}">
      <dgm:prSet/>
      <dgm:spPr/>
      <dgm:t>
        <a:bodyPr/>
        <a:lstStyle/>
        <a:p>
          <a:endParaRPr lang="en-IN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B1EAE46C-4D9B-4B89-9FF3-C3A660C73ABC}" type="sibTrans" cxnId="{1395DB30-1752-4695-8A19-2FB825184375}">
      <dgm:prSet/>
      <dgm:spPr/>
      <dgm:t>
        <a:bodyPr/>
        <a:lstStyle/>
        <a:p>
          <a:endParaRPr lang="en-IN"/>
        </a:p>
      </dgm:t>
    </dgm:pt>
    <dgm:pt modelId="{95FD5EAA-8BAC-43CF-A42B-014BB2890149}">
      <dgm:prSet/>
      <dgm:spPr/>
      <dgm:t>
        <a:bodyPr/>
        <a:lstStyle/>
        <a:p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Specific car Details</a:t>
          </a:r>
        </a:p>
      </dgm:t>
    </dgm:pt>
    <dgm:pt modelId="{2E28C3A9-8830-4409-A4D9-91C1791D929C}" type="parTrans" cxnId="{6D8231D0-087F-4D17-8643-35B36BA87710}">
      <dgm:prSet/>
      <dgm:spPr/>
      <dgm:t>
        <a:bodyPr/>
        <a:lstStyle/>
        <a:p>
          <a:endParaRPr lang="en-IN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3AA694B7-1E48-478B-B54B-49C3DC08CEFE}" type="sibTrans" cxnId="{6D8231D0-087F-4D17-8643-35B36BA87710}">
      <dgm:prSet/>
      <dgm:spPr/>
      <dgm:t>
        <a:bodyPr/>
        <a:lstStyle/>
        <a:p>
          <a:endParaRPr lang="en-IN"/>
        </a:p>
      </dgm:t>
    </dgm:pt>
    <dgm:pt modelId="{8B87F81D-69A2-4C92-B928-3B7D3F1A3F76}">
      <dgm:prSet/>
      <dgm:spPr/>
      <dgm:t>
        <a:bodyPr/>
        <a:lstStyle/>
        <a:p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Download</a:t>
          </a:r>
          <a:r>
            <a:rPr lang="en-IN" b="1">
              <a:latin typeface="+mj-lt"/>
            </a:rPr>
            <a:t> </a:t>
          </a:r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stock</a:t>
          </a:r>
          <a:r>
            <a:rPr lang="en-IN" b="1">
              <a:latin typeface="+mj-lt"/>
            </a:rPr>
            <a:t> </a:t>
          </a:r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Report</a:t>
          </a:r>
          <a:endParaRPr lang="en-IN" b="1">
            <a:latin typeface="+mj-lt"/>
          </a:endParaRPr>
        </a:p>
      </dgm:t>
    </dgm:pt>
    <dgm:pt modelId="{6F0408B9-A48A-4619-91F3-EADA8CC8467C}" type="parTrans" cxnId="{A81DDDE2-0EE7-4FBD-9719-7249BAFFDB87}">
      <dgm:prSet/>
      <dgm:spPr/>
      <dgm:t>
        <a:bodyPr/>
        <a:lstStyle/>
        <a:p>
          <a:endParaRPr lang="en-IN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5466F263-CBA1-4310-A4E5-6234DF014733}" type="sibTrans" cxnId="{A81DDDE2-0EE7-4FBD-9719-7249BAFFDB87}">
      <dgm:prSet/>
      <dgm:spPr/>
      <dgm:t>
        <a:bodyPr/>
        <a:lstStyle/>
        <a:p>
          <a:endParaRPr lang="en-IN"/>
        </a:p>
      </dgm:t>
    </dgm:pt>
    <dgm:pt modelId="{9E39C845-57C3-470A-869F-E662994C7679}">
      <dgm:prSet/>
      <dgm:spPr/>
      <dgm:t>
        <a:bodyPr/>
        <a:lstStyle/>
        <a:p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Add New User</a:t>
          </a:r>
        </a:p>
      </dgm:t>
    </dgm:pt>
    <dgm:pt modelId="{1CE83C73-3F77-4C8C-B91C-98F99EA48FC7}" type="parTrans" cxnId="{45262DF3-69F3-4761-BDF4-931A63DC2278}">
      <dgm:prSet/>
      <dgm:spPr/>
      <dgm:t>
        <a:bodyPr/>
        <a:lstStyle/>
        <a:p>
          <a:endParaRPr lang="en-IN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BC805BAA-2621-495C-99A9-E06A61684972}" type="sibTrans" cxnId="{45262DF3-69F3-4761-BDF4-931A63DC2278}">
      <dgm:prSet/>
      <dgm:spPr/>
      <dgm:t>
        <a:bodyPr/>
        <a:lstStyle/>
        <a:p>
          <a:endParaRPr lang="en-IN"/>
        </a:p>
      </dgm:t>
    </dgm:pt>
    <dgm:pt modelId="{43512E5D-BA17-4BD6-BB84-B92F4002A1B1}">
      <dgm:prSet/>
      <dgm:spPr/>
      <dgm:t>
        <a:bodyPr/>
        <a:lstStyle/>
        <a:p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Employee Details</a:t>
          </a:r>
        </a:p>
      </dgm:t>
    </dgm:pt>
    <dgm:pt modelId="{157DAD9B-7107-48AA-938F-10299F66F763}" type="parTrans" cxnId="{506CACF8-AE66-4B9A-8134-FA69F2F7EC59}">
      <dgm:prSet/>
      <dgm:spPr/>
      <dgm:t>
        <a:bodyPr/>
        <a:lstStyle/>
        <a:p>
          <a:endParaRPr lang="en-IN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778DB9CB-683B-44B9-A0A8-E0BB354D0AC9}" type="sibTrans" cxnId="{506CACF8-AE66-4B9A-8134-FA69F2F7EC59}">
      <dgm:prSet/>
      <dgm:spPr/>
      <dgm:t>
        <a:bodyPr/>
        <a:lstStyle/>
        <a:p>
          <a:endParaRPr lang="en-IN"/>
        </a:p>
      </dgm:t>
    </dgm:pt>
    <dgm:pt modelId="{063C8989-152B-491E-AE6B-25BDF4E11A3A}">
      <dgm:prSet/>
      <dgm:spPr/>
      <dgm:t>
        <a:bodyPr/>
        <a:lstStyle/>
        <a:p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Download</a:t>
          </a:r>
          <a:r>
            <a:rPr lang="en-IN" b="1">
              <a:latin typeface="+mj-lt"/>
            </a:rPr>
            <a:t> </a:t>
          </a:r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Employees</a:t>
          </a:r>
          <a:r>
            <a:rPr lang="en-IN" b="1">
              <a:latin typeface="+mj-lt"/>
            </a:rPr>
            <a:t> </a:t>
          </a:r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Report</a:t>
          </a:r>
          <a:endParaRPr lang="en-IN" b="1">
            <a:latin typeface="+mj-lt"/>
          </a:endParaRPr>
        </a:p>
      </dgm:t>
    </dgm:pt>
    <dgm:pt modelId="{809C7711-D8D2-4ED7-BC2E-259371CD6F51}" type="parTrans" cxnId="{8ACC0865-D7B9-4B73-9121-4B149D444011}">
      <dgm:prSet/>
      <dgm:spPr/>
      <dgm:t>
        <a:bodyPr/>
        <a:lstStyle/>
        <a:p>
          <a:endParaRPr lang="en-IN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CE0BA3BD-457C-4C38-A94C-117A2865B97C}" type="sibTrans" cxnId="{8ACC0865-D7B9-4B73-9121-4B149D444011}">
      <dgm:prSet/>
      <dgm:spPr/>
      <dgm:t>
        <a:bodyPr/>
        <a:lstStyle/>
        <a:p>
          <a:endParaRPr lang="en-IN"/>
        </a:p>
      </dgm:t>
    </dgm:pt>
    <dgm:pt modelId="{5B45A710-6E9B-4BEA-BD6E-B4545D09A9A5}">
      <dgm:prSet/>
      <dgm:spPr/>
      <dgm:t>
        <a:bodyPr/>
        <a:lstStyle/>
        <a:p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Payment Details</a:t>
          </a:r>
        </a:p>
      </dgm:t>
    </dgm:pt>
    <dgm:pt modelId="{46C0D1AD-C73D-4709-8A8C-8984BCDA368C}" type="parTrans" cxnId="{20BE7980-FA17-417D-8901-6FA417BA854B}">
      <dgm:prSet/>
      <dgm:spPr/>
      <dgm:t>
        <a:bodyPr/>
        <a:lstStyle/>
        <a:p>
          <a:endParaRPr lang="en-IN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355C8AE3-2690-45DD-9C5E-34A4FD772CA6}" type="sibTrans" cxnId="{20BE7980-FA17-417D-8901-6FA417BA854B}">
      <dgm:prSet/>
      <dgm:spPr/>
      <dgm:t>
        <a:bodyPr/>
        <a:lstStyle/>
        <a:p>
          <a:endParaRPr lang="en-IN"/>
        </a:p>
      </dgm:t>
    </dgm:pt>
    <dgm:pt modelId="{A8AE47CD-491D-419C-BF42-B8E340A8AED0}">
      <dgm:prSet/>
      <dgm:spPr/>
      <dgm:t>
        <a:bodyPr/>
        <a:lstStyle/>
        <a:p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Download Payment Report</a:t>
          </a:r>
        </a:p>
      </dgm:t>
    </dgm:pt>
    <dgm:pt modelId="{D02B7CDE-D099-42F9-A504-D114607D0F70}" type="parTrans" cxnId="{C82DAE4F-EBFC-4284-A588-66F76561A081}">
      <dgm:prSet/>
      <dgm:spPr/>
      <dgm:t>
        <a:bodyPr/>
        <a:lstStyle/>
        <a:p>
          <a:endParaRPr lang="en-IN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6DC1C618-CBAD-4C49-99EA-1CA9881C4987}" type="sibTrans" cxnId="{C82DAE4F-EBFC-4284-A588-66F76561A081}">
      <dgm:prSet/>
      <dgm:spPr/>
      <dgm:t>
        <a:bodyPr/>
        <a:lstStyle/>
        <a:p>
          <a:endParaRPr lang="en-IN"/>
        </a:p>
      </dgm:t>
    </dgm:pt>
    <dgm:pt modelId="{EE4151FA-C8D2-40FD-9DE8-145A8FB07312}">
      <dgm:prSet/>
      <dgm:spPr/>
      <dgm:t>
        <a:bodyPr/>
        <a:lstStyle/>
        <a:p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Valid</a:t>
          </a:r>
        </a:p>
      </dgm:t>
    </dgm:pt>
    <dgm:pt modelId="{33589446-46D4-40A3-91FC-D7D3B13A8ECD}" type="sibTrans" cxnId="{C9617307-9553-40E6-A991-0511B47ECD54}">
      <dgm:prSet/>
      <dgm:spPr/>
      <dgm:t>
        <a:bodyPr/>
        <a:lstStyle/>
        <a:p>
          <a:endParaRPr lang="en-IN" b="1"/>
        </a:p>
      </dgm:t>
    </dgm:pt>
    <dgm:pt modelId="{537418F1-0EE5-4668-BA4E-DABAE4BE08B1}" type="parTrans" cxnId="{C9617307-9553-40E6-A991-0511B47ECD54}">
      <dgm:prSet/>
      <dgm:spPr/>
      <dgm:t>
        <a:bodyPr/>
        <a:lstStyle/>
        <a:p>
          <a:endParaRPr lang="en-IN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AD3A1C2B-86BB-4E22-92D2-F6464B47410A}">
      <dgm:prSet/>
      <dgm:spPr/>
      <dgm:t>
        <a:bodyPr/>
        <a:lstStyle/>
        <a:p>
          <a:r>
            <a:rPr lang="en-IN" b="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User Not Found</a:t>
          </a:r>
        </a:p>
      </dgm:t>
    </dgm:pt>
    <dgm:pt modelId="{FD379975-8D7A-4517-825E-3713606B15EB}" type="parTrans" cxnId="{CBBBEA9B-1B61-4E47-AB2C-154CDF311359}">
      <dgm:prSet/>
      <dgm:spPr/>
      <dgm:t>
        <a:bodyPr/>
        <a:lstStyle/>
        <a:p>
          <a:endParaRPr lang="en-IN" b="0" cap="none" spc="0">
            <a:ln w="0"/>
            <a:solidFill>
              <a:schemeClr val="tx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+mj-lt"/>
          </a:endParaRPr>
        </a:p>
      </dgm:t>
    </dgm:pt>
    <dgm:pt modelId="{377B9D71-D2FA-4318-BDC7-35443FB3994C}" type="sibTrans" cxnId="{CBBBEA9B-1B61-4E47-AB2C-154CDF311359}">
      <dgm:prSet/>
      <dgm:spPr/>
      <dgm:t>
        <a:bodyPr/>
        <a:lstStyle/>
        <a:p>
          <a:endParaRPr lang="en-IN"/>
        </a:p>
      </dgm:t>
    </dgm:pt>
    <dgm:pt modelId="{98991273-0758-44C0-88D7-717B49FF5933}" type="pres">
      <dgm:prSet presAssocID="{DCD90129-D7AC-4C8D-B890-2C67D45E37D9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74B3E14-7CAF-4689-BA9E-7778CB53E2B6}" type="pres">
      <dgm:prSet presAssocID="{DCD90129-D7AC-4C8D-B890-2C67D45E37D9}" presName="hierFlow" presStyleCnt="0"/>
      <dgm:spPr/>
    </dgm:pt>
    <dgm:pt modelId="{490195A3-9CA4-4E2C-B69D-0E52D7D09C88}" type="pres">
      <dgm:prSet presAssocID="{DCD90129-D7AC-4C8D-B890-2C67D45E37D9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BCAB6528-D141-4877-A394-A34180A01245}" type="pres">
      <dgm:prSet presAssocID="{09BA364F-4512-4A21-92EB-B6A85D2EFB47}" presName="Name14" presStyleCnt="0"/>
      <dgm:spPr/>
    </dgm:pt>
    <dgm:pt modelId="{29A3B3EC-B0F7-4C71-8E03-CBAC8302AF95}" type="pres">
      <dgm:prSet presAssocID="{09BA364F-4512-4A21-92EB-B6A85D2EFB47}" presName="level1Shape" presStyleLbl="node0" presStyleIdx="0" presStyleCnt="1" custScaleX="156879" custLinFactNeighborX="14150" custLinFactNeighborY="7718">
        <dgm:presLayoutVars>
          <dgm:chPref val="3"/>
        </dgm:presLayoutVars>
      </dgm:prSet>
      <dgm:spPr/>
    </dgm:pt>
    <dgm:pt modelId="{6EC8E851-7486-44BC-B108-36FB5E504239}" type="pres">
      <dgm:prSet presAssocID="{09BA364F-4512-4A21-92EB-B6A85D2EFB47}" presName="hierChild2" presStyleCnt="0"/>
      <dgm:spPr/>
    </dgm:pt>
    <dgm:pt modelId="{D683BFD5-9B02-4B35-B2BB-20E759F13C1F}" type="pres">
      <dgm:prSet presAssocID="{75DC467D-BDB6-4B24-9B3C-A83BA6380F4B}" presName="Name19" presStyleLbl="parChTrans1D2" presStyleIdx="0" presStyleCnt="2"/>
      <dgm:spPr/>
    </dgm:pt>
    <dgm:pt modelId="{1B06F3F7-FD42-449D-88B3-08EFBA29B422}" type="pres">
      <dgm:prSet presAssocID="{1677BE6F-E283-4945-A677-92297035C0D5}" presName="Name21" presStyleCnt="0"/>
      <dgm:spPr/>
    </dgm:pt>
    <dgm:pt modelId="{8C953E2D-09A5-4F4E-A966-64B159337959}" type="pres">
      <dgm:prSet presAssocID="{1677BE6F-E283-4945-A677-92297035C0D5}" presName="level2Shape" presStyleLbl="node2" presStyleIdx="0" presStyleCnt="2"/>
      <dgm:spPr/>
    </dgm:pt>
    <dgm:pt modelId="{A3B8A93A-39B7-4274-A96E-8A0463E618AC}" type="pres">
      <dgm:prSet presAssocID="{1677BE6F-E283-4945-A677-92297035C0D5}" presName="hierChild3" presStyleCnt="0"/>
      <dgm:spPr/>
    </dgm:pt>
    <dgm:pt modelId="{10C7B6C0-5460-4BD7-820C-505ACD9FCDFC}" type="pres">
      <dgm:prSet presAssocID="{A5523A77-5D07-4991-8B5C-E32B85CE303A}" presName="Name19" presStyleLbl="parChTrans1D3" presStyleIdx="0" presStyleCnt="2"/>
      <dgm:spPr/>
    </dgm:pt>
    <dgm:pt modelId="{807299F1-9D6D-4B0C-B821-C3BEAEEF2826}" type="pres">
      <dgm:prSet presAssocID="{73E83B48-792B-44A0-8E37-03D7A0D7D60B}" presName="Name21" presStyleCnt="0"/>
      <dgm:spPr/>
    </dgm:pt>
    <dgm:pt modelId="{CAD14C4B-22E7-47F3-BD25-2D4F171EEF30}" type="pres">
      <dgm:prSet presAssocID="{73E83B48-792B-44A0-8E37-03D7A0D7D60B}" presName="level2Shape" presStyleLbl="node3" presStyleIdx="0" presStyleCnt="2"/>
      <dgm:spPr/>
    </dgm:pt>
    <dgm:pt modelId="{FD510353-DDD1-4CED-933F-40E03E9EC67C}" type="pres">
      <dgm:prSet presAssocID="{73E83B48-792B-44A0-8E37-03D7A0D7D60B}" presName="hierChild3" presStyleCnt="0"/>
      <dgm:spPr/>
    </dgm:pt>
    <dgm:pt modelId="{2E6C288A-78E7-439F-A6F0-D2F57BE82A23}" type="pres">
      <dgm:prSet presAssocID="{537418F1-0EE5-4668-BA4E-DABAE4BE08B1}" presName="Name19" presStyleLbl="parChTrans1D4" presStyleIdx="0" presStyleCnt="15"/>
      <dgm:spPr/>
    </dgm:pt>
    <dgm:pt modelId="{5A0045C8-0C98-4552-ABA4-3E5BCFD15283}" type="pres">
      <dgm:prSet presAssocID="{EE4151FA-C8D2-40FD-9DE8-145A8FB07312}" presName="Name21" presStyleCnt="0"/>
      <dgm:spPr/>
    </dgm:pt>
    <dgm:pt modelId="{3B064883-5D76-45BC-B536-2CF4AE514651}" type="pres">
      <dgm:prSet presAssocID="{EE4151FA-C8D2-40FD-9DE8-145A8FB07312}" presName="level2Shape" presStyleLbl="node4" presStyleIdx="0" presStyleCnt="15"/>
      <dgm:spPr/>
    </dgm:pt>
    <dgm:pt modelId="{3F989D78-0F88-41B0-9157-A5D4B9761F00}" type="pres">
      <dgm:prSet presAssocID="{EE4151FA-C8D2-40FD-9DE8-145A8FB07312}" presName="hierChild3" presStyleCnt="0"/>
      <dgm:spPr/>
    </dgm:pt>
    <dgm:pt modelId="{7DDCE382-D738-4819-B679-323636101C44}" type="pres">
      <dgm:prSet presAssocID="{F1294E50-59A9-4FCF-857A-A6FB2D5C8AD5}" presName="Name19" presStyleLbl="parChTrans1D4" presStyleIdx="1" presStyleCnt="15"/>
      <dgm:spPr/>
    </dgm:pt>
    <dgm:pt modelId="{09113557-E28E-422A-93AF-19AA5A9641CC}" type="pres">
      <dgm:prSet presAssocID="{DAAA42B1-D1A7-4CAC-B909-F163EABCA89A}" presName="Name21" presStyleCnt="0"/>
      <dgm:spPr/>
    </dgm:pt>
    <dgm:pt modelId="{361C6ACE-4A84-49CB-8F46-C8AE5A01CF93}" type="pres">
      <dgm:prSet presAssocID="{DAAA42B1-D1A7-4CAC-B909-F163EABCA89A}" presName="level2Shape" presStyleLbl="node4" presStyleIdx="1" presStyleCnt="15"/>
      <dgm:spPr/>
    </dgm:pt>
    <dgm:pt modelId="{98A6DBF6-D980-4388-92B7-6F3B55BEC1DC}" type="pres">
      <dgm:prSet presAssocID="{DAAA42B1-D1A7-4CAC-B909-F163EABCA89A}" presName="hierChild3" presStyleCnt="0"/>
      <dgm:spPr/>
    </dgm:pt>
    <dgm:pt modelId="{EB3ED711-3781-4ACC-A5BC-3F89A1144438}" type="pres">
      <dgm:prSet presAssocID="{2E28C3A9-8830-4409-A4D9-91C1791D929C}" presName="Name19" presStyleLbl="parChTrans1D4" presStyleIdx="2" presStyleCnt="15"/>
      <dgm:spPr/>
    </dgm:pt>
    <dgm:pt modelId="{E1E24F8B-59D0-4A00-8435-318883FBBE2D}" type="pres">
      <dgm:prSet presAssocID="{95FD5EAA-8BAC-43CF-A42B-014BB2890149}" presName="Name21" presStyleCnt="0"/>
      <dgm:spPr/>
    </dgm:pt>
    <dgm:pt modelId="{06CA31F1-EAE5-425F-A3A5-BD034D81A7C8}" type="pres">
      <dgm:prSet presAssocID="{95FD5EAA-8BAC-43CF-A42B-014BB2890149}" presName="level2Shape" presStyleLbl="node4" presStyleIdx="2" presStyleCnt="15"/>
      <dgm:spPr/>
    </dgm:pt>
    <dgm:pt modelId="{BB7B6E2C-29C1-4755-8523-B19BA0BD8780}" type="pres">
      <dgm:prSet presAssocID="{95FD5EAA-8BAC-43CF-A42B-014BB2890149}" presName="hierChild3" presStyleCnt="0"/>
      <dgm:spPr/>
    </dgm:pt>
    <dgm:pt modelId="{EB178D52-DDC2-4A93-8E51-760BFF55E559}" type="pres">
      <dgm:prSet presAssocID="{6F0408B9-A48A-4619-91F3-EADA8CC8467C}" presName="Name19" presStyleLbl="parChTrans1D4" presStyleIdx="3" presStyleCnt="15"/>
      <dgm:spPr/>
    </dgm:pt>
    <dgm:pt modelId="{9894CA06-8FEB-4FC3-A560-4CB5B362E817}" type="pres">
      <dgm:prSet presAssocID="{8B87F81D-69A2-4C92-B928-3B7D3F1A3F76}" presName="Name21" presStyleCnt="0"/>
      <dgm:spPr/>
    </dgm:pt>
    <dgm:pt modelId="{D7B0061F-827E-4A37-A606-E85887FE4B20}" type="pres">
      <dgm:prSet presAssocID="{8B87F81D-69A2-4C92-B928-3B7D3F1A3F76}" presName="level2Shape" presStyleLbl="node4" presStyleIdx="3" presStyleCnt="15"/>
      <dgm:spPr/>
    </dgm:pt>
    <dgm:pt modelId="{79E6D425-6C32-42E1-9EDF-3707596DED84}" type="pres">
      <dgm:prSet presAssocID="{8B87F81D-69A2-4C92-B928-3B7D3F1A3F76}" presName="hierChild3" presStyleCnt="0"/>
      <dgm:spPr/>
    </dgm:pt>
    <dgm:pt modelId="{A84012E0-2D9F-4112-8BDC-C9159AF63FCB}" type="pres">
      <dgm:prSet presAssocID="{1CE83C73-3F77-4C8C-B91C-98F99EA48FC7}" presName="Name19" presStyleLbl="parChTrans1D4" presStyleIdx="4" presStyleCnt="15"/>
      <dgm:spPr/>
    </dgm:pt>
    <dgm:pt modelId="{77857B50-572E-4CBB-BA2E-EBCFCB51799C}" type="pres">
      <dgm:prSet presAssocID="{9E39C845-57C3-470A-869F-E662994C7679}" presName="Name21" presStyleCnt="0"/>
      <dgm:spPr/>
    </dgm:pt>
    <dgm:pt modelId="{AD462EB3-AC1D-4C7F-BA50-BF1B191B32B9}" type="pres">
      <dgm:prSet presAssocID="{9E39C845-57C3-470A-869F-E662994C7679}" presName="level2Shape" presStyleLbl="node4" presStyleIdx="4" presStyleCnt="15"/>
      <dgm:spPr/>
    </dgm:pt>
    <dgm:pt modelId="{887F97DF-4B4B-4A85-9D7B-A48A4471C389}" type="pres">
      <dgm:prSet presAssocID="{9E39C845-57C3-470A-869F-E662994C7679}" presName="hierChild3" presStyleCnt="0"/>
      <dgm:spPr/>
    </dgm:pt>
    <dgm:pt modelId="{DE36E492-B732-4BA3-B54F-A5771C61D24D}" type="pres">
      <dgm:prSet presAssocID="{157DAD9B-7107-48AA-938F-10299F66F763}" presName="Name19" presStyleLbl="parChTrans1D4" presStyleIdx="5" presStyleCnt="15"/>
      <dgm:spPr/>
    </dgm:pt>
    <dgm:pt modelId="{F82407C5-861E-4712-BBD2-9A4B2BF1E7FC}" type="pres">
      <dgm:prSet presAssocID="{43512E5D-BA17-4BD6-BB84-B92F4002A1B1}" presName="Name21" presStyleCnt="0"/>
      <dgm:spPr/>
    </dgm:pt>
    <dgm:pt modelId="{B53DB464-B9F3-4E00-9134-E831C9E7C0C8}" type="pres">
      <dgm:prSet presAssocID="{43512E5D-BA17-4BD6-BB84-B92F4002A1B1}" presName="level2Shape" presStyleLbl="node4" presStyleIdx="5" presStyleCnt="15"/>
      <dgm:spPr/>
    </dgm:pt>
    <dgm:pt modelId="{74EEFD69-EF09-4834-9754-EB241C91C91E}" type="pres">
      <dgm:prSet presAssocID="{43512E5D-BA17-4BD6-BB84-B92F4002A1B1}" presName="hierChild3" presStyleCnt="0"/>
      <dgm:spPr/>
    </dgm:pt>
    <dgm:pt modelId="{61C4AB04-4FAA-4D8B-8B6F-AD3211D81C00}" type="pres">
      <dgm:prSet presAssocID="{809C7711-D8D2-4ED7-BC2E-259371CD6F51}" presName="Name19" presStyleLbl="parChTrans1D4" presStyleIdx="6" presStyleCnt="15"/>
      <dgm:spPr/>
    </dgm:pt>
    <dgm:pt modelId="{DD81AC66-3A70-46FA-B391-E01B0F8F6419}" type="pres">
      <dgm:prSet presAssocID="{063C8989-152B-491E-AE6B-25BDF4E11A3A}" presName="Name21" presStyleCnt="0"/>
      <dgm:spPr/>
    </dgm:pt>
    <dgm:pt modelId="{97F275ED-B945-4E5A-8677-B3FDAE873C78}" type="pres">
      <dgm:prSet presAssocID="{063C8989-152B-491E-AE6B-25BDF4E11A3A}" presName="level2Shape" presStyleLbl="node4" presStyleIdx="6" presStyleCnt="15"/>
      <dgm:spPr/>
    </dgm:pt>
    <dgm:pt modelId="{D14205BC-9B92-4AA3-AF0C-3718B2ADAC90}" type="pres">
      <dgm:prSet presAssocID="{063C8989-152B-491E-AE6B-25BDF4E11A3A}" presName="hierChild3" presStyleCnt="0"/>
      <dgm:spPr/>
    </dgm:pt>
    <dgm:pt modelId="{CE76956C-1D92-4A4A-97AF-9E8A4605F113}" type="pres">
      <dgm:prSet presAssocID="{46C0D1AD-C73D-4709-8A8C-8984BCDA368C}" presName="Name19" presStyleLbl="parChTrans1D4" presStyleIdx="7" presStyleCnt="15"/>
      <dgm:spPr/>
    </dgm:pt>
    <dgm:pt modelId="{56B4991B-6E5B-4F02-B832-29131EC38A70}" type="pres">
      <dgm:prSet presAssocID="{5B45A710-6E9B-4BEA-BD6E-B4545D09A9A5}" presName="Name21" presStyleCnt="0"/>
      <dgm:spPr/>
    </dgm:pt>
    <dgm:pt modelId="{E753DA8B-75DC-40AD-95F8-784C0BB791EF}" type="pres">
      <dgm:prSet presAssocID="{5B45A710-6E9B-4BEA-BD6E-B4545D09A9A5}" presName="level2Shape" presStyleLbl="node4" presStyleIdx="7" presStyleCnt="15"/>
      <dgm:spPr/>
    </dgm:pt>
    <dgm:pt modelId="{AEFF1CE5-1A8D-4B57-BFB0-901229CE4267}" type="pres">
      <dgm:prSet presAssocID="{5B45A710-6E9B-4BEA-BD6E-B4545D09A9A5}" presName="hierChild3" presStyleCnt="0"/>
      <dgm:spPr/>
    </dgm:pt>
    <dgm:pt modelId="{A287E999-BDE0-44F1-9932-EFF055460D32}" type="pres">
      <dgm:prSet presAssocID="{D02B7CDE-D099-42F9-A504-D114607D0F70}" presName="Name19" presStyleLbl="parChTrans1D4" presStyleIdx="8" presStyleCnt="15"/>
      <dgm:spPr/>
    </dgm:pt>
    <dgm:pt modelId="{53E319D2-3C6C-4021-A376-84BEA8555795}" type="pres">
      <dgm:prSet presAssocID="{A8AE47CD-491D-419C-BF42-B8E340A8AED0}" presName="Name21" presStyleCnt="0"/>
      <dgm:spPr/>
    </dgm:pt>
    <dgm:pt modelId="{8E490984-0455-4F5F-89C1-2CA210EC9836}" type="pres">
      <dgm:prSet presAssocID="{A8AE47CD-491D-419C-BF42-B8E340A8AED0}" presName="level2Shape" presStyleLbl="node4" presStyleIdx="8" presStyleCnt="15"/>
      <dgm:spPr/>
    </dgm:pt>
    <dgm:pt modelId="{5D5528B8-B64C-4B76-8681-CE8CD13DC5D7}" type="pres">
      <dgm:prSet presAssocID="{A8AE47CD-491D-419C-BF42-B8E340A8AED0}" presName="hierChild3" presStyleCnt="0"/>
      <dgm:spPr/>
    </dgm:pt>
    <dgm:pt modelId="{D0B89FA1-29D3-49E6-9380-C52BA59B7749}" type="pres">
      <dgm:prSet presAssocID="{CA6D2119-F3F7-48B9-A21B-BDEE19E34C3C}" presName="Name19" presStyleLbl="parChTrans1D4" presStyleIdx="9" presStyleCnt="15"/>
      <dgm:spPr/>
    </dgm:pt>
    <dgm:pt modelId="{D220A467-FF79-4765-B928-06C876F46A55}" type="pres">
      <dgm:prSet presAssocID="{A4B9059F-4EAD-4625-A726-E2B29F23EDEB}" presName="Name21" presStyleCnt="0"/>
      <dgm:spPr/>
    </dgm:pt>
    <dgm:pt modelId="{9DF975BA-9E22-4746-9B77-ED490116900B}" type="pres">
      <dgm:prSet presAssocID="{A4B9059F-4EAD-4625-A726-E2B29F23EDEB}" presName="level2Shape" presStyleLbl="node4" presStyleIdx="9" presStyleCnt="15"/>
      <dgm:spPr/>
    </dgm:pt>
    <dgm:pt modelId="{1D87BCDD-BD19-4B4D-999C-07CBE38BB4BA}" type="pres">
      <dgm:prSet presAssocID="{A4B9059F-4EAD-4625-A726-E2B29F23EDEB}" presName="hierChild3" presStyleCnt="0"/>
      <dgm:spPr/>
    </dgm:pt>
    <dgm:pt modelId="{BD3E0BE9-E4B9-4027-A4E9-EEB9AD664B1F}" type="pres">
      <dgm:prSet presAssocID="{FD379975-8D7A-4517-825E-3713606B15EB}" presName="Name19" presStyleLbl="parChTrans1D4" presStyleIdx="10" presStyleCnt="15"/>
      <dgm:spPr/>
    </dgm:pt>
    <dgm:pt modelId="{C43CD998-9FE8-4BFE-96EC-5FAAE739A7AE}" type="pres">
      <dgm:prSet presAssocID="{AD3A1C2B-86BB-4E22-92D2-F6464B47410A}" presName="Name21" presStyleCnt="0"/>
      <dgm:spPr/>
    </dgm:pt>
    <dgm:pt modelId="{20846781-F6E8-4AE0-B981-63889B9A0855}" type="pres">
      <dgm:prSet presAssocID="{AD3A1C2B-86BB-4E22-92D2-F6464B47410A}" presName="level2Shape" presStyleLbl="node4" presStyleIdx="10" presStyleCnt="15"/>
      <dgm:spPr/>
    </dgm:pt>
    <dgm:pt modelId="{13F06695-EF93-4773-BE40-ED8A5C69F096}" type="pres">
      <dgm:prSet presAssocID="{AD3A1C2B-86BB-4E22-92D2-F6464B47410A}" presName="hierChild3" presStyleCnt="0"/>
      <dgm:spPr/>
    </dgm:pt>
    <dgm:pt modelId="{5B5F3138-9344-40A5-AAE5-6DC00ACFDEFA}" type="pres">
      <dgm:prSet presAssocID="{23F990F6-BD77-404D-905D-8F89741CF463}" presName="Name19" presStyleLbl="parChTrans1D2" presStyleIdx="1" presStyleCnt="2"/>
      <dgm:spPr/>
    </dgm:pt>
    <dgm:pt modelId="{8B256BFC-986B-4DF8-B5FC-80A241117F7C}" type="pres">
      <dgm:prSet presAssocID="{2E204176-D729-437E-9B31-C57263228BAA}" presName="Name21" presStyleCnt="0"/>
      <dgm:spPr/>
    </dgm:pt>
    <dgm:pt modelId="{494962D8-C02F-46B9-A298-E548E358B7F8}" type="pres">
      <dgm:prSet presAssocID="{2E204176-D729-437E-9B31-C57263228BAA}" presName="level2Shape" presStyleLbl="node2" presStyleIdx="1" presStyleCnt="2"/>
      <dgm:spPr/>
    </dgm:pt>
    <dgm:pt modelId="{A81014AB-C84F-4CA0-A2A1-411E70D12922}" type="pres">
      <dgm:prSet presAssocID="{2E204176-D729-437E-9B31-C57263228BAA}" presName="hierChild3" presStyleCnt="0"/>
      <dgm:spPr/>
    </dgm:pt>
    <dgm:pt modelId="{23EB9138-5325-43B8-AE28-06F3507D9603}" type="pres">
      <dgm:prSet presAssocID="{BB2F6F94-688D-4056-8B68-20769CB2FDAF}" presName="Name19" presStyleLbl="parChTrans1D3" presStyleIdx="1" presStyleCnt="2"/>
      <dgm:spPr/>
    </dgm:pt>
    <dgm:pt modelId="{F5A00F8A-84AE-4F27-9154-559346EE554F}" type="pres">
      <dgm:prSet presAssocID="{44498F69-F1B4-4D7D-B2EC-9BBB371EB057}" presName="Name21" presStyleCnt="0"/>
      <dgm:spPr/>
    </dgm:pt>
    <dgm:pt modelId="{38702EEF-918C-4353-ADF3-9619D85AD0AA}" type="pres">
      <dgm:prSet presAssocID="{44498F69-F1B4-4D7D-B2EC-9BBB371EB057}" presName="level2Shape" presStyleLbl="node3" presStyleIdx="1" presStyleCnt="2"/>
      <dgm:spPr/>
    </dgm:pt>
    <dgm:pt modelId="{A21BDADD-3B0B-41F0-90B4-675AF58CE464}" type="pres">
      <dgm:prSet presAssocID="{44498F69-F1B4-4D7D-B2EC-9BBB371EB057}" presName="hierChild3" presStyleCnt="0"/>
      <dgm:spPr/>
    </dgm:pt>
    <dgm:pt modelId="{DB5487F0-E3B8-4CB3-A366-07C5C77DF88C}" type="pres">
      <dgm:prSet presAssocID="{290A87A4-7466-42EC-9EA7-515503ED149B}" presName="Name19" presStyleLbl="parChTrans1D4" presStyleIdx="11" presStyleCnt="15"/>
      <dgm:spPr/>
    </dgm:pt>
    <dgm:pt modelId="{4EB3EC2C-BA65-4319-B17A-F0C32BBFEAA3}" type="pres">
      <dgm:prSet presAssocID="{862EE368-05E7-475A-9A51-200C3BC96854}" presName="Name21" presStyleCnt="0"/>
      <dgm:spPr/>
    </dgm:pt>
    <dgm:pt modelId="{9A9683CC-9F58-4AC3-9BDA-544858752981}" type="pres">
      <dgm:prSet presAssocID="{862EE368-05E7-475A-9A51-200C3BC96854}" presName="level2Shape" presStyleLbl="node4" presStyleIdx="11" presStyleCnt="15"/>
      <dgm:spPr/>
    </dgm:pt>
    <dgm:pt modelId="{2C454A88-B04D-4381-A7C0-086029056519}" type="pres">
      <dgm:prSet presAssocID="{862EE368-05E7-475A-9A51-200C3BC96854}" presName="hierChild3" presStyleCnt="0"/>
      <dgm:spPr/>
    </dgm:pt>
    <dgm:pt modelId="{34C21217-8D85-4EA9-B62B-D1C2E5E9C87E}" type="pres">
      <dgm:prSet presAssocID="{693928C8-D698-40AC-9DEB-7788238BE936}" presName="Name19" presStyleLbl="parChTrans1D4" presStyleIdx="12" presStyleCnt="15"/>
      <dgm:spPr/>
    </dgm:pt>
    <dgm:pt modelId="{8952268D-C54D-4911-A772-DDCE869DD643}" type="pres">
      <dgm:prSet presAssocID="{84A6B065-6EDC-4CA2-BBC7-E3B839E3D2F6}" presName="Name21" presStyleCnt="0"/>
      <dgm:spPr/>
    </dgm:pt>
    <dgm:pt modelId="{E324BD32-A9A4-4840-BD99-D67A46AF375A}" type="pres">
      <dgm:prSet presAssocID="{84A6B065-6EDC-4CA2-BBC7-E3B839E3D2F6}" presName="level2Shape" presStyleLbl="node4" presStyleIdx="12" presStyleCnt="15"/>
      <dgm:spPr/>
    </dgm:pt>
    <dgm:pt modelId="{F133DEFE-6761-4E6B-B3D0-5507B378C916}" type="pres">
      <dgm:prSet presAssocID="{84A6B065-6EDC-4CA2-BBC7-E3B839E3D2F6}" presName="hierChild3" presStyleCnt="0"/>
      <dgm:spPr/>
    </dgm:pt>
    <dgm:pt modelId="{4B6D404E-4F85-4EB9-9607-CF9B4D544BBB}" type="pres">
      <dgm:prSet presAssocID="{59DF7939-C1DE-469A-985B-32BCFF9C5188}" presName="Name19" presStyleLbl="parChTrans1D4" presStyleIdx="13" presStyleCnt="15"/>
      <dgm:spPr/>
    </dgm:pt>
    <dgm:pt modelId="{86781672-659F-4C4F-BA5D-F90D471697C4}" type="pres">
      <dgm:prSet presAssocID="{9064AE8A-25F7-44BA-B552-434E6C440184}" presName="Name21" presStyleCnt="0"/>
      <dgm:spPr/>
    </dgm:pt>
    <dgm:pt modelId="{48195641-83B6-4BCB-B2A3-CF2EEF497733}" type="pres">
      <dgm:prSet presAssocID="{9064AE8A-25F7-44BA-B552-434E6C440184}" presName="level2Shape" presStyleLbl="node4" presStyleIdx="13" presStyleCnt="15"/>
      <dgm:spPr/>
    </dgm:pt>
    <dgm:pt modelId="{224712E8-7A6F-48C1-AF97-355A845CA3A8}" type="pres">
      <dgm:prSet presAssocID="{9064AE8A-25F7-44BA-B552-434E6C440184}" presName="hierChild3" presStyleCnt="0"/>
      <dgm:spPr/>
    </dgm:pt>
    <dgm:pt modelId="{1DA93A83-0C8A-4A2F-8021-18E1E8A93A77}" type="pres">
      <dgm:prSet presAssocID="{D0F0C978-93EC-4F1C-9E83-43AFD82B00A3}" presName="Name19" presStyleLbl="parChTrans1D4" presStyleIdx="14" presStyleCnt="15"/>
      <dgm:spPr/>
    </dgm:pt>
    <dgm:pt modelId="{4590801E-787E-4C74-B0E2-24948427215E}" type="pres">
      <dgm:prSet presAssocID="{29B7E710-9295-4796-80C6-486458BB9145}" presName="Name21" presStyleCnt="0"/>
      <dgm:spPr/>
    </dgm:pt>
    <dgm:pt modelId="{225D03FD-9749-4256-83A2-128AE5C7D180}" type="pres">
      <dgm:prSet presAssocID="{29B7E710-9295-4796-80C6-486458BB9145}" presName="level2Shape" presStyleLbl="node4" presStyleIdx="14" presStyleCnt="15"/>
      <dgm:spPr/>
    </dgm:pt>
    <dgm:pt modelId="{CC6521E0-5DE1-441A-904A-4D0E97A4A646}" type="pres">
      <dgm:prSet presAssocID="{29B7E710-9295-4796-80C6-486458BB9145}" presName="hierChild3" presStyleCnt="0"/>
      <dgm:spPr/>
    </dgm:pt>
    <dgm:pt modelId="{A83C8A49-71F9-404F-92FB-10913FA2677F}" type="pres">
      <dgm:prSet presAssocID="{DCD90129-D7AC-4C8D-B890-2C67D45E37D9}" presName="bgShapesFlow" presStyleCnt="0"/>
      <dgm:spPr/>
    </dgm:pt>
  </dgm:ptLst>
  <dgm:cxnLst>
    <dgm:cxn modelId="{D494CF04-4763-4940-B9A6-F21C27040192}" type="presOf" srcId="{BB2F6F94-688D-4056-8B68-20769CB2FDAF}" destId="{23EB9138-5325-43B8-AE28-06F3507D9603}" srcOrd="0" destOrd="0" presId="urn:microsoft.com/office/officeart/2005/8/layout/hierarchy6"/>
    <dgm:cxn modelId="{A86E9A05-FF95-4C53-84D9-98C356152D7B}" type="presOf" srcId="{23F990F6-BD77-404D-905D-8F89741CF463}" destId="{5B5F3138-9344-40A5-AAE5-6DC00ACFDEFA}" srcOrd="0" destOrd="0" presId="urn:microsoft.com/office/officeart/2005/8/layout/hierarchy6"/>
    <dgm:cxn modelId="{E42B6107-7253-42CE-A8FD-8A0970BCE9D0}" srcId="{44498F69-F1B4-4D7D-B2EC-9BBB371EB057}" destId="{862EE368-05E7-475A-9A51-200C3BC96854}" srcOrd="0" destOrd="0" parTransId="{290A87A4-7466-42EC-9EA7-515503ED149B}" sibTransId="{2B2CC786-B4E9-4D2E-AD2C-8F7267C2517D}"/>
    <dgm:cxn modelId="{C9617307-9553-40E6-A991-0511B47ECD54}" srcId="{73E83B48-792B-44A0-8E37-03D7A0D7D60B}" destId="{EE4151FA-C8D2-40FD-9DE8-145A8FB07312}" srcOrd="0" destOrd="0" parTransId="{537418F1-0EE5-4668-BA4E-DABAE4BE08B1}" sibTransId="{33589446-46D4-40A3-91FC-D7D3B13A8ECD}"/>
    <dgm:cxn modelId="{E26CB913-31A6-4E95-8C04-CFA3BB57B1B3}" type="presOf" srcId="{EE4151FA-C8D2-40FD-9DE8-145A8FB07312}" destId="{3B064883-5D76-45BC-B536-2CF4AE514651}" srcOrd="0" destOrd="0" presId="urn:microsoft.com/office/officeart/2005/8/layout/hierarchy6"/>
    <dgm:cxn modelId="{D0A79215-1571-4BA0-9715-8ADC9D2E97AD}" type="presOf" srcId="{95FD5EAA-8BAC-43CF-A42B-014BB2890149}" destId="{06CA31F1-EAE5-425F-A3A5-BD034D81A7C8}" srcOrd="0" destOrd="0" presId="urn:microsoft.com/office/officeart/2005/8/layout/hierarchy6"/>
    <dgm:cxn modelId="{06547316-D0F4-4943-8D76-E17E78983596}" type="presOf" srcId="{290A87A4-7466-42EC-9EA7-515503ED149B}" destId="{DB5487F0-E3B8-4CB3-A366-07C5C77DF88C}" srcOrd="0" destOrd="0" presId="urn:microsoft.com/office/officeart/2005/8/layout/hierarchy6"/>
    <dgm:cxn modelId="{D7299F16-0C12-40E4-91CB-DC04F80157CC}" type="presOf" srcId="{F1294E50-59A9-4FCF-857A-A6FB2D5C8AD5}" destId="{7DDCE382-D738-4819-B679-323636101C44}" srcOrd="0" destOrd="0" presId="urn:microsoft.com/office/officeart/2005/8/layout/hierarchy6"/>
    <dgm:cxn modelId="{9B6D6D18-FC9F-40E0-9ADE-B46A65EB1401}" type="presOf" srcId="{75DC467D-BDB6-4B24-9B3C-A83BA6380F4B}" destId="{D683BFD5-9B02-4B35-B2BB-20E759F13C1F}" srcOrd="0" destOrd="0" presId="urn:microsoft.com/office/officeart/2005/8/layout/hierarchy6"/>
    <dgm:cxn modelId="{334A5A19-3ED4-4758-95C7-737C21D24920}" type="presOf" srcId="{2E204176-D729-437E-9B31-C57263228BAA}" destId="{494962D8-C02F-46B9-A298-E548E358B7F8}" srcOrd="0" destOrd="0" presId="urn:microsoft.com/office/officeart/2005/8/layout/hierarchy6"/>
    <dgm:cxn modelId="{74CDA91D-500D-4512-A3E5-8BFE933341FE}" type="presOf" srcId="{9E39C845-57C3-470A-869F-E662994C7679}" destId="{AD462EB3-AC1D-4C7F-BA50-BF1B191B32B9}" srcOrd="0" destOrd="0" presId="urn:microsoft.com/office/officeart/2005/8/layout/hierarchy6"/>
    <dgm:cxn modelId="{B9DF6120-7971-4CC4-9418-27B51FFD75D0}" type="presOf" srcId="{46C0D1AD-C73D-4709-8A8C-8984BCDA368C}" destId="{CE76956C-1D92-4A4A-97AF-9E8A4605F113}" srcOrd="0" destOrd="0" presId="urn:microsoft.com/office/officeart/2005/8/layout/hierarchy6"/>
    <dgm:cxn modelId="{004E4621-E987-48B7-BF22-3D63B9DC71C3}" srcId="{DCD90129-D7AC-4C8D-B890-2C67D45E37D9}" destId="{09BA364F-4512-4A21-92EB-B6A85D2EFB47}" srcOrd="0" destOrd="0" parTransId="{E559BEED-693A-4D13-9D3D-11EA21BCCB92}" sibTransId="{3C158CFF-FD80-4531-BABA-94E552A3FD5D}"/>
    <dgm:cxn modelId="{1395DB30-1752-4695-8A19-2FB825184375}" srcId="{EE4151FA-C8D2-40FD-9DE8-145A8FB07312}" destId="{DAAA42B1-D1A7-4CAC-B909-F163EABCA89A}" srcOrd="0" destOrd="0" parTransId="{F1294E50-59A9-4FCF-857A-A6FB2D5C8AD5}" sibTransId="{B1EAE46C-4D9B-4B89-9FF3-C3A660C73ABC}"/>
    <dgm:cxn modelId="{A354B531-8AF5-4708-BDAD-62311D89CDF2}" type="presOf" srcId="{DAAA42B1-D1A7-4CAC-B909-F163EABCA89A}" destId="{361C6ACE-4A84-49CB-8F46-C8AE5A01CF93}" srcOrd="0" destOrd="0" presId="urn:microsoft.com/office/officeart/2005/8/layout/hierarchy6"/>
    <dgm:cxn modelId="{9553E533-6F53-4795-89F0-871B71FBFF42}" type="presOf" srcId="{6F0408B9-A48A-4619-91F3-EADA8CC8467C}" destId="{EB178D52-DDC2-4A93-8E51-760BFF55E559}" srcOrd="0" destOrd="0" presId="urn:microsoft.com/office/officeart/2005/8/layout/hierarchy6"/>
    <dgm:cxn modelId="{02D91036-1A6A-45B2-A096-37C39B0AA229}" type="presOf" srcId="{D0F0C978-93EC-4F1C-9E83-43AFD82B00A3}" destId="{1DA93A83-0C8A-4A2F-8021-18E1E8A93A77}" srcOrd="0" destOrd="0" presId="urn:microsoft.com/office/officeart/2005/8/layout/hierarchy6"/>
    <dgm:cxn modelId="{206E933B-9C58-4E1B-A589-30485E687219}" srcId="{84A6B065-6EDC-4CA2-BBC7-E3B839E3D2F6}" destId="{9064AE8A-25F7-44BA-B552-434E6C440184}" srcOrd="0" destOrd="0" parTransId="{59DF7939-C1DE-469A-985B-32BCFF9C5188}" sibTransId="{3ECF4FAC-2224-4596-AE65-C601BD724D1D}"/>
    <dgm:cxn modelId="{CCF55F5D-D2DC-4E1C-B14C-CE74E23CE36C}" type="presOf" srcId="{29B7E710-9295-4796-80C6-486458BB9145}" destId="{225D03FD-9749-4256-83A2-128AE5C7D180}" srcOrd="0" destOrd="0" presId="urn:microsoft.com/office/officeart/2005/8/layout/hierarchy6"/>
    <dgm:cxn modelId="{E823555D-7EF1-4514-9860-9DBBC0A073D2}" type="presOf" srcId="{5B45A710-6E9B-4BEA-BD6E-B4545D09A9A5}" destId="{E753DA8B-75DC-40AD-95F8-784C0BB791EF}" srcOrd="0" destOrd="0" presId="urn:microsoft.com/office/officeart/2005/8/layout/hierarchy6"/>
    <dgm:cxn modelId="{8ACC0865-D7B9-4B73-9121-4B149D444011}" srcId="{43512E5D-BA17-4BD6-BB84-B92F4002A1B1}" destId="{063C8989-152B-491E-AE6B-25BDF4E11A3A}" srcOrd="0" destOrd="0" parTransId="{809C7711-D8D2-4ED7-BC2E-259371CD6F51}" sibTransId="{CE0BA3BD-457C-4C38-A94C-117A2865B97C}"/>
    <dgm:cxn modelId="{D12B8D6A-1D36-4BCC-9310-2619BF3DB22D}" srcId="{09BA364F-4512-4A21-92EB-B6A85D2EFB47}" destId="{2E204176-D729-437E-9B31-C57263228BAA}" srcOrd="1" destOrd="0" parTransId="{23F990F6-BD77-404D-905D-8F89741CF463}" sibTransId="{6A9B347F-CC0F-4C54-B404-29372084F206}"/>
    <dgm:cxn modelId="{1164326B-2D87-4BCB-A5FF-D38305AD0B00}" type="presOf" srcId="{44498F69-F1B4-4D7D-B2EC-9BBB371EB057}" destId="{38702EEF-918C-4353-ADF3-9619D85AD0AA}" srcOrd="0" destOrd="0" presId="urn:microsoft.com/office/officeart/2005/8/layout/hierarchy6"/>
    <dgm:cxn modelId="{01E44D4D-C650-4DF5-8D4D-8AA5505E70D5}" type="presOf" srcId="{537418F1-0EE5-4668-BA4E-DABAE4BE08B1}" destId="{2E6C288A-78E7-439F-A6F0-D2F57BE82A23}" srcOrd="0" destOrd="0" presId="urn:microsoft.com/office/officeart/2005/8/layout/hierarchy6"/>
    <dgm:cxn modelId="{C82DAE4F-EBFC-4284-A588-66F76561A081}" srcId="{5B45A710-6E9B-4BEA-BD6E-B4545D09A9A5}" destId="{A8AE47CD-491D-419C-BF42-B8E340A8AED0}" srcOrd="0" destOrd="0" parTransId="{D02B7CDE-D099-42F9-A504-D114607D0F70}" sibTransId="{6DC1C618-CBAD-4C49-99EA-1CA9881C4987}"/>
    <dgm:cxn modelId="{59568D5A-39F4-4171-A288-6FA3A691EFAE}" type="presOf" srcId="{157DAD9B-7107-48AA-938F-10299F66F763}" destId="{DE36E492-B732-4BA3-B54F-A5771C61D24D}" srcOrd="0" destOrd="0" presId="urn:microsoft.com/office/officeart/2005/8/layout/hierarchy6"/>
    <dgm:cxn modelId="{EF65537F-7FDF-4BAB-89CF-DC9E7947586C}" srcId="{9064AE8A-25F7-44BA-B552-434E6C440184}" destId="{29B7E710-9295-4796-80C6-486458BB9145}" srcOrd="0" destOrd="0" parTransId="{D0F0C978-93EC-4F1C-9E83-43AFD82B00A3}" sibTransId="{D59F019A-F58C-4D64-9015-917BA4C088D8}"/>
    <dgm:cxn modelId="{20BE7980-FA17-417D-8901-6FA417BA854B}" srcId="{EE4151FA-C8D2-40FD-9DE8-145A8FB07312}" destId="{5B45A710-6E9B-4BEA-BD6E-B4545D09A9A5}" srcOrd="2" destOrd="0" parTransId="{46C0D1AD-C73D-4709-8A8C-8984BCDA368C}" sibTransId="{355C8AE3-2690-45DD-9C5E-34A4FD772CA6}"/>
    <dgm:cxn modelId="{9C5E7082-53DC-4F3A-9AB4-5155AF94092A}" type="presOf" srcId="{A8AE47CD-491D-419C-BF42-B8E340A8AED0}" destId="{8E490984-0455-4F5F-89C1-2CA210EC9836}" srcOrd="0" destOrd="0" presId="urn:microsoft.com/office/officeart/2005/8/layout/hierarchy6"/>
    <dgm:cxn modelId="{6FAA5B87-67DB-4674-8F53-22196B3CA08B}" type="presOf" srcId="{9064AE8A-25F7-44BA-B552-434E6C440184}" destId="{48195641-83B6-4BCB-B2A3-CF2EEF497733}" srcOrd="0" destOrd="0" presId="urn:microsoft.com/office/officeart/2005/8/layout/hierarchy6"/>
    <dgm:cxn modelId="{C0416A88-9186-489C-94E0-C8143238CC7C}" type="presOf" srcId="{09BA364F-4512-4A21-92EB-B6A85D2EFB47}" destId="{29A3B3EC-B0F7-4C71-8E03-CBAC8302AF95}" srcOrd="0" destOrd="0" presId="urn:microsoft.com/office/officeart/2005/8/layout/hierarchy6"/>
    <dgm:cxn modelId="{A1166B8E-0E5C-4500-A4D4-061FEB69A272}" srcId="{44498F69-F1B4-4D7D-B2EC-9BBB371EB057}" destId="{84A6B065-6EDC-4CA2-BBC7-E3B839E3D2F6}" srcOrd="1" destOrd="0" parTransId="{693928C8-D698-40AC-9DEB-7788238BE936}" sibTransId="{17C7B88C-44BC-4D0B-BF5D-9B2FFEFFEFD5}"/>
    <dgm:cxn modelId="{37677696-54BC-4EE9-952C-E2A534BAB51C}" type="presOf" srcId="{1CE83C73-3F77-4C8C-B91C-98F99EA48FC7}" destId="{A84012E0-2D9F-4112-8BDC-C9159AF63FCB}" srcOrd="0" destOrd="0" presId="urn:microsoft.com/office/officeart/2005/8/layout/hierarchy6"/>
    <dgm:cxn modelId="{CBBBEA9B-1B61-4E47-AB2C-154CDF311359}" srcId="{A4B9059F-4EAD-4625-A726-E2B29F23EDEB}" destId="{AD3A1C2B-86BB-4E22-92D2-F6464B47410A}" srcOrd="0" destOrd="0" parTransId="{FD379975-8D7A-4517-825E-3713606B15EB}" sibTransId="{377B9D71-D2FA-4318-BDC7-35443FB3994C}"/>
    <dgm:cxn modelId="{CEA1B09C-79DD-4516-823F-D10B556806E6}" srcId="{09BA364F-4512-4A21-92EB-B6A85D2EFB47}" destId="{1677BE6F-E283-4945-A677-92297035C0D5}" srcOrd="0" destOrd="0" parTransId="{75DC467D-BDB6-4B24-9B3C-A83BA6380F4B}" sibTransId="{90C2319C-18C8-43F3-BB1C-5615A172D286}"/>
    <dgm:cxn modelId="{64E84D9D-BA83-40AD-AA6C-95FE984EE672}" type="presOf" srcId="{862EE368-05E7-475A-9A51-200C3BC96854}" destId="{9A9683CC-9F58-4AC3-9BDA-544858752981}" srcOrd="0" destOrd="0" presId="urn:microsoft.com/office/officeart/2005/8/layout/hierarchy6"/>
    <dgm:cxn modelId="{2338F7A0-5D56-4AA0-AD2D-69D3BAA036A6}" srcId="{1677BE6F-E283-4945-A677-92297035C0D5}" destId="{73E83B48-792B-44A0-8E37-03D7A0D7D60B}" srcOrd="0" destOrd="0" parTransId="{A5523A77-5D07-4991-8B5C-E32B85CE303A}" sibTransId="{E4C401C9-1BD3-46E1-B388-70FB64C1784A}"/>
    <dgm:cxn modelId="{B9A9CDA8-B68B-4A1A-A960-A6EEA98CECAB}" type="presOf" srcId="{73E83B48-792B-44A0-8E37-03D7A0D7D60B}" destId="{CAD14C4B-22E7-47F3-BD25-2D4F171EEF30}" srcOrd="0" destOrd="0" presId="urn:microsoft.com/office/officeart/2005/8/layout/hierarchy6"/>
    <dgm:cxn modelId="{926FC6AE-EC48-43D1-8D1C-34C3FD4772D9}" type="presOf" srcId="{DCD90129-D7AC-4C8D-B890-2C67D45E37D9}" destId="{98991273-0758-44C0-88D7-717B49FF5933}" srcOrd="0" destOrd="0" presId="urn:microsoft.com/office/officeart/2005/8/layout/hierarchy6"/>
    <dgm:cxn modelId="{A8A1B4B4-8285-4281-9F59-3D554A377880}" type="presOf" srcId="{CA6D2119-F3F7-48B9-A21B-BDEE19E34C3C}" destId="{D0B89FA1-29D3-49E6-9380-C52BA59B7749}" srcOrd="0" destOrd="0" presId="urn:microsoft.com/office/officeart/2005/8/layout/hierarchy6"/>
    <dgm:cxn modelId="{105383B7-E440-464E-B4D6-B1BA9D66A1BB}" type="presOf" srcId="{84A6B065-6EDC-4CA2-BBC7-E3B839E3D2F6}" destId="{E324BD32-A9A4-4840-BD99-D67A46AF375A}" srcOrd="0" destOrd="0" presId="urn:microsoft.com/office/officeart/2005/8/layout/hierarchy6"/>
    <dgm:cxn modelId="{ECAA25B9-75A6-4852-BF36-FCA3A361D3D7}" srcId="{73E83B48-792B-44A0-8E37-03D7A0D7D60B}" destId="{A4B9059F-4EAD-4625-A726-E2B29F23EDEB}" srcOrd="1" destOrd="0" parTransId="{CA6D2119-F3F7-48B9-A21B-BDEE19E34C3C}" sibTransId="{B76E2C30-3067-4CC0-B3F9-C9E4657E053A}"/>
    <dgm:cxn modelId="{77898CC6-319C-4AFE-96A2-5958CC7BEA29}" type="presOf" srcId="{1677BE6F-E283-4945-A677-92297035C0D5}" destId="{8C953E2D-09A5-4F4E-A966-64B159337959}" srcOrd="0" destOrd="0" presId="urn:microsoft.com/office/officeart/2005/8/layout/hierarchy6"/>
    <dgm:cxn modelId="{1D7E27C9-3C21-4FAB-BAF0-95ABA6DFC9FF}" type="presOf" srcId="{AD3A1C2B-86BB-4E22-92D2-F6464B47410A}" destId="{20846781-F6E8-4AE0-B981-63889B9A0855}" srcOrd="0" destOrd="0" presId="urn:microsoft.com/office/officeart/2005/8/layout/hierarchy6"/>
    <dgm:cxn modelId="{B060DECB-F146-4C4B-B98B-9515876B7A1F}" type="presOf" srcId="{809C7711-D8D2-4ED7-BC2E-259371CD6F51}" destId="{61C4AB04-4FAA-4D8B-8B6F-AD3211D81C00}" srcOrd="0" destOrd="0" presId="urn:microsoft.com/office/officeart/2005/8/layout/hierarchy6"/>
    <dgm:cxn modelId="{6C30AFCE-A3F2-4781-9C79-ACB84FDD795C}" type="presOf" srcId="{FD379975-8D7A-4517-825E-3713606B15EB}" destId="{BD3E0BE9-E4B9-4027-A4E9-EEB9AD664B1F}" srcOrd="0" destOrd="0" presId="urn:microsoft.com/office/officeart/2005/8/layout/hierarchy6"/>
    <dgm:cxn modelId="{6D8231D0-087F-4D17-8643-35B36BA87710}" srcId="{DAAA42B1-D1A7-4CAC-B909-F163EABCA89A}" destId="{95FD5EAA-8BAC-43CF-A42B-014BB2890149}" srcOrd="0" destOrd="0" parTransId="{2E28C3A9-8830-4409-A4D9-91C1791D929C}" sibTransId="{3AA694B7-1E48-478B-B54B-49C3DC08CEFE}"/>
    <dgm:cxn modelId="{CC653BD1-C8DA-4639-9FDF-D76DD6124188}" type="presOf" srcId="{693928C8-D698-40AC-9DEB-7788238BE936}" destId="{34C21217-8D85-4EA9-B62B-D1C2E5E9C87E}" srcOrd="0" destOrd="0" presId="urn:microsoft.com/office/officeart/2005/8/layout/hierarchy6"/>
    <dgm:cxn modelId="{17D62ED4-2759-4866-B643-3FE619F77AB4}" type="presOf" srcId="{A4B9059F-4EAD-4625-A726-E2B29F23EDEB}" destId="{9DF975BA-9E22-4746-9B77-ED490116900B}" srcOrd="0" destOrd="0" presId="urn:microsoft.com/office/officeart/2005/8/layout/hierarchy6"/>
    <dgm:cxn modelId="{9404A6DD-8EFF-431E-94F0-91DDB5ADBC4C}" type="presOf" srcId="{063C8989-152B-491E-AE6B-25BDF4E11A3A}" destId="{97F275ED-B945-4E5A-8677-B3FDAE873C78}" srcOrd="0" destOrd="0" presId="urn:microsoft.com/office/officeart/2005/8/layout/hierarchy6"/>
    <dgm:cxn modelId="{244A25E2-A0F3-4B28-A5A8-35CBB5366A7D}" type="presOf" srcId="{59DF7939-C1DE-469A-985B-32BCFF9C5188}" destId="{4B6D404E-4F85-4EB9-9607-CF9B4D544BBB}" srcOrd="0" destOrd="0" presId="urn:microsoft.com/office/officeart/2005/8/layout/hierarchy6"/>
    <dgm:cxn modelId="{A81DDDE2-0EE7-4FBD-9719-7249BAFFDB87}" srcId="{95FD5EAA-8BAC-43CF-A42B-014BB2890149}" destId="{8B87F81D-69A2-4C92-B928-3B7D3F1A3F76}" srcOrd="0" destOrd="0" parTransId="{6F0408B9-A48A-4619-91F3-EADA8CC8467C}" sibTransId="{5466F263-CBA1-4310-A4E5-6234DF014733}"/>
    <dgm:cxn modelId="{6C4F5EEC-0F08-43DA-A924-C360EF3CDC32}" srcId="{2E204176-D729-437E-9B31-C57263228BAA}" destId="{44498F69-F1B4-4D7D-B2EC-9BBB371EB057}" srcOrd="0" destOrd="0" parTransId="{BB2F6F94-688D-4056-8B68-20769CB2FDAF}" sibTransId="{5756B450-F355-4DE4-8EFF-803FD1C6D9D0}"/>
    <dgm:cxn modelId="{45262DF3-69F3-4761-BDF4-931A63DC2278}" srcId="{EE4151FA-C8D2-40FD-9DE8-145A8FB07312}" destId="{9E39C845-57C3-470A-869F-E662994C7679}" srcOrd="1" destOrd="0" parTransId="{1CE83C73-3F77-4C8C-B91C-98F99EA48FC7}" sibTransId="{BC805BAA-2621-495C-99A9-E06A61684972}"/>
    <dgm:cxn modelId="{517A13F5-5A35-4E8D-926D-AEF4A999FE31}" type="presOf" srcId="{D02B7CDE-D099-42F9-A504-D114607D0F70}" destId="{A287E999-BDE0-44F1-9932-EFF055460D32}" srcOrd="0" destOrd="0" presId="urn:microsoft.com/office/officeart/2005/8/layout/hierarchy6"/>
    <dgm:cxn modelId="{EA40BCF5-3826-434D-9538-1FA88D142B94}" type="presOf" srcId="{2E28C3A9-8830-4409-A4D9-91C1791D929C}" destId="{EB3ED711-3781-4ACC-A5BC-3F89A1144438}" srcOrd="0" destOrd="0" presId="urn:microsoft.com/office/officeart/2005/8/layout/hierarchy6"/>
    <dgm:cxn modelId="{03AE1EF6-72F3-4838-BE92-008C3387CD3A}" type="presOf" srcId="{43512E5D-BA17-4BD6-BB84-B92F4002A1B1}" destId="{B53DB464-B9F3-4E00-9134-E831C9E7C0C8}" srcOrd="0" destOrd="0" presId="urn:microsoft.com/office/officeart/2005/8/layout/hierarchy6"/>
    <dgm:cxn modelId="{506CACF8-AE66-4B9A-8134-FA69F2F7EC59}" srcId="{9E39C845-57C3-470A-869F-E662994C7679}" destId="{43512E5D-BA17-4BD6-BB84-B92F4002A1B1}" srcOrd="0" destOrd="0" parTransId="{157DAD9B-7107-48AA-938F-10299F66F763}" sibTransId="{778DB9CB-683B-44B9-A0A8-E0BB354D0AC9}"/>
    <dgm:cxn modelId="{EC8963FA-B7D9-42CA-B54C-B8619328CB7E}" type="presOf" srcId="{A5523A77-5D07-4991-8B5C-E32B85CE303A}" destId="{10C7B6C0-5460-4BD7-820C-505ACD9FCDFC}" srcOrd="0" destOrd="0" presId="urn:microsoft.com/office/officeart/2005/8/layout/hierarchy6"/>
    <dgm:cxn modelId="{7FA365FB-618B-4100-B7F5-E2B3A7B67052}" type="presOf" srcId="{8B87F81D-69A2-4C92-B928-3B7D3F1A3F76}" destId="{D7B0061F-827E-4A37-A606-E85887FE4B20}" srcOrd="0" destOrd="0" presId="urn:microsoft.com/office/officeart/2005/8/layout/hierarchy6"/>
    <dgm:cxn modelId="{94F55C08-C4EA-4BF2-A052-28A1354B2A56}" type="presParOf" srcId="{98991273-0758-44C0-88D7-717B49FF5933}" destId="{074B3E14-7CAF-4689-BA9E-7778CB53E2B6}" srcOrd="0" destOrd="0" presId="urn:microsoft.com/office/officeart/2005/8/layout/hierarchy6"/>
    <dgm:cxn modelId="{7324D7B2-E7B1-4D1B-BFEF-B456F0B0C8F2}" type="presParOf" srcId="{074B3E14-7CAF-4689-BA9E-7778CB53E2B6}" destId="{490195A3-9CA4-4E2C-B69D-0E52D7D09C88}" srcOrd="0" destOrd="0" presId="urn:microsoft.com/office/officeart/2005/8/layout/hierarchy6"/>
    <dgm:cxn modelId="{6BE12F2F-838E-4276-BE58-4A1143798416}" type="presParOf" srcId="{490195A3-9CA4-4E2C-B69D-0E52D7D09C88}" destId="{BCAB6528-D141-4877-A394-A34180A01245}" srcOrd="0" destOrd="0" presId="urn:microsoft.com/office/officeart/2005/8/layout/hierarchy6"/>
    <dgm:cxn modelId="{F96F7617-2817-4BF8-AB90-867D4CAE2C8D}" type="presParOf" srcId="{BCAB6528-D141-4877-A394-A34180A01245}" destId="{29A3B3EC-B0F7-4C71-8E03-CBAC8302AF95}" srcOrd="0" destOrd="0" presId="urn:microsoft.com/office/officeart/2005/8/layout/hierarchy6"/>
    <dgm:cxn modelId="{648E3BA5-78B8-4CA8-8E11-4377681AAA9B}" type="presParOf" srcId="{BCAB6528-D141-4877-A394-A34180A01245}" destId="{6EC8E851-7486-44BC-B108-36FB5E504239}" srcOrd="1" destOrd="0" presId="urn:microsoft.com/office/officeart/2005/8/layout/hierarchy6"/>
    <dgm:cxn modelId="{E986B02D-98BB-4665-95E3-F616160F584F}" type="presParOf" srcId="{6EC8E851-7486-44BC-B108-36FB5E504239}" destId="{D683BFD5-9B02-4B35-B2BB-20E759F13C1F}" srcOrd="0" destOrd="0" presId="urn:microsoft.com/office/officeart/2005/8/layout/hierarchy6"/>
    <dgm:cxn modelId="{A4E0E5EF-D1A1-4056-9AFB-48988B60CE0C}" type="presParOf" srcId="{6EC8E851-7486-44BC-B108-36FB5E504239}" destId="{1B06F3F7-FD42-449D-88B3-08EFBA29B422}" srcOrd="1" destOrd="0" presId="urn:microsoft.com/office/officeart/2005/8/layout/hierarchy6"/>
    <dgm:cxn modelId="{118AA197-5309-4157-A8C0-519BF021A04C}" type="presParOf" srcId="{1B06F3F7-FD42-449D-88B3-08EFBA29B422}" destId="{8C953E2D-09A5-4F4E-A966-64B159337959}" srcOrd="0" destOrd="0" presId="urn:microsoft.com/office/officeart/2005/8/layout/hierarchy6"/>
    <dgm:cxn modelId="{7999F38F-BFC1-4682-9F11-96FA9FF9EB11}" type="presParOf" srcId="{1B06F3F7-FD42-449D-88B3-08EFBA29B422}" destId="{A3B8A93A-39B7-4274-A96E-8A0463E618AC}" srcOrd="1" destOrd="0" presId="urn:microsoft.com/office/officeart/2005/8/layout/hierarchy6"/>
    <dgm:cxn modelId="{077F9B67-FC4F-40DD-9DB5-C1DFA7D9E8D8}" type="presParOf" srcId="{A3B8A93A-39B7-4274-A96E-8A0463E618AC}" destId="{10C7B6C0-5460-4BD7-820C-505ACD9FCDFC}" srcOrd="0" destOrd="0" presId="urn:microsoft.com/office/officeart/2005/8/layout/hierarchy6"/>
    <dgm:cxn modelId="{08E9DFA1-D280-4BB4-AE99-10F147110CEB}" type="presParOf" srcId="{A3B8A93A-39B7-4274-A96E-8A0463E618AC}" destId="{807299F1-9D6D-4B0C-B821-C3BEAEEF2826}" srcOrd="1" destOrd="0" presId="urn:microsoft.com/office/officeart/2005/8/layout/hierarchy6"/>
    <dgm:cxn modelId="{583D960D-F49A-458E-AFE2-826A35347B04}" type="presParOf" srcId="{807299F1-9D6D-4B0C-B821-C3BEAEEF2826}" destId="{CAD14C4B-22E7-47F3-BD25-2D4F171EEF30}" srcOrd="0" destOrd="0" presId="urn:microsoft.com/office/officeart/2005/8/layout/hierarchy6"/>
    <dgm:cxn modelId="{359AE4BA-91C7-4954-B1F1-9449D2396069}" type="presParOf" srcId="{807299F1-9D6D-4B0C-B821-C3BEAEEF2826}" destId="{FD510353-DDD1-4CED-933F-40E03E9EC67C}" srcOrd="1" destOrd="0" presId="urn:microsoft.com/office/officeart/2005/8/layout/hierarchy6"/>
    <dgm:cxn modelId="{24DAD9CF-3EE5-4134-9B81-50155DF4C8D4}" type="presParOf" srcId="{FD510353-DDD1-4CED-933F-40E03E9EC67C}" destId="{2E6C288A-78E7-439F-A6F0-D2F57BE82A23}" srcOrd="0" destOrd="0" presId="urn:microsoft.com/office/officeart/2005/8/layout/hierarchy6"/>
    <dgm:cxn modelId="{307108D6-7A8C-4E48-AB57-37ABD82E249A}" type="presParOf" srcId="{FD510353-DDD1-4CED-933F-40E03E9EC67C}" destId="{5A0045C8-0C98-4552-ABA4-3E5BCFD15283}" srcOrd="1" destOrd="0" presId="urn:microsoft.com/office/officeart/2005/8/layout/hierarchy6"/>
    <dgm:cxn modelId="{E0C066E7-6167-4BF1-B410-F9424B4A9530}" type="presParOf" srcId="{5A0045C8-0C98-4552-ABA4-3E5BCFD15283}" destId="{3B064883-5D76-45BC-B536-2CF4AE514651}" srcOrd="0" destOrd="0" presId="urn:microsoft.com/office/officeart/2005/8/layout/hierarchy6"/>
    <dgm:cxn modelId="{C5C481CF-2FCA-4E0D-A32E-8A49B7E7C497}" type="presParOf" srcId="{5A0045C8-0C98-4552-ABA4-3E5BCFD15283}" destId="{3F989D78-0F88-41B0-9157-A5D4B9761F00}" srcOrd="1" destOrd="0" presId="urn:microsoft.com/office/officeart/2005/8/layout/hierarchy6"/>
    <dgm:cxn modelId="{065A683F-7201-4481-87B4-E91C0F13D779}" type="presParOf" srcId="{3F989D78-0F88-41B0-9157-A5D4B9761F00}" destId="{7DDCE382-D738-4819-B679-323636101C44}" srcOrd="0" destOrd="0" presId="urn:microsoft.com/office/officeart/2005/8/layout/hierarchy6"/>
    <dgm:cxn modelId="{3299E377-D9C6-404C-A608-7E0E4ECCF565}" type="presParOf" srcId="{3F989D78-0F88-41B0-9157-A5D4B9761F00}" destId="{09113557-E28E-422A-93AF-19AA5A9641CC}" srcOrd="1" destOrd="0" presId="urn:microsoft.com/office/officeart/2005/8/layout/hierarchy6"/>
    <dgm:cxn modelId="{737892FB-C6CF-4618-9832-A9F84FBCDC9A}" type="presParOf" srcId="{09113557-E28E-422A-93AF-19AA5A9641CC}" destId="{361C6ACE-4A84-49CB-8F46-C8AE5A01CF93}" srcOrd="0" destOrd="0" presId="urn:microsoft.com/office/officeart/2005/8/layout/hierarchy6"/>
    <dgm:cxn modelId="{AD65196C-3DF8-4F03-9191-FF9837B67B5B}" type="presParOf" srcId="{09113557-E28E-422A-93AF-19AA5A9641CC}" destId="{98A6DBF6-D980-4388-92B7-6F3B55BEC1DC}" srcOrd="1" destOrd="0" presId="urn:microsoft.com/office/officeart/2005/8/layout/hierarchy6"/>
    <dgm:cxn modelId="{E8269F37-317E-4327-8139-777E5783316F}" type="presParOf" srcId="{98A6DBF6-D980-4388-92B7-6F3B55BEC1DC}" destId="{EB3ED711-3781-4ACC-A5BC-3F89A1144438}" srcOrd="0" destOrd="0" presId="urn:microsoft.com/office/officeart/2005/8/layout/hierarchy6"/>
    <dgm:cxn modelId="{083423A8-BE8B-4A76-B873-A3C4A2A428D5}" type="presParOf" srcId="{98A6DBF6-D980-4388-92B7-6F3B55BEC1DC}" destId="{E1E24F8B-59D0-4A00-8435-318883FBBE2D}" srcOrd="1" destOrd="0" presId="urn:microsoft.com/office/officeart/2005/8/layout/hierarchy6"/>
    <dgm:cxn modelId="{1FF12538-A11E-4B25-B1BA-712934162FB5}" type="presParOf" srcId="{E1E24F8B-59D0-4A00-8435-318883FBBE2D}" destId="{06CA31F1-EAE5-425F-A3A5-BD034D81A7C8}" srcOrd="0" destOrd="0" presId="urn:microsoft.com/office/officeart/2005/8/layout/hierarchy6"/>
    <dgm:cxn modelId="{40BE9248-19AB-45BB-B1C1-766EE2351A37}" type="presParOf" srcId="{E1E24F8B-59D0-4A00-8435-318883FBBE2D}" destId="{BB7B6E2C-29C1-4755-8523-B19BA0BD8780}" srcOrd="1" destOrd="0" presId="urn:microsoft.com/office/officeart/2005/8/layout/hierarchy6"/>
    <dgm:cxn modelId="{92B6A19B-A43A-4BA4-9D20-13D5FADB5D35}" type="presParOf" srcId="{BB7B6E2C-29C1-4755-8523-B19BA0BD8780}" destId="{EB178D52-DDC2-4A93-8E51-760BFF55E559}" srcOrd="0" destOrd="0" presId="urn:microsoft.com/office/officeart/2005/8/layout/hierarchy6"/>
    <dgm:cxn modelId="{F00C2787-5F1C-4740-B029-CB753CA0F246}" type="presParOf" srcId="{BB7B6E2C-29C1-4755-8523-B19BA0BD8780}" destId="{9894CA06-8FEB-4FC3-A560-4CB5B362E817}" srcOrd="1" destOrd="0" presId="urn:microsoft.com/office/officeart/2005/8/layout/hierarchy6"/>
    <dgm:cxn modelId="{1EFB1FF1-EFA1-4866-8EEB-8F7C623AF147}" type="presParOf" srcId="{9894CA06-8FEB-4FC3-A560-4CB5B362E817}" destId="{D7B0061F-827E-4A37-A606-E85887FE4B20}" srcOrd="0" destOrd="0" presId="urn:microsoft.com/office/officeart/2005/8/layout/hierarchy6"/>
    <dgm:cxn modelId="{CF90D780-3419-41D8-97ED-7F27EE595022}" type="presParOf" srcId="{9894CA06-8FEB-4FC3-A560-4CB5B362E817}" destId="{79E6D425-6C32-42E1-9EDF-3707596DED84}" srcOrd="1" destOrd="0" presId="urn:microsoft.com/office/officeart/2005/8/layout/hierarchy6"/>
    <dgm:cxn modelId="{D4037882-25F1-4484-94C8-756EBF2C1493}" type="presParOf" srcId="{3F989D78-0F88-41B0-9157-A5D4B9761F00}" destId="{A84012E0-2D9F-4112-8BDC-C9159AF63FCB}" srcOrd="2" destOrd="0" presId="urn:microsoft.com/office/officeart/2005/8/layout/hierarchy6"/>
    <dgm:cxn modelId="{5B38EA92-37D3-463C-8C66-4FF9A01C8304}" type="presParOf" srcId="{3F989D78-0F88-41B0-9157-A5D4B9761F00}" destId="{77857B50-572E-4CBB-BA2E-EBCFCB51799C}" srcOrd="3" destOrd="0" presId="urn:microsoft.com/office/officeart/2005/8/layout/hierarchy6"/>
    <dgm:cxn modelId="{17321A05-9414-4E5E-894B-7BBEDC26F714}" type="presParOf" srcId="{77857B50-572E-4CBB-BA2E-EBCFCB51799C}" destId="{AD462EB3-AC1D-4C7F-BA50-BF1B191B32B9}" srcOrd="0" destOrd="0" presId="urn:microsoft.com/office/officeart/2005/8/layout/hierarchy6"/>
    <dgm:cxn modelId="{89C947B8-C808-41D0-ACF8-5BA571F4EB10}" type="presParOf" srcId="{77857B50-572E-4CBB-BA2E-EBCFCB51799C}" destId="{887F97DF-4B4B-4A85-9D7B-A48A4471C389}" srcOrd="1" destOrd="0" presId="urn:microsoft.com/office/officeart/2005/8/layout/hierarchy6"/>
    <dgm:cxn modelId="{7E5B43F8-83DE-4967-9CE7-2F96E2D3F9B8}" type="presParOf" srcId="{887F97DF-4B4B-4A85-9D7B-A48A4471C389}" destId="{DE36E492-B732-4BA3-B54F-A5771C61D24D}" srcOrd="0" destOrd="0" presId="urn:microsoft.com/office/officeart/2005/8/layout/hierarchy6"/>
    <dgm:cxn modelId="{6181ED5F-7696-4058-B358-033FC15E4744}" type="presParOf" srcId="{887F97DF-4B4B-4A85-9D7B-A48A4471C389}" destId="{F82407C5-861E-4712-BBD2-9A4B2BF1E7FC}" srcOrd="1" destOrd="0" presId="urn:microsoft.com/office/officeart/2005/8/layout/hierarchy6"/>
    <dgm:cxn modelId="{5FB1DD1A-6116-4449-B7C1-A3CB1A60AC18}" type="presParOf" srcId="{F82407C5-861E-4712-BBD2-9A4B2BF1E7FC}" destId="{B53DB464-B9F3-4E00-9134-E831C9E7C0C8}" srcOrd="0" destOrd="0" presId="urn:microsoft.com/office/officeart/2005/8/layout/hierarchy6"/>
    <dgm:cxn modelId="{65204DF3-A7B3-40FF-B2E7-611F8BEB1FCE}" type="presParOf" srcId="{F82407C5-861E-4712-BBD2-9A4B2BF1E7FC}" destId="{74EEFD69-EF09-4834-9754-EB241C91C91E}" srcOrd="1" destOrd="0" presId="urn:microsoft.com/office/officeart/2005/8/layout/hierarchy6"/>
    <dgm:cxn modelId="{015F415B-942D-496B-BD39-BFB1A291FE47}" type="presParOf" srcId="{74EEFD69-EF09-4834-9754-EB241C91C91E}" destId="{61C4AB04-4FAA-4D8B-8B6F-AD3211D81C00}" srcOrd="0" destOrd="0" presId="urn:microsoft.com/office/officeart/2005/8/layout/hierarchy6"/>
    <dgm:cxn modelId="{37CE30A6-ED23-4268-B4BA-6C48D980534A}" type="presParOf" srcId="{74EEFD69-EF09-4834-9754-EB241C91C91E}" destId="{DD81AC66-3A70-46FA-B391-E01B0F8F6419}" srcOrd="1" destOrd="0" presId="urn:microsoft.com/office/officeart/2005/8/layout/hierarchy6"/>
    <dgm:cxn modelId="{AC99C639-E951-4313-B2A9-C01014B2CA02}" type="presParOf" srcId="{DD81AC66-3A70-46FA-B391-E01B0F8F6419}" destId="{97F275ED-B945-4E5A-8677-B3FDAE873C78}" srcOrd="0" destOrd="0" presId="urn:microsoft.com/office/officeart/2005/8/layout/hierarchy6"/>
    <dgm:cxn modelId="{1565D313-6174-4E2E-9252-37E30CADFEFB}" type="presParOf" srcId="{DD81AC66-3A70-46FA-B391-E01B0F8F6419}" destId="{D14205BC-9B92-4AA3-AF0C-3718B2ADAC90}" srcOrd="1" destOrd="0" presId="urn:microsoft.com/office/officeart/2005/8/layout/hierarchy6"/>
    <dgm:cxn modelId="{6A7D8BA5-DC73-4024-B15A-186B7BE147AE}" type="presParOf" srcId="{3F989D78-0F88-41B0-9157-A5D4B9761F00}" destId="{CE76956C-1D92-4A4A-97AF-9E8A4605F113}" srcOrd="4" destOrd="0" presId="urn:microsoft.com/office/officeart/2005/8/layout/hierarchy6"/>
    <dgm:cxn modelId="{FE8A35A0-E40B-4B36-8D59-4D064A531F87}" type="presParOf" srcId="{3F989D78-0F88-41B0-9157-A5D4B9761F00}" destId="{56B4991B-6E5B-4F02-B832-29131EC38A70}" srcOrd="5" destOrd="0" presId="urn:microsoft.com/office/officeart/2005/8/layout/hierarchy6"/>
    <dgm:cxn modelId="{D7AE1369-BB56-4DA6-A866-1E831CF57EEC}" type="presParOf" srcId="{56B4991B-6E5B-4F02-B832-29131EC38A70}" destId="{E753DA8B-75DC-40AD-95F8-784C0BB791EF}" srcOrd="0" destOrd="0" presId="urn:microsoft.com/office/officeart/2005/8/layout/hierarchy6"/>
    <dgm:cxn modelId="{9E10716B-4B44-407A-9FB6-683EB529ACE6}" type="presParOf" srcId="{56B4991B-6E5B-4F02-B832-29131EC38A70}" destId="{AEFF1CE5-1A8D-4B57-BFB0-901229CE4267}" srcOrd="1" destOrd="0" presId="urn:microsoft.com/office/officeart/2005/8/layout/hierarchy6"/>
    <dgm:cxn modelId="{0FCAD0FF-13E6-46E3-AB18-24A7C4304AC8}" type="presParOf" srcId="{AEFF1CE5-1A8D-4B57-BFB0-901229CE4267}" destId="{A287E999-BDE0-44F1-9932-EFF055460D32}" srcOrd="0" destOrd="0" presId="urn:microsoft.com/office/officeart/2005/8/layout/hierarchy6"/>
    <dgm:cxn modelId="{BE9196B3-1AA1-4430-9C39-079D76B2CF4A}" type="presParOf" srcId="{AEFF1CE5-1A8D-4B57-BFB0-901229CE4267}" destId="{53E319D2-3C6C-4021-A376-84BEA8555795}" srcOrd="1" destOrd="0" presId="urn:microsoft.com/office/officeart/2005/8/layout/hierarchy6"/>
    <dgm:cxn modelId="{CB294BE1-E51F-4EA3-83F8-BBBF8A5C467B}" type="presParOf" srcId="{53E319D2-3C6C-4021-A376-84BEA8555795}" destId="{8E490984-0455-4F5F-89C1-2CA210EC9836}" srcOrd="0" destOrd="0" presId="urn:microsoft.com/office/officeart/2005/8/layout/hierarchy6"/>
    <dgm:cxn modelId="{E7518B2E-9199-4649-ABFA-967478E4CFA4}" type="presParOf" srcId="{53E319D2-3C6C-4021-A376-84BEA8555795}" destId="{5D5528B8-B64C-4B76-8681-CE8CD13DC5D7}" srcOrd="1" destOrd="0" presId="urn:microsoft.com/office/officeart/2005/8/layout/hierarchy6"/>
    <dgm:cxn modelId="{38BAED37-A9B5-43A4-AC03-EAACE5929759}" type="presParOf" srcId="{FD510353-DDD1-4CED-933F-40E03E9EC67C}" destId="{D0B89FA1-29D3-49E6-9380-C52BA59B7749}" srcOrd="2" destOrd="0" presId="urn:microsoft.com/office/officeart/2005/8/layout/hierarchy6"/>
    <dgm:cxn modelId="{200BCC71-6D97-4673-A8CB-54D3CA289CD0}" type="presParOf" srcId="{FD510353-DDD1-4CED-933F-40E03E9EC67C}" destId="{D220A467-FF79-4765-B928-06C876F46A55}" srcOrd="3" destOrd="0" presId="urn:microsoft.com/office/officeart/2005/8/layout/hierarchy6"/>
    <dgm:cxn modelId="{B57F25AD-5639-4622-8344-ECA3815D5A13}" type="presParOf" srcId="{D220A467-FF79-4765-B928-06C876F46A55}" destId="{9DF975BA-9E22-4746-9B77-ED490116900B}" srcOrd="0" destOrd="0" presId="urn:microsoft.com/office/officeart/2005/8/layout/hierarchy6"/>
    <dgm:cxn modelId="{25E42A80-8DA3-493F-A1AE-DA9CF43B454C}" type="presParOf" srcId="{D220A467-FF79-4765-B928-06C876F46A55}" destId="{1D87BCDD-BD19-4B4D-999C-07CBE38BB4BA}" srcOrd="1" destOrd="0" presId="urn:microsoft.com/office/officeart/2005/8/layout/hierarchy6"/>
    <dgm:cxn modelId="{A15E49F4-D371-4AB7-9641-07A362472315}" type="presParOf" srcId="{1D87BCDD-BD19-4B4D-999C-07CBE38BB4BA}" destId="{BD3E0BE9-E4B9-4027-A4E9-EEB9AD664B1F}" srcOrd="0" destOrd="0" presId="urn:microsoft.com/office/officeart/2005/8/layout/hierarchy6"/>
    <dgm:cxn modelId="{372EE2F7-AEE5-4F71-BDE3-B26472DD94A8}" type="presParOf" srcId="{1D87BCDD-BD19-4B4D-999C-07CBE38BB4BA}" destId="{C43CD998-9FE8-4BFE-96EC-5FAAE739A7AE}" srcOrd="1" destOrd="0" presId="urn:microsoft.com/office/officeart/2005/8/layout/hierarchy6"/>
    <dgm:cxn modelId="{F1D68588-05E2-4ED6-A32C-2283A9EB4033}" type="presParOf" srcId="{C43CD998-9FE8-4BFE-96EC-5FAAE739A7AE}" destId="{20846781-F6E8-4AE0-B981-63889B9A0855}" srcOrd="0" destOrd="0" presId="urn:microsoft.com/office/officeart/2005/8/layout/hierarchy6"/>
    <dgm:cxn modelId="{BCF45468-39BB-4BA5-91A9-D62998676E1F}" type="presParOf" srcId="{C43CD998-9FE8-4BFE-96EC-5FAAE739A7AE}" destId="{13F06695-EF93-4773-BE40-ED8A5C69F096}" srcOrd="1" destOrd="0" presId="urn:microsoft.com/office/officeart/2005/8/layout/hierarchy6"/>
    <dgm:cxn modelId="{95E6E5DD-1D76-4793-BAAE-6A43F1A30FC2}" type="presParOf" srcId="{6EC8E851-7486-44BC-B108-36FB5E504239}" destId="{5B5F3138-9344-40A5-AAE5-6DC00ACFDEFA}" srcOrd="2" destOrd="0" presId="urn:microsoft.com/office/officeart/2005/8/layout/hierarchy6"/>
    <dgm:cxn modelId="{5250E00B-64F1-49C3-82F6-139D736264CF}" type="presParOf" srcId="{6EC8E851-7486-44BC-B108-36FB5E504239}" destId="{8B256BFC-986B-4DF8-B5FC-80A241117F7C}" srcOrd="3" destOrd="0" presId="urn:microsoft.com/office/officeart/2005/8/layout/hierarchy6"/>
    <dgm:cxn modelId="{D4237A62-96AD-45C6-ADCC-9D3553AAD650}" type="presParOf" srcId="{8B256BFC-986B-4DF8-B5FC-80A241117F7C}" destId="{494962D8-C02F-46B9-A298-E548E358B7F8}" srcOrd="0" destOrd="0" presId="urn:microsoft.com/office/officeart/2005/8/layout/hierarchy6"/>
    <dgm:cxn modelId="{D99E2994-65D2-4865-9F8E-B429A95F973A}" type="presParOf" srcId="{8B256BFC-986B-4DF8-B5FC-80A241117F7C}" destId="{A81014AB-C84F-4CA0-A2A1-411E70D12922}" srcOrd="1" destOrd="0" presId="urn:microsoft.com/office/officeart/2005/8/layout/hierarchy6"/>
    <dgm:cxn modelId="{346C2F05-A9E1-4352-853C-91D6CB1BDFD2}" type="presParOf" srcId="{A81014AB-C84F-4CA0-A2A1-411E70D12922}" destId="{23EB9138-5325-43B8-AE28-06F3507D9603}" srcOrd="0" destOrd="0" presId="urn:microsoft.com/office/officeart/2005/8/layout/hierarchy6"/>
    <dgm:cxn modelId="{945F7BBF-DA18-48F0-9D49-899DFB67FA65}" type="presParOf" srcId="{A81014AB-C84F-4CA0-A2A1-411E70D12922}" destId="{F5A00F8A-84AE-4F27-9154-559346EE554F}" srcOrd="1" destOrd="0" presId="urn:microsoft.com/office/officeart/2005/8/layout/hierarchy6"/>
    <dgm:cxn modelId="{9C4E1AD6-8D89-458F-AD46-95B847112C50}" type="presParOf" srcId="{F5A00F8A-84AE-4F27-9154-559346EE554F}" destId="{38702EEF-918C-4353-ADF3-9619D85AD0AA}" srcOrd="0" destOrd="0" presId="urn:microsoft.com/office/officeart/2005/8/layout/hierarchy6"/>
    <dgm:cxn modelId="{92C207BD-B8DA-4C13-874D-A481EDE4EA47}" type="presParOf" srcId="{F5A00F8A-84AE-4F27-9154-559346EE554F}" destId="{A21BDADD-3B0B-41F0-90B4-675AF58CE464}" srcOrd="1" destOrd="0" presId="urn:microsoft.com/office/officeart/2005/8/layout/hierarchy6"/>
    <dgm:cxn modelId="{0751C6E6-C535-4A8A-8CCB-10101C3B8F49}" type="presParOf" srcId="{A21BDADD-3B0B-41F0-90B4-675AF58CE464}" destId="{DB5487F0-E3B8-4CB3-A366-07C5C77DF88C}" srcOrd="0" destOrd="0" presId="urn:microsoft.com/office/officeart/2005/8/layout/hierarchy6"/>
    <dgm:cxn modelId="{C07BFD30-E7EB-42B3-B7F6-47F25D56F2E1}" type="presParOf" srcId="{A21BDADD-3B0B-41F0-90B4-675AF58CE464}" destId="{4EB3EC2C-BA65-4319-B17A-F0C32BBFEAA3}" srcOrd="1" destOrd="0" presId="urn:microsoft.com/office/officeart/2005/8/layout/hierarchy6"/>
    <dgm:cxn modelId="{D73A7FF3-F19E-487B-A27D-0AE23EF3A3F7}" type="presParOf" srcId="{4EB3EC2C-BA65-4319-B17A-F0C32BBFEAA3}" destId="{9A9683CC-9F58-4AC3-9BDA-544858752981}" srcOrd="0" destOrd="0" presId="urn:microsoft.com/office/officeart/2005/8/layout/hierarchy6"/>
    <dgm:cxn modelId="{ACBACC9B-5D2C-4901-B6D4-08CD77A3D9E3}" type="presParOf" srcId="{4EB3EC2C-BA65-4319-B17A-F0C32BBFEAA3}" destId="{2C454A88-B04D-4381-A7C0-086029056519}" srcOrd="1" destOrd="0" presId="urn:microsoft.com/office/officeart/2005/8/layout/hierarchy6"/>
    <dgm:cxn modelId="{18A36778-C115-4C94-BA83-9C83CDAA30E6}" type="presParOf" srcId="{A21BDADD-3B0B-41F0-90B4-675AF58CE464}" destId="{34C21217-8D85-4EA9-B62B-D1C2E5E9C87E}" srcOrd="2" destOrd="0" presId="urn:microsoft.com/office/officeart/2005/8/layout/hierarchy6"/>
    <dgm:cxn modelId="{0B6DEBE4-BC1F-40E8-8B8A-12A5B09C7560}" type="presParOf" srcId="{A21BDADD-3B0B-41F0-90B4-675AF58CE464}" destId="{8952268D-C54D-4911-A772-DDCE869DD643}" srcOrd="3" destOrd="0" presId="urn:microsoft.com/office/officeart/2005/8/layout/hierarchy6"/>
    <dgm:cxn modelId="{445DA5B5-4521-4A91-B7B7-3346601E884E}" type="presParOf" srcId="{8952268D-C54D-4911-A772-DDCE869DD643}" destId="{E324BD32-A9A4-4840-BD99-D67A46AF375A}" srcOrd="0" destOrd="0" presId="urn:microsoft.com/office/officeart/2005/8/layout/hierarchy6"/>
    <dgm:cxn modelId="{7DC45345-EAA4-4B03-8F50-513851E4C5C6}" type="presParOf" srcId="{8952268D-C54D-4911-A772-DDCE869DD643}" destId="{F133DEFE-6761-4E6B-B3D0-5507B378C916}" srcOrd="1" destOrd="0" presId="urn:microsoft.com/office/officeart/2005/8/layout/hierarchy6"/>
    <dgm:cxn modelId="{9EAC4D61-DD13-4D3B-8D47-BCC77A25BE8A}" type="presParOf" srcId="{F133DEFE-6761-4E6B-B3D0-5507B378C916}" destId="{4B6D404E-4F85-4EB9-9607-CF9B4D544BBB}" srcOrd="0" destOrd="0" presId="urn:microsoft.com/office/officeart/2005/8/layout/hierarchy6"/>
    <dgm:cxn modelId="{F0C0058F-17EB-4445-B3C6-AC20B3814297}" type="presParOf" srcId="{F133DEFE-6761-4E6B-B3D0-5507B378C916}" destId="{86781672-659F-4C4F-BA5D-F90D471697C4}" srcOrd="1" destOrd="0" presId="urn:microsoft.com/office/officeart/2005/8/layout/hierarchy6"/>
    <dgm:cxn modelId="{893AF6E9-6EFA-40CA-95FB-0EE5A2E7FF0C}" type="presParOf" srcId="{86781672-659F-4C4F-BA5D-F90D471697C4}" destId="{48195641-83B6-4BCB-B2A3-CF2EEF497733}" srcOrd="0" destOrd="0" presId="urn:microsoft.com/office/officeart/2005/8/layout/hierarchy6"/>
    <dgm:cxn modelId="{9A349440-7369-44AE-ACAE-978D2D474044}" type="presParOf" srcId="{86781672-659F-4C4F-BA5D-F90D471697C4}" destId="{224712E8-7A6F-48C1-AF97-355A845CA3A8}" srcOrd="1" destOrd="0" presId="urn:microsoft.com/office/officeart/2005/8/layout/hierarchy6"/>
    <dgm:cxn modelId="{6A03ECD4-5B73-456D-AA86-C6D80AA2DFAF}" type="presParOf" srcId="{224712E8-7A6F-48C1-AF97-355A845CA3A8}" destId="{1DA93A83-0C8A-4A2F-8021-18E1E8A93A77}" srcOrd="0" destOrd="0" presId="urn:microsoft.com/office/officeart/2005/8/layout/hierarchy6"/>
    <dgm:cxn modelId="{CB43F9BB-F0F6-4217-BEEC-990563B8BE77}" type="presParOf" srcId="{224712E8-7A6F-48C1-AF97-355A845CA3A8}" destId="{4590801E-787E-4C74-B0E2-24948427215E}" srcOrd="1" destOrd="0" presId="urn:microsoft.com/office/officeart/2005/8/layout/hierarchy6"/>
    <dgm:cxn modelId="{B4579098-FF06-47E7-9420-41C7E65E92E9}" type="presParOf" srcId="{4590801E-787E-4C74-B0E2-24948427215E}" destId="{225D03FD-9749-4256-83A2-128AE5C7D180}" srcOrd="0" destOrd="0" presId="urn:microsoft.com/office/officeart/2005/8/layout/hierarchy6"/>
    <dgm:cxn modelId="{79F4E0A3-F4F1-4D66-9EFF-3EAEBA514746}" type="presParOf" srcId="{4590801E-787E-4C74-B0E2-24948427215E}" destId="{CC6521E0-5DE1-441A-904A-4D0E97A4A646}" srcOrd="1" destOrd="0" presId="urn:microsoft.com/office/officeart/2005/8/layout/hierarchy6"/>
    <dgm:cxn modelId="{7A5FC32E-F8E5-47D6-A1D7-A44EB6E68E8E}" type="presParOf" srcId="{98991273-0758-44C0-88D7-717B49FF5933}" destId="{A83C8A49-71F9-404F-92FB-10913FA2677F}" srcOrd="1" destOrd="0" presId="urn:microsoft.com/office/officeart/2005/8/layout/hierarchy6"/>
  </dgm:cxnLst>
  <dgm:bg>
    <a:effectLst>
      <a:softEdge rad="127000"/>
    </a:effectLst>
  </dgm:bg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A3B3EC-B0F7-4C71-8E03-CBAC8302AF95}">
      <dsp:nvSpPr>
        <dsp:cNvPr id="0" name=""/>
        <dsp:cNvSpPr/>
      </dsp:nvSpPr>
      <dsp:spPr>
        <a:xfrm>
          <a:off x="3542827" y="42278"/>
          <a:ext cx="1287593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1" kern="1200" cap="none" spc="0" dirty="0">
              <a:ln w="11112">
                <a:prstDash val="solid"/>
              </a:ln>
              <a:effectLst/>
              <a:latin typeface="+mj-lt"/>
            </a:rPr>
            <a:t>Auto Solutions</a:t>
          </a:r>
        </a:p>
      </dsp:txBody>
      <dsp:txXfrm>
        <a:off x="3558853" y="58304"/>
        <a:ext cx="1255541" cy="515118"/>
      </dsp:txXfrm>
    </dsp:sp>
    <dsp:sp modelId="{D683BFD5-9B02-4B35-B2BB-20E759F13C1F}">
      <dsp:nvSpPr>
        <dsp:cNvPr id="0" name=""/>
        <dsp:cNvSpPr/>
      </dsp:nvSpPr>
      <dsp:spPr>
        <a:xfrm>
          <a:off x="2736758" y="589448"/>
          <a:ext cx="1449865" cy="176637"/>
        </a:xfrm>
        <a:custGeom>
          <a:avLst/>
          <a:gdLst/>
          <a:ahLst/>
          <a:cxnLst/>
          <a:rect l="0" t="0" r="0" b="0"/>
          <a:pathLst>
            <a:path>
              <a:moveTo>
                <a:pt x="1449865" y="0"/>
              </a:moveTo>
              <a:lnTo>
                <a:pt x="1449865" y="88318"/>
              </a:lnTo>
              <a:lnTo>
                <a:pt x="0" y="88318"/>
              </a:lnTo>
              <a:lnTo>
                <a:pt x="0" y="17663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953E2D-09A5-4F4E-A966-64B159337959}">
      <dsp:nvSpPr>
        <dsp:cNvPr id="0" name=""/>
        <dsp:cNvSpPr/>
      </dsp:nvSpPr>
      <dsp:spPr>
        <a:xfrm>
          <a:off x="2326380" y="766086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Admin</a:t>
          </a:r>
        </a:p>
      </dsp:txBody>
      <dsp:txXfrm>
        <a:off x="2342406" y="782112"/>
        <a:ext cx="788704" cy="515118"/>
      </dsp:txXfrm>
    </dsp:sp>
    <dsp:sp modelId="{10C7B6C0-5460-4BD7-820C-505ACD9FCDFC}">
      <dsp:nvSpPr>
        <dsp:cNvPr id="0" name=""/>
        <dsp:cNvSpPr/>
      </dsp:nvSpPr>
      <dsp:spPr>
        <a:xfrm>
          <a:off x="2691038" y="1313257"/>
          <a:ext cx="91440" cy="2188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8868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D14C4B-22E7-47F3-BD25-2D4F171EEF30}">
      <dsp:nvSpPr>
        <dsp:cNvPr id="0" name=""/>
        <dsp:cNvSpPr/>
      </dsp:nvSpPr>
      <dsp:spPr>
        <a:xfrm>
          <a:off x="2326380" y="1532125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Login ?</a:t>
          </a:r>
        </a:p>
      </dsp:txBody>
      <dsp:txXfrm>
        <a:off x="2342406" y="1548151"/>
        <a:ext cx="788704" cy="515118"/>
      </dsp:txXfrm>
    </dsp:sp>
    <dsp:sp modelId="{2E6C288A-78E7-439F-A6F0-D2F57BE82A23}">
      <dsp:nvSpPr>
        <dsp:cNvPr id="0" name=""/>
        <dsp:cNvSpPr/>
      </dsp:nvSpPr>
      <dsp:spPr>
        <a:xfrm>
          <a:off x="1669775" y="2079296"/>
          <a:ext cx="1066982" cy="218868"/>
        </a:xfrm>
        <a:custGeom>
          <a:avLst/>
          <a:gdLst/>
          <a:ahLst/>
          <a:cxnLst/>
          <a:rect l="0" t="0" r="0" b="0"/>
          <a:pathLst>
            <a:path>
              <a:moveTo>
                <a:pt x="1066982" y="0"/>
              </a:moveTo>
              <a:lnTo>
                <a:pt x="1066982" y="109434"/>
              </a:lnTo>
              <a:lnTo>
                <a:pt x="0" y="109434"/>
              </a:lnTo>
              <a:lnTo>
                <a:pt x="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064883-5D76-45BC-B536-2CF4AE514651}">
      <dsp:nvSpPr>
        <dsp:cNvPr id="0" name=""/>
        <dsp:cNvSpPr/>
      </dsp:nvSpPr>
      <dsp:spPr>
        <a:xfrm>
          <a:off x="1259397" y="2298164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Valid</a:t>
          </a:r>
        </a:p>
      </dsp:txBody>
      <dsp:txXfrm>
        <a:off x="1275423" y="2314190"/>
        <a:ext cx="788704" cy="515118"/>
      </dsp:txXfrm>
    </dsp:sp>
    <dsp:sp modelId="{7DDCE382-D738-4819-B679-323636101C44}">
      <dsp:nvSpPr>
        <dsp:cNvPr id="0" name=""/>
        <dsp:cNvSpPr/>
      </dsp:nvSpPr>
      <dsp:spPr>
        <a:xfrm>
          <a:off x="602792" y="2845335"/>
          <a:ext cx="1066982" cy="218868"/>
        </a:xfrm>
        <a:custGeom>
          <a:avLst/>
          <a:gdLst/>
          <a:ahLst/>
          <a:cxnLst/>
          <a:rect l="0" t="0" r="0" b="0"/>
          <a:pathLst>
            <a:path>
              <a:moveTo>
                <a:pt x="1066982" y="0"/>
              </a:moveTo>
              <a:lnTo>
                <a:pt x="1066982" y="109434"/>
              </a:lnTo>
              <a:lnTo>
                <a:pt x="0" y="109434"/>
              </a:lnTo>
              <a:lnTo>
                <a:pt x="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1C6ACE-4A84-49CB-8F46-C8AE5A01CF93}">
      <dsp:nvSpPr>
        <dsp:cNvPr id="0" name=""/>
        <dsp:cNvSpPr/>
      </dsp:nvSpPr>
      <dsp:spPr>
        <a:xfrm>
          <a:off x="192414" y="3064203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Manage car info</a:t>
          </a:r>
        </a:p>
      </dsp:txBody>
      <dsp:txXfrm>
        <a:off x="208440" y="3080229"/>
        <a:ext cx="788704" cy="515118"/>
      </dsp:txXfrm>
    </dsp:sp>
    <dsp:sp modelId="{EB3ED711-3781-4ACC-A5BC-3F89A1144438}">
      <dsp:nvSpPr>
        <dsp:cNvPr id="0" name=""/>
        <dsp:cNvSpPr/>
      </dsp:nvSpPr>
      <dsp:spPr>
        <a:xfrm>
          <a:off x="557072" y="3611374"/>
          <a:ext cx="91440" cy="2188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CA31F1-EAE5-425F-A3A5-BD034D81A7C8}">
      <dsp:nvSpPr>
        <dsp:cNvPr id="0" name=""/>
        <dsp:cNvSpPr/>
      </dsp:nvSpPr>
      <dsp:spPr>
        <a:xfrm>
          <a:off x="192414" y="3830242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Specific car Details</a:t>
          </a:r>
        </a:p>
      </dsp:txBody>
      <dsp:txXfrm>
        <a:off x="208440" y="3846268"/>
        <a:ext cx="788704" cy="515118"/>
      </dsp:txXfrm>
    </dsp:sp>
    <dsp:sp modelId="{EB178D52-DDC2-4A93-8E51-760BFF55E559}">
      <dsp:nvSpPr>
        <dsp:cNvPr id="0" name=""/>
        <dsp:cNvSpPr/>
      </dsp:nvSpPr>
      <dsp:spPr>
        <a:xfrm>
          <a:off x="557072" y="4377413"/>
          <a:ext cx="91440" cy="2188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B0061F-827E-4A37-A606-E85887FE4B20}">
      <dsp:nvSpPr>
        <dsp:cNvPr id="0" name=""/>
        <dsp:cNvSpPr/>
      </dsp:nvSpPr>
      <dsp:spPr>
        <a:xfrm>
          <a:off x="192414" y="4596281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Download</a:t>
          </a:r>
          <a:r>
            <a:rPr lang="en-IN" sz="1100" b="1" kern="1200">
              <a:latin typeface="+mj-lt"/>
            </a:rPr>
            <a:t> </a:t>
          </a: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stock</a:t>
          </a:r>
          <a:r>
            <a:rPr lang="en-IN" sz="1100" b="1" kern="1200">
              <a:latin typeface="+mj-lt"/>
            </a:rPr>
            <a:t> </a:t>
          </a: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Report</a:t>
          </a:r>
          <a:endParaRPr lang="en-IN" sz="1100" b="1" kern="1200">
            <a:latin typeface="+mj-lt"/>
          </a:endParaRPr>
        </a:p>
      </dsp:txBody>
      <dsp:txXfrm>
        <a:off x="208440" y="4612307"/>
        <a:ext cx="788704" cy="515118"/>
      </dsp:txXfrm>
    </dsp:sp>
    <dsp:sp modelId="{A84012E0-2D9F-4112-8BDC-C9159AF63FCB}">
      <dsp:nvSpPr>
        <dsp:cNvPr id="0" name=""/>
        <dsp:cNvSpPr/>
      </dsp:nvSpPr>
      <dsp:spPr>
        <a:xfrm>
          <a:off x="1624055" y="2845335"/>
          <a:ext cx="91440" cy="2188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D462EB3-AC1D-4C7F-BA50-BF1B191B32B9}">
      <dsp:nvSpPr>
        <dsp:cNvPr id="0" name=""/>
        <dsp:cNvSpPr/>
      </dsp:nvSpPr>
      <dsp:spPr>
        <a:xfrm>
          <a:off x="1259397" y="3064203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Add New User</a:t>
          </a:r>
        </a:p>
      </dsp:txBody>
      <dsp:txXfrm>
        <a:off x="1275423" y="3080229"/>
        <a:ext cx="788704" cy="515118"/>
      </dsp:txXfrm>
    </dsp:sp>
    <dsp:sp modelId="{DE36E492-B732-4BA3-B54F-A5771C61D24D}">
      <dsp:nvSpPr>
        <dsp:cNvPr id="0" name=""/>
        <dsp:cNvSpPr/>
      </dsp:nvSpPr>
      <dsp:spPr>
        <a:xfrm>
          <a:off x="1624055" y="3611374"/>
          <a:ext cx="91440" cy="2188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3DB464-B9F3-4E00-9134-E831C9E7C0C8}">
      <dsp:nvSpPr>
        <dsp:cNvPr id="0" name=""/>
        <dsp:cNvSpPr/>
      </dsp:nvSpPr>
      <dsp:spPr>
        <a:xfrm>
          <a:off x="1259397" y="3830242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Employee Details</a:t>
          </a:r>
        </a:p>
      </dsp:txBody>
      <dsp:txXfrm>
        <a:off x="1275423" y="3846268"/>
        <a:ext cx="788704" cy="515118"/>
      </dsp:txXfrm>
    </dsp:sp>
    <dsp:sp modelId="{61C4AB04-4FAA-4D8B-8B6F-AD3211D81C00}">
      <dsp:nvSpPr>
        <dsp:cNvPr id="0" name=""/>
        <dsp:cNvSpPr/>
      </dsp:nvSpPr>
      <dsp:spPr>
        <a:xfrm>
          <a:off x="1624055" y="4377413"/>
          <a:ext cx="91440" cy="2188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F275ED-B945-4E5A-8677-B3FDAE873C78}">
      <dsp:nvSpPr>
        <dsp:cNvPr id="0" name=""/>
        <dsp:cNvSpPr/>
      </dsp:nvSpPr>
      <dsp:spPr>
        <a:xfrm>
          <a:off x="1259397" y="4596281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Download</a:t>
          </a:r>
          <a:r>
            <a:rPr lang="en-IN" sz="1100" b="1" kern="1200">
              <a:latin typeface="+mj-lt"/>
            </a:rPr>
            <a:t> </a:t>
          </a: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Employees</a:t>
          </a:r>
          <a:r>
            <a:rPr lang="en-IN" sz="1100" b="1" kern="1200">
              <a:latin typeface="+mj-lt"/>
            </a:rPr>
            <a:t> </a:t>
          </a: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Report</a:t>
          </a:r>
          <a:endParaRPr lang="en-IN" sz="1100" b="1" kern="1200">
            <a:latin typeface="+mj-lt"/>
          </a:endParaRPr>
        </a:p>
      </dsp:txBody>
      <dsp:txXfrm>
        <a:off x="1275423" y="4612307"/>
        <a:ext cx="788704" cy="515118"/>
      </dsp:txXfrm>
    </dsp:sp>
    <dsp:sp modelId="{CE76956C-1D92-4A4A-97AF-9E8A4605F113}">
      <dsp:nvSpPr>
        <dsp:cNvPr id="0" name=""/>
        <dsp:cNvSpPr/>
      </dsp:nvSpPr>
      <dsp:spPr>
        <a:xfrm>
          <a:off x="1669775" y="2845335"/>
          <a:ext cx="1066982" cy="2188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9434"/>
              </a:lnTo>
              <a:lnTo>
                <a:pt x="1066982" y="109434"/>
              </a:lnTo>
              <a:lnTo>
                <a:pt x="1066982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53DA8B-75DC-40AD-95F8-784C0BB791EF}">
      <dsp:nvSpPr>
        <dsp:cNvPr id="0" name=""/>
        <dsp:cNvSpPr/>
      </dsp:nvSpPr>
      <dsp:spPr>
        <a:xfrm>
          <a:off x="2326380" y="3064203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Payment Details</a:t>
          </a:r>
        </a:p>
      </dsp:txBody>
      <dsp:txXfrm>
        <a:off x="2342406" y="3080229"/>
        <a:ext cx="788704" cy="515118"/>
      </dsp:txXfrm>
    </dsp:sp>
    <dsp:sp modelId="{A287E999-BDE0-44F1-9932-EFF055460D32}">
      <dsp:nvSpPr>
        <dsp:cNvPr id="0" name=""/>
        <dsp:cNvSpPr/>
      </dsp:nvSpPr>
      <dsp:spPr>
        <a:xfrm>
          <a:off x="2691038" y="3611374"/>
          <a:ext cx="91440" cy="2188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E490984-0455-4F5F-89C1-2CA210EC9836}">
      <dsp:nvSpPr>
        <dsp:cNvPr id="0" name=""/>
        <dsp:cNvSpPr/>
      </dsp:nvSpPr>
      <dsp:spPr>
        <a:xfrm>
          <a:off x="2326380" y="3830242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Download Payment Report</a:t>
          </a:r>
        </a:p>
      </dsp:txBody>
      <dsp:txXfrm>
        <a:off x="2342406" y="3846268"/>
        <a:ext cx="788704" cy="515118"/>
      </dsp:txXfrm>
    </dsp:sp>
    <dsp:sp modelId="{D0B89FA1-29D3-49E6-9380-C52BA59B7749}">
      <dsp:nvSpPr>
        <dsp:cNvPr id="0" name=""/>
        <dsp:cNvSpPr/>
      </dsp:nvSpPr>
      <dsp:spPr>
        <a:xfrm>
          <a:off x="2736758" y="2079296"/>
          <a:ext cx="1066982" cy="2188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9434"/>
              </a:lnTo>
              <a:lnTo>
                <a:pt x="1066982" y="109434"/>
              </a:lnTo>
              <a:lnTo>
                <a:pt x="1066982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F975BA-9E22-4746-9B77-ED490116900B}">
      <dsp:nvSpPr>
        <dsp:cNvPr id="0" name=""/>
        <dsp:cNvSpPr/>
      </dsp:nvSpPr>
      <dsp:spPr>
        <a:xfrm>
          <a:off x="3393363" y="2298164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Invalid</a:t>
          </a:r>
        </a:p>
      </dsp:txBody>
      <dsp:txXfrm>
        <a:off x="3409389" y="2314190"/>
        <a:ext cx="788704" cy="515118"/>
      </dsp:txXfrm>
    </dsp:sp>
    <dsp:sp modelId="{BD3E0BE9-E4B9-4027-A4E9-EEB9AD664B1F}">
      <dsp:nvSpPr>
        <dsp:cNvPr id="0" name=""/>
        <dsp:cNvSpPr/>
      </dsp:nvSpPr>
      <dsp:spPr>
        <a:xfrm>
          <a:off x="3758021" y="2845335"/>
          <a:ext cx="91440" cy="2188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846781-F6E8-4AE0-B981-63889B9A0855}">
      <dsp:nvSpPr>
        <dsp:cNvPr id="0" name=""/>
        <dsp:cNvSpPr/>
      </dsp:nvSpPr>
      <dsp:spPr>
        <a:xfrm>
          <a:off x="3393363" y="3064203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User Not Found</a:t>
          </a:r>
        </a:p>
      </dsp:txBody>
      <dsp:txXfrm>
        <a:off x="3409389" y="3080229"/>
        <a:ext cx="788704" cy="515118"/>
      </dsp:txXfrm>
    </dsp:sp>
    <dsp:sp modelId="{5B5F3138-9344-40A5-AAE5-6DC00ACFDEFA}">
      <dsp:nvSpPr>
        <dsp:cNvPr id="0" name=""/>
        <dsp:cNvSpPr/>
      </dsp:nvSpPr>
      <dsp:spPr>
        <a:xfrm>
          <a:off x="4186624" y="589448"/>
          <a:ext cx="1217591" cy="17663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318"/>
              </a:lnTo>
              <a:lnTo>
                <a:pt x="1217591" y="88318"/>
              </a:lnTo>
              <a:lnTo>
                <a:pt x="1217591" y="176637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4962D8-C02F-46B9-A298-E548E358B7F8}">
      <dsp:nvSpPr>
        <dsp:cNvPr id="0" name=""/>
        <dsp:cNvSpPr/>
      </dsp:nvSpPr>
      <dsp:spPr>
        <a:xfrm>
          <a:off x="4993837" y="766086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Client</a:t>
          </a:r>
        </a:p>
      </dsp:txBody>
      <dsp:txXfrm>
        <a:off x="5009863" y="782112"/>
        <a:ext cx="788704" cy="515118"/>
      </dsp:txXfrm>
    </dsp:sp>
    <dsp:sp modelId="{23EB9138-5325-43B8-AE28-06F3507D9603}">
      <dsp:nvSpPr>
        <dsp:cNvPr id="0" name=""/>
        <dsp:cNvSpPr/>
      </dsp:nvSpPr>
      <dsp:spPr>
        <a:xfrm>
          <a:off x="5358495" y="1313257"/>
          <a:ext cx="91440" cy="2188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8868"/>
              </a:lnTo>
            </a:path>
          </a:pathLst>
        </a:custGeom>
        <a:noFill/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8702EEF-918C-4353-ADF3-9619D85AD0AA}">
      <dsp:nvSpPr>
        <dsp:cNvPr id="0" name=""/>
        <dsp:cNvSpPr/>
      </dsp:nvSpPr>
      <dsp:spPr>
        <a:xfrm>
          <a:off x="4993837" y="1532125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Car Details</a:t>
          </a:r>
        </a:p>
      </dsp:txBody>
      <dsp:txXfrm>
        <a:off x="5009863" y="1548151"/>
        <a:ext cx="788704" cy="515118"/>
      </dsp:txXfrm>
    </dsp:sp>
    <dsp:sp modelId="{DB5487F0-E3B8-4CB3-A366-07C5C77DF88C}">
      <dsp:nvSpPr>
        <dsp:cNvPr id="0" name=""/>
        <dsp:cNvSpPr/>
      </dsp:nvSpPr>
      <dsp:spPr>
        <a:xfrm>
          <a:off x="4870724" y="2079296"/>
          <a:ext cx="533491" cy="218868"/>
        </a:xfrm>
        <a:custGeom>
          <a:avLst/>
          <a:gdLst/>
          <a:ahLst/>
          <a:cxnLst/>
          <a:rect l="0" t="0" r="0" b="0"/>
          <a:pathLst>
            <a:path>
              <a:moveTo>
                <a:pt x="533491" y="0"/>
              </a:moveTo>
              <a:lnTo>
                <a:pt x="533491" y="109434"/>
              </a:lnTo>
              <a:lnTo>
                <a:pt x="0" y="109434"/>
              </a:lnTo>
              <a:lnTo>
                <a:pt x="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9683CC-9F58-4AC3-9BDA-544858752981}">
      <dsp:nvSpPr>
        <dsp:cNvPr id="0" name=""/>
        <dsp:cNvSpPr/>
      </dsp:nvSpPr>
      <dsp:spPr>
        <a:xfrm>
          <a:off x="4460346" y="2298164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Further Car Details</a:t>
          </a:r>
        </a:p>
      </dsp:txBody>
      <dsp:txXfrm>
        <a:off x="4476372" y="2314190"/>
        <a:ext cx="788704" cy="515118"/>
      </dsp:txXfrm>
    </dsp:sp>
    <dsp:sp modelId="{34C21217-8D85-4EA9-B62B-D1C2E5E9C87E}">
      <dsp:nvSpPr>
        <dsp:cNvPr id="0" name=""/>
        <dsp:cNvSpPr/>
      </dsp:nvSpPr>
      <dsp:spPr>
        <a:xfrm>
          <a:off x="5404215" y="2079296"/>
          <a:ext cx="533491" cy="2188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9434"/>
              </a:lnTo>
              <a:lnTo>
                <a:pt x="533491" y="109434"/>
              </a:lnTo>
              <a:lnTo>
                <a:pt x="533491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24BD32-A9A4-4840-BD99-D67A46AF375A}">
      <dsp:nvSpPr>
        <dsp:cNvPr id="0" name=""/>
        <dsp:cNvSpPr/>
      </dsp:nvSpPr>
      <dsp:spPr>
        <a:xfrm>
          <a:off x="5527329" y="2298164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Buy The Car</a:t>
          </a:r>
        </a:p>
      </dsp:txBody>
      <dsp:txXfrm>
        <a:off x="5543355" y="2314190"/>
        <a:ext cx="788704" cy="515118"/>
      </dsp:txXfrm>
    </dsp:sp>
    <dsp:sp modelId="{4B6D404E-4F85-4EB9-9607-CF9B4D544BBB}">
      <dsp:nvSpPr>
        <dsp:cNvPr id="0" name=""/>
        <dsp:cNvSpPr/>
      </dsp:nvSpPr>
      <dsp:spPr>
        <a:xfrm>
          <a:off x="5891987" y="2845335"/>
          <a:ext cx="91440" cy="2188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195641-83B6-4BCB-B2A3-CF2EEF497733}">
      <dsp:nvSpPr>
        <dsp:cNvPr id="0" name=""/>
        <dsp:cNvSpPr/>
      </dsp:nvSpPr>
      <dsp:spPr>
        <a:xfrm>
          <a:off x="5527329" y="3064203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Payment Process</a:t>
          </a:r>
        </a:p>
      </dsp:txBody>
      <dsp:txXfrm>
        <a:off x="5543355" y="3080229"/>
        <a:ext cx="788704" cy="515118"/>
      </dsp:txXfrm>
    </dsp:sp>
    <dsp:sp modelId="{1DA93A83-0C8A-4A2F-8021-18E1E8A93A77}">
      <dsp:nvSpPr>
        <dsp:cNvPr id="0" name=""/>
        <dsp:cNvSpPr/>
      </dsp:nvSpPr>
      <dsp:spPr>
        <a:xfrm>
          <a:off x="5891987" y="3611374"/>
          <a:ext cx="91440" cy="2188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88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5D03FD-9749-4256-83A2-128AE5C7D180}">
      <dsp:nvSpPr>
        <dsp:cNvPr id="0" name=""/>
        <dsp:cNvSpPr/>
      </dsp:nvSpPr>
      <dsp:spPr>
        <a:xfrm>
          <a:off x="5527329" y="3830242"/>
          <a:ext cx="820756" cy="5471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100" b="0" kern="1200" cap="none" spc="0" dirty="0">
              <a:ln w="0"/>
              <a:solidFill>
                <a:schemeClr val="tx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j-lt"/>
            </a:rPr>
            <a:t>Download The Bill</a:t>
          </a:r>
        </a:p>
      </dsp:txBody>
      <dsp:txXfrm>
        <a:off x="5543355" y="3846268"/>
        <a:ext cx="788704" cy="5151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5EFD218A-E934-4496-94DD-6B2F43516D6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{1794C4EB-2F5A-414C-A5AE-1C94E6F5BF97}tf56348247_win32.dotx</Template>
  <TotalTime>0</TotalTime>
  <Pages>20</Pages>
  <Words>525</Words>
  <Characters>2999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2022-08-21T04:14:00Z</dcterms:created>
  <dcterms:modified xsi:type="dcterms:W3CDTF">2022-08-21T04:14:00Z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